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869D7" w14:textId="77777777" w:rsidR="00F42A99" w:rsidRPr="000325D2" w:rsidRDefault="00F512EB" w:rsidP="001732A6">
      <w:pPr>
        <w:rPr>
          <w:lang w:val="es-ES_tradnl"/>
        </w:rPr>
      </w:pPr>
      <w:bookmarkStart w:id="0" w:name="_Toc157487448"/>
      <w:bookmarkStart w:id="1" w:name="_Toc167013477"/>
      <w:r w:rsidRPr="000325D2">
        <w:rPr>
          <w:lang w:val="es-ES_tradnl"/>
        </w:rPr>
        <w:t>Ingeniería de Software</w:t>
      </w:r>
    </w:p>
    <w:p w14:paraId="39812E67" w14:textId="77777777" w:rsidR="00F42A99" w:rsidRDefault="00F42A99" w:rsidP="00FC768A">
      <w:pPr>
        <w:jc w:val="center"/>
        <w:rPr>
          <w:lang w:val="es-ES_tradnl"/>
        </w:rPr>
      </w:pPr>
    </w:p>
    <w:p w14:paraId="51082E1F" w14:textId="77777777" w:rsidR="00FC768A" w:rsidRDefault="00FC768A" w:rsidP="00FC768A">
      <w:pPr>
        <w:jc w:val="center"/>
        <w:rPr>
          <w:lang w:val="es-ES_tradnl"/>
        </w:rPr>
      </w:pPr>
    </w:p>
    <w:p w14:paraId="05688F75" w14:textId="77777777" w:rsidR="00FC768A" w:rsidRDefault="00FC768A" w:rsidP="00FC768A">
      <w:pPr>
        <w:jc w:val="center"/>
        <w:rPr>
          <w:lang w:val="es-ES_tradnl"/>
        </w:rPr>
      </w:pPr>
    </w:p>
    <w:p w14:paraId="126792B2" w14:textId="77777777" w:rsidR="00FC768A" w:rsidRDefault="00FC768A" w:rsidP="00FC768A">
      <w:pPr>
        <w:jc w:val="center"/>
        <w:rPr>
          <w:lang w:val="es-ES_tradnl"/>
        </w:rPr>
      </w:pPr>
    </w:p>
    <w:p w14:paraId="2B81B8CF" w14:textId="77777777" w:rsidR="00FC768A" w:rsidRDefault="00FC768A" w:rsidP="00FC768A">
      <w:pPr>
        <w:jc w:val="center"/>
        <w:rPr>
          <w:lang w:val="es-ES_tradnl"/>
        </w:rPr>
      </w:pPr>
    </w:p>
    <w:p w14:paraId="2FA7D063" w14:textId="77777777" w:rsidR="00FC768A" w:rsidRDefault="00FC768A" w:rsidP="00FC768A">
      <w:pPr>
        <w:jc w:val="center"/>
        <w:rPr>
          <w:lang w:val="es-ES_tradnl"/>
        </w:rPr>
      </w:pPr>
    </w:p>
    <w:p w14:paraId="0F4A363A" w14:textId="77777777" w:rsidR="00FC768A" w:rsidRDefault="00FC768A" w:rsidP="00FC768A">
      <w:pPr>
        <w:jc w:val="center"/>
        <w:rPr>
          <w:lang w:val="es-ES_tradnl"/>
        </w:rPr>
      </w:pPr>
    </w:p>
    <w:p w14:paraId="2021A91D" w14:textId="77777777" w:rsidR="00FC768A" w:rsidRDefault="00FC768A" w:rsidP="00FC768A">
      <w:pPr>
        <w:jc w:val="center"/>
        <w:rPr>
          <w:lang w:val="es-ES_tradnl"/>
        </w:rPr>
      </w:pPr>
    </w:p>
    <w:p w14:paraId="27949F96" w14:textId="77777777" w:rsidR="00FC768A" w:rsidRDefault="00FC768A" w:rsidP="00FC768A">
      <w:pPr>
        <w:jc w:val="center"/>
        <w:rPr>
          <w:lang w:val="es-ES_tradnl"/>
        </w:rPr>
      </w:pPr>
    </w:p>
    <w:p w14:paraId="3548D65E" w14:textId="77777777" w:rsidR="00FC768A" w:rsidRDefault="00FC768A" w:rsidP="00FC768A">
      <w:pPr>
        <w:jc w:val="center"/>
        <w:rPr>
          <w:lang w:val="es-ES_tradnl"/>
        </w:rPr>
      </w:pPr>
    </w:p>
    <w:p w14:paraId="371CD1AE" w14:textId="77777777" w:rsidR="00FC768A" w:rsidRDefault="00FC768A" w:rsidP="00FC768A">
      <w:pPr>
        <w:jc w:val="center"/>
        <w:rPr>
          <w:lang w:val="es-ES_tradnl"/>
        </w:rPr>
      </w:pPr>
    </w:p>
    <w:p w14:paraId="084F33AE" w14:textId="77777777" w:rsidR="00FC768A" w:rsidRDefault="00FC768A" w:rsidP="00FC768A">
      <w:pPr>
        <w:jc w:val="center"/>
        <w:rPr>
          <w:lang w:val="es-ES_tradnl"/>
        </w:rPr>
      </w:pPr>
    </w:p>
    <w:p w14:paraId="4412BAA5" w14:textId="77777777" w:rsidR="00FC768A" w:rsidRPr="00F512EB" w:rsidRDefault="00FC768A" w:rsidP="00FC768A">
      <w:pPr>
        <w:jc w:val="center"/>
        <w:rPr>
          <w:lang w:val="es-ES_tradnl"/>
        </w:rPr>
      </w:pPr>
    </w:p>
    <w:p w14:paraId="2BDE0255" w14:textId="77777777" w:rsidR="0049326E" w:rsidRPr="00F512EB" w:rsidRDefault="0049326E" w:rsidP="00FC768A">
      <w:pPr>
        <w:jc w:val="center"/>
        <w:rPr>
          <w:lang w:val="es-ES_tradnl"/>
        </w:rPr>
      </w:pPr>
    </w:p>
    <w:p w14:paraId="7F0C3358" w14:textId="77777777" w:rsidR="00F42A99" w:rsidRPr="00FC768A" w:rsidRDefault="00F512EB" w:rsidP="00FC768A">
      <w:pPr>
        <w:jc w:val="center"/>
        <w:rPr>
          <w:sz w:val="52"/>
          <w:szCs w:val="52"/>
          <w:lang w:val="es-ES_tradnl"/>
        </w:rPr>
      </w:pPr>
      <w:r w:rsidRPr="00FC768A">
        <w:rPr>
          <w:sz w:val="52"/>
          <w:szCs w:val="52"/>
          <w:lang w:val="es-ES_tradnl"/>
        </w:rPr>
        <w:t>Gestión de la Configuración (CM)</w:t>
      </w:r>
    </w:p>
    <w:p w14:paraId="121AA737" w14:textId="77777777" w:rsidR="00F42A99" w:rsidRPr="00FC768A" w:rsidRDefault="00F512EB" w:rsidP="00FC768A">
      <w:pPr>
        <w:jc w:val="center"/>
        <w:rPr>
          <w:sz w:val="52"/>
          <w:szCs w:val="52"/>
          <w:lang w:val="es-ES_tradnl"/>
        </w:rPr>
      </w:pPr>
      <w:r w:rsidRPr="00FC768A">
        <w:rPr>
          <w:sz w:val="52"/>
          <w:szCs w:val="52"/>
          <w:lang w:val="es-ES_tradnl"/>
        </w:rPr>
        <w:t>Definición de un Proceso de Control del Cambio</w:t>
      </w:r>
    </w:p>
    <w:p w14:paraId="238DA05B" w14:textId="77777777" w:rsidR="00F42A99" w:rsidRPr="000325D2" w:rsidRDefault="00F512EB" w:rsidP="001732A6">
      <w:pPr>
        <w:rPr>
          <w:lang w:val="es-ES_tradnl"/>
        </w:rPr>
      </w:pPr>
      <w:r w:rsidRPr="000325D2">
        <w:rPr>
          <w:lang w:val="es-ES_tradnl"/>
        </w:rPr>
        <w:tab/>
      </w:r>
    </w:p>
    <w:p w14:paraId="0B4D7F74" w14:textId="77777777" w:rsidR="0049326E" w:rsidRPr="000325D2" w:rsidRDefault="0049326E" w:rsidP="00F42A99">
      <w:pPr>
        <w:rPr>
          <w:lang w:val="es-ES_tradnl"/>
        </w:rPr>
      </w:pPr>
    </w:p>
    <w:p w14:paraId="371F480D" w14:textId="77777777" w:rsidR="0049326E" w:rsidRPr="000325D2" w:rsidRDefault="0049326E" w:rsidP="00F42A99">
      <w:pPr>
        <w:rPr>
          <w:lang w:val="es-ES_tradnl"/>
        </w:rPr>
      </w:pPr>
    </w:p>
    <w:p w14:paraId="461BFC6E" w14:textId="77777777" w:rsidR="0049326E" w:rsidRPr="000325D2" w:rsidRDefault="0049326E" w:rsidP="00F42A99">
      <w:pPr>
        <w:rPr>
          <w:lang w:val="es-ES_tradnl"/>
        </w:rPr>
      </w:pPr>
    </w:p>
    <w:p w14:paraId="3AAFDC68" w14:textId="77777777" w:rsidR="0049326E" w:rsidRPr="000325D2" w:rsidRDefault="0049326E" w:rsidP="00F42A99">
      <w:pPr>
        <w:rPr>
          <w:lang w:val="es-ES_tradnl"/>
        </w:rPr>
      </w:pPr>
    </w:p>
    <w:p w14:paraId="07A75076" w14:textId="77777777" w:rsidR="0049326E" w:rsidRPr="000325D2" w:rsidRDefault="0049326E" w:rsidP="00F42A99">
      <w:pPr>
        <w:rPr>
          <w:lang w:val="es-ES_tradnl"/>
        </w:rPr>
      </w:pPr>
    </w:p>
    <w:p w14:paraId="38C667B4" w14:textId="77777777" w:rsidR="0049326E" w:rsidRPr="000325D2" w:rsidRDefault="0049326E" w:rsidP="00F42A99">
      <w:pPr>
        <w:rPr>
          <w:lang w:val="es-ES_tradnl"/>
        </w:rPr>
      </w:pPr>
    </w:p>
    <w:p w14:paraId="2E853E02" w14:textId="77777777" w:rsidR="0049326E" w:rsidRDefault="0049326E" w:rsidP="00F42A99">
      <w:pPr>
        <w:rPr>
          <w:lang w:val="es-ES_tradnl"/>
        </w:rPr>
      </w:pPr>
    </w:p>
    <w:p w14:paraId="69D2080A" w14:textId="77777777" w:rsidR="00FC768A" w:rsidRDefault="00FC768A" w:rsidP="00F42A99">
      <w:pPr>
        <w:rPr>
          <w:lang w:val="es-ES_tradnl"/>
        </w:rPr>
      </w:pPr>
    </w:p>
    <w:p w14:paraId="32358445" w14:textId="77777777" w:rsidR="00FC768A" w:rsidRDefault="00FC768A" w:rsidP="00F42A99">
      <w:pPr>
        <w:rPr>
          <w:lang w:val="es-ES_tradnl"/>
        </w:rPr>
      </w:pPr>
    </w:p>
    <w:p w14:paraId="4F068083" w14:textId="77777777" w:rsidR="00FC768A" w:rsidRDefault="00FC768A" w:rsidP="00F42A99">
      <w:pPr>
        <w:rPr>
          <w:lang w:val="es-ES_tradnl"/>
        </w:rPr>
      </w:pPr>
    </w:p>
    <w:p w14:paraId="219E12EF" w14:textId="77777777" w:rsidR="00FC768A" w:rsidRDefault="00FC768A" w:rsidP="00F42A99">
      <w:pPr>
        <w:rPr>
          <w:lang w:val="es-ES_tradnl"/>
        </w:rPr>
      </w:pPr>
    </w:p>
    <w:p w14:paraId="3B1193F5" w14:textId="77777777" w:rsidR="00FC768A" w:rsidRDefault="00FC768A" w:rsidP="00F42A99">
      <w:pPr>
        <w:rPr>
          <w:lang w:val="es-ES_tradnl"/>
        </w:rPr>
      </w:pPr>
    </w:p>
    <w:p w14:paraId="5D6F1BD2" w14:textId="77777777" w:rsidR="00FC768A" w:rsidRDefault="00FC768A" w:rsidP="00F42A99">
      <w:pPr>
        <w:rPr>
          <w:lang w:val="es-ES_tradnl"/>
        </w:rPr>
      </w:pPr>
    </w:p>
    <w:p w14:paraId="1B5F68AA" w14:textId="77777777" w:rsidR="00FC768A" w:rsidRDefault="00FC768A" w:rsidP="00F42A99">
      <w:pPr>
        <w:rPr>
          <w:lang w:val="es-ES_tradnl"/>
        </w:rPr>
      </w:pPr>
    </w:p>
    <w:p w14:paraId="2B0D510B" w14:textId="77777777" w:rsidR="00FC768A" w:rsidRDefault="00FC768A" w:rsidP="00F42A99">
      <w:pPr>
        <w:rPr>
          <w:lang w:val="es-ES_tradnl"/>
        </w:rPr>
      </w:pPr>
    </w:p>
    <w:p w14:paraId="631AE18F" w14:textId="77777777" w:rsidR="00FC768A" w:rsidRDefault="00FC768A" w:rsidP="00F42A99">
      <w:pPr>
        <w:rPr>
          <w:lang w:val="es-ES_tradnl"/>
        </w:rPr>
      </w:pPr>
    </w:p>
    <w:p w14:paraId="721075D0" w14:textId="77777777" w:rsidR="00FC768A" w:rsidRDefault="00FC768A" w:rsidP="00F42A99">
      <w:pPr>
        <w:rPr>
          <w:lang w:val="es-ES_tradnl"/>
        </w:rPr>
      </w:pPr>
    </w:p>
    <w:p w14:paraId="57463BCD" w14:textId="77777777" w:rsidR="00FC768A" w:rsidRDefault="00FC768A" w:rsidP="00F42A99">
      <w:pPr>
        <w:rPr>
          <w:lang w:val="es-ES_tradnl"/>
        </w:rPr>
      </w:pPr>
    </w:p>
    <w:p w14:paraId="595728B0" w14:textId="77777777" w:rsidR="00FC768A" w:rsidRDefault="00FC768A" w:rsidP="00F42A99">
      <w:pPr>
        <w:rPr>
          <w:lang w:val="es-ES_tradnl"/>
        </w:rPr>
      </w:pPr>
    </w:p>
    <w:p w14:paraId="5B15B3DE" w14:textId="77777777" w:rsidR="00FC768A" w:rsidRPr="000325D2" w:rsidRDefault="00FC768A" w:rsidP="00F42A99">
      <w:pPr>
        <w:rPr>
          <w:lang w:val="es-ES_tradnl"/>
        </w:rPr>
      </w:pPr>
    </w:p>
    <w:p w14:paraId="48A88F7E" w14:textId="2B4E1163" w:rsidR="00F42A99" w:rsidRPr="000325D2" w:rsidRDefault="00F42A99" w:rsidP="00F42A99">
      <w:pPr>
        <w:rPr>
          <w:lang w:val="es-ES_tradnl"/>
        </w:rPr>
      </w:pPr>
      <w:r w:rsidRPr="000325D2">
        <w:rPr>
          <w:lang w:val="es-ES_tradnl"/>
        </w:rPr>
        <w:t>MIEMBROS DEL GRUPO</w:t>
      </w:r>
      <w:r w:rsidR="00F70832" w:rsidRPr="000325D2">
        <w:rPr>
          <w:lang w:val="es-ES_tradnl"/>
        </w:rPr>
        <w:t xml:space="preserve"> </w:t>
      </w:r>
      <w:r w:rsidR="00BC4099">
        <w:rPr>
          <w:lang w:val="es-ES_tradnl"/>
        </w:rPr>
        <w:t>(L11:00</w:t>
      </w:r>
      <w:r w:rsidR="00F512EB" w:rsidRPr="000325D2">
        <w:rPr>
          <w:lang w:val="es-ES_tradnl"/>
        </w:rPr>
        <w:t>7.1.</w:t>
      </w:r>
      <w:r w:rsidR="00A762C2">
        <w:rPr>
          <w:lang w:val="es-ES_tradnl"/>
        </w:rPr>
        <w:t>1</w:t>
      </w:r>
      <w:r w:rsidR="00F512EB" w:rsidRPr="000325D2">
        <w:rPr>
          <w:lang w:val="es-ES_tradnl"/>
        </w:rPr>
        <w:t>)</w:t>
      </w:r>
      <w:r w:rsidR="003036AA" w:rsidRPr="000325D2">
        <w:rPr>
          <w:lang w:val="es-ES_tradnl"/>
        </w:rPr>
        <w:t>:</w:t>
      </w:r>
    </w:p>
    <w:p w14:paraId="0595BA88" w14:textId="594EE1C3" w:rsidR="00F512EB" w:rsidRPr="00A762C2" w:rsidRDefault="00A762C2" w:rsidP="00F512EB">
      <w:pPr>
        <w:numPr>
          <w:ilvl w:val="0"/>
          <w:numId w:val="16"/>
        </w:numPr>
        <w:rPr>
          <w:lang w:val="es-ES_tradnl"/>
        </w:rPr>
      </w:pPr>
      <w:r w:rsidRPr="00A762C2">
        <w:rPr>
          <w:lang w:val="es-ES_tradnl"/>
        </w:rPr>
        <w:t xml:space="preserve">Aarón García </w:t>
      </w:r>
      <w:proofErr w:type="spellStart"/>
      <w:r w:rsidRPr="00A762C2">
        <w:rPr>
          <w:lang w:val="es-ES_tradnl"/>
        </w:rPr>
        <w:t>Filgueira</w:t>
      </w:r>
      <w:proofErr w:type="spellEnd"/>
    </w:p>
    <w:p w14:paraId="71805F62" w14:textId="6A9F7972" w:rsidR="00A762C2" w:rsidRPr="00A762C2" w:rsidRDefault="00A762C2" w:rsidP="00F512EB">
      <w:pPr>
        <w:numPr>
          <w:ilvl w:val="0"/>
          <w:numId w:val="16"/>
        </w:numPr>
        <w:rPr>
          <w:lang w:val="es-ES_tradnl"/>
        </w:rPr>
      </w:pPr>
      <w:r w:rsidRPr="00A762C2">
        <w:rPr>
          <w:lang w:val="es-ES_tradnl"/>
        </w:rPr>
        <w:t>Pablo García Fuentes</w:t>
      </w:r>
    </w:p>
    <w:p w14:paraId="2639C6E4" w14:textId="06C48D08" w:rsidR="00A762C2" w:rsidRPr="00A762C2" w:rsidRDefault="00A762C2" w:rsidP="00F512EB">
      <w:pPr>
        <w:numPr>
          <w:ilvl w:val="0"/>
          <w:numId w:val="16"/>
        </w:numPr>
        <w:rPr>
          <w:lang w:val="es-ES_tradnl"/>
        </w:rPr>
      </w:pPr>
      <w:r w:rsidRPr="00A762C2">
        <w:rPr>
          <w:lang w:val="es-ES_tradnl"/>
        </w:rPr>
        <w:t xml:space="preserve">Pablo </w:t>
      </w:r>
      <w:proofErr w:type="spellStart"/>
      <w:r w:rsidRPr="00A762C2">
        <w:rPr>
          <w:lang w:val="es-ES_tradnl"/>
        </w:rPr>
        <w:t>Guerrica</w:t>
      </w:r>
      <w:proofErr w:type="spellEnd"/>
      <w:r w:rsidRPr="00A762C2">
        <w:rPr>
          <w:lang w:val="es-ES_tradnl"/>
        </w:rPr>
        <w:t xml:space="preserve">-Echevarría </w:t>
      </w:r>
      <w:proofErr w:type="spellStart"/>
      <w:r w:rsidRPr="00A762C2">
        <w:rPr>
          <w:lang w:val="es-ES_tradnl"/>
        </w:rPr>
        <w:t>Basterrechea</w:t>
      </w:r>
      <w:proofErr w:type="spellEnd"/>
    </w:p>
    <w:p w14:paraId="1D47D4D4" w14:textId="1BCDF77D" w:rsidR="00A762C2" w:rsidRDefault="00A762C2" w:rsidP="00F512EB">
      <w:pPr>
        <w:numPr>
          <w:ilvl w:val="0"/>
          <w:numId w:val="16"/>
        </w:numPr>
        <w:rPr>
          <w:lang w:val="es-ES_tradnl"/>
        </w:rPr>
      </w:pPr>
      <w:r w:rsidRPr="00A762C2">
        <w:rPr>
          <w:lang w:val="es-ES_tradnl"/>
        </w:rPr>
        <w:t xml:space="preserve">Antón </w:t>
      </w:r>
      <w:proofErr w:type="spellStart"/>
      <w:r w:rsidRPr="00A762C2">
        <w:rPr>
          <w:lang w:val="es-ES_tradnl"/>
        </w:rPr>
        <w:t>Lence</w:t>
      </w:r>
      <w:proofErr w:type="spellEnd"/>
      <w:r w:rsidRPr="00A762C2">
        <w:rPr>
          <w:lang w:val="es-ES_tradnl"/>
        </w:rPr>
        <w:t xml:space="preserve"> Martínez</w:t>
      </w:r>
    </w:p>
    <w:p w14:paraId="24C56C62" w14:textId="77777777" w:rsidR="00FC768A" w:rsidRDefault="00FC768A" w:rsidP="00A762C2">
      <w:pPr>
        <w:rPr>
          <w:lang w:val="es-ES_tradnl"/>
        </w:rPr>
      </w:pPr>
    </w:p>
    <w:p w14:paraId="02C77EB5" w14:textId="77777777" w:rsidR="00FC768A" w:rsidRPr="00A762C2" w:rsidRDefault="00FC768A" w:rsidP="00A762C2">
      <w:pPr>
        <w:rPr>
          <w:lang w:val="es-ES_tradnl"/>
        </w:rPr>
      </w:pPr>
    </w:p>
    <w:p w14:paraId="7CE33834" w14:textId="4693B870" w:rsidR="00E1052D" w:rsidRDefault="00F42A99" w:rsidP="00FC768A">
      <w:pPr>
        <w:rPr>
          <w:lang w:val="es-ES_tradnl"/>
        </w:rPr>
      </w:pPr>
      <w:r w:rsidRPr="00F512EB">
        <w:rPr>
          <w:lang w:val="es-ES_tradnl"/>
        </w:rPr>
        <w:t>FECHA DE ENTREGA:</w:t>
      </w:r>
      <w:r w:rsidR="00F512EB">
        <w:rPr>
          <w:lang w:val="es-ES_tradnl"/>
        </w:rPr>
        <w:t xml:space="preserve"> 12/</w:t>
      </w:r>
      <w:r w:rsidR="00E813C4">
        <w:rPr>
          <w:lang w:val="es-ES_tradnl"/>
        </w:rPr>
        <w:t>0</w:t>
      </w:r>
      <w:r w:rsidR="00F512EB">
        <w:rPr>
          <w:lang w:val="es-ES_tradnl"/>
        </w:rPr>
        <w:t>2/20</w:t>
      </w:r>
      <w:bookmarkEnd w:id="0"/>
      <w:bookmarkEnd w:id="1"/>
      <w:r w:rsidR="00E813C4">
        <w:rPr>
          <w:lang w:val="es-ES_tradnl"/>
        </w:rPr>
        <w:t>23</w:t>
      </w:r>
      <w:r w:rsidR="00E1052D">
        <w:rPr>
          <w:lang w:val="es-ES_tradnl"/>
        </w:rPr>
        <w:br w:type="page"/>
      </w:r>
    </w:p>
    <w:p w14:paraId="20DB8E27" w14:textId="77777777" w:rsidR="003036AA" w:rsidRPr="00F63D22" w:rsidRDefault="003036AA" w:rsidP="003036AA">
      <w:pPr>
        <w:rPr>
          <w:lang w:val="es-ES_tradnl"/>
        </w:rPr>
      </w:pPr>
    </w:p>
    <w:tbl>
      <w:tblPr>
        <w:tblW w:w="84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9"/>
        <w:gridCol w:w="1395"/>
        <w:gridCol w:w="5830"/>
      </w:tblGrid>
      <w:tr w:rsidR="003036AA" w:rsidRPr="00F63D22" w14:paraId="1F4E1828" w14:textId="77777777" w:rsidTr="2725B160">
        <w:trPr>
          <w:jc w:val="center"/>
        </w:trPr>
        <w:tc>
          <w:tcPr>
            <w:tcW w:w="8494" w:type="dxa"/>
            <w:gridSpan w:val="3"/>
            <w:tcBorders>
              <w:bottom w:val="single" w:sz="4" w:space="0" w:color="auto"/>
            </w:tcBorders>
            <w:shd w:val="clear" w:color="auto" w:fill="999999"/>
          </w:tcPr>
          <w:p w14:paraId="33F0287D" w14:textId="77777777" w:rsidR="003036AA" w:rsidRPr="00F63D22" w:rsidRDefault="003036AA" w:rsidP="001732A6">
            <w:pPr>
              <w:rPr>
                <w:lang w:val="es-ES_tradnl"/>
              </w:rPr>
            </w:pPr>
            <w:bookmarkStart w:id="2" w:name="_Hlk157441740"/>
            <w:r w:rsidRPr="00F63D22">
              <w:rPr>
                <w:lang w:val="es-ES_tradnl"/>
              </w:rPr>
              <w:t>CONTROL DE VERSIONES</w:t>
            </w:r>
          </w:p>
        </w:tc>
      </w:tr>
      <w:tr w:rsidR="003036AA" w:rsidRPr="00F63D22" w14:paraId="2225BADC" w14:textId="77777777" w:rsidTr="2725B160">
        <w:trPr>
          <w:jc w:val="center"/>
        </w:trPr>
        <w:tc>
          <w:tcPr>
            <w:tcW w:w="1269" w:type="dxa"/>
            <w:shd w:val="clear" w:color="auto" w:fill="C0C0C0"/>
          </w:tcPr>
          <w:p w14:paraId="12017AB8" w14:textId="77777777" w:rsidR="003036AA" w:rsidRPr="00F63D22" w:rsidRDefault="002E2E8A" w:rsidP="00C517EA">
            <w:pPr>
              <w:rPr>
                <w:lang w:val="es-ES_tradnl"/>
              </w:rPr>
            </w:pPr>
            <w:r>
              <w:rPr>
                <w:lang w:val="es-ES_tradnl"/>
              </w:rPr>
              <w:t>VERSION</w:t>
            </w:r>
          </w:p>
        </w:tc>
        <w:tc>
          <w:tcPr>
            <w:tcW w:w="1395" w:type="dxa"/>
            <w:shd w:val="clear" w:color="auto" w:fill="C0C0C0"/>
          </w:tcPr>
          <w:p w14:paraId="5DCDA38F" w14:textId="77777777" w:rsidR="003036AA" w:rsidRPr="00F63D22" w:rsidRDefault="003036AA" w:rsidP="00C517EA">
            <w:pPr>
              <w:rPr>
                <w:lang w:val="es-ES_tradnl"/>
              </w:rPr>
            </w:pPr>
            <w:r w:rsidRPr="00F63D22">
              <w:rPr>
                <w:lang w:val="es-ES_tradnl"/>
              </w:rPr>
              <w:t>FECHA</w:t>
            </w:r>
          </w:p>
        </w:tc>
        <w:tc>
          <w:tcPr>
            <w:tcW w:w="5830" w:type="dxa"/>
            <w:shd w:val="clear" w:color="auto" w:fill="C0C0C0"/>
          </w:tcPr>
          <w:p w14:paraId="35088010" w14:textId="77777777" w:rsidR="003036AA" w:rsidRPr="00F63D22" w:rsidRDefault="003036AA" w:rsidP="00C517EA">
            <w:pPr>
              <w:rPr>
                <w:lang w:val="es-ES_tradnl"/>
              </w:rPr>
            </w:pPr>
            <w:r w:rsidRPr="00F63D22">
              <w:rPr>
                <w:lang w:val="es-ES_tradnl"/>
              </w:rPr>
              <w:t>DESCRIPCIÓN DEL CAMBIO</w:t>
            </w:r>
          </w:p>
        </w:tc>
      </w:tr>
      <w:tr w:rsidR="003036AA" w:rsidRPr="00AF5C9A" w14:paraId="796C1F6B" w14:textId="77777777" w:rsidTr="2725B160">
        <w:trPr>
          <w:trHeight w:val="465"/>
          <w:jc w:val="center"/>
        </w:trPr>
        <w:tc>
          <w:tcPr>
            <w:tcW w:w="1269" w:type="dxa"/>
            <w:vAlign w:val="center"/>
          </w:tcPr>
          <w:p w14:paraId="1C7E439F" w14:textId="77777777" w:rsidR="003036AA" w:rsidRPr="00F63D22" w:rsidRDefault="003036AA" w:rsidP="001732A6">
            <w:pPr>
              <w:rPr>
                <w:lang w:val="es-ES_tradnl"/>
              </w:rPr>
            </w:pPr>
            <w:r w:rsidRPr="00F63D22">
              <w:rPr>
                <w:lang w:val="es-ES_tradnl"/>
              </w:rPr>
              <w:t>1</w:t>
            </w:r>
            <w:r w:rsidR="00927E3D">
              <w:rPr>
                <w:lang w:val="es-ES_tradnl"/>
              </w:rPr>
              <w:t>.0</w:t>
            </w:r>
          </w:p>
        </w:tc>
        <w:tc>
          <w:tcPr>
            <w:tcW w:w="1395" w:type="dxa"/>
            <w:vAlign w:val="center"/>
          </w:tcPr>
          <w:p w14:paraId="32F4D8FE" w14:textId="3E0CC853" w:rsidR="003036AA" w:rsidRPr="00F63D22" w:rsidRDefault="004C14A8" w:rsidP="001732A6">
            <w:pPr>
              <w:rPr>
                <w:lang w:val="es-ES_tradnl"/>
              </w:rPr>
            </w:pPr>
            <w:r>
              <w:rPr>
                <w:lang w:val="es-ES_tradnl"/>
              </w:rPr>
              <w:t>29/01/2024</w:t>
            </w:r>
          </w:p>
        </w:tc>
        <w:tc>
          <w:tcPr>
            <w:tcW w:w="5830" w:type="dxa"/>
            <w:vAlign w:val="center"/>
          </w:tcPr>
          <w:p w14:paraId="763564E2" w14:textId="31C29885" w:rsidR="003036AA" w:rsidRPr="00F63D22" w:rsidRDefault="004C14A8" w:rsidP="00C517EA">
            <w:pPr>
              <w:rPr>
                <w:lang w:val="es-ES_tradnl"/>
              </w:rPr>
            </w:pPr>
            <w:r>
              <w:rPr>
                <w:lang w:val="es-ES_tradnl"/>
              </w:rPr>
              <w:t>Creación del documento e información de la práctica a realizar.</w:t>
            </w:r>
          </w:p>
        </w:tc>
      </w:tr>
      <w:tr w:rsidR="003036AA" w:rsidRPr="00AF5C9A" w14:paraId="75E57B7B" w14:textId="77777777" w:rsidTr="2725B160">
        <w:trPr>
          <w:trHeight w:val="465"/>
          <w:jc w:val="center"/>
        </w:trPr>
        <w:tc>
          <w:tcPr>
            <w:tcW w:w="1269" w:type="dxa"/>
            <w:vAlign w:val="center"/>
          </w:tcPr>
          <w:p w14:paraId="43FE4CAC" w14:textId="610FE26B" w:rsidR="003036AA" w:rsidRPr="00F63D22" w:rsidRDefault="003144CD" w:rsidP="001732A6">
            <w:pPr>
              <w:rPr>
                <w:lang w:val="es-ES_tradnl"/>
              </w:rPr>
            </w:pPr>
            <w:r>
              <w:rPr>
                <w:lang w:val="es-ES_tradnl"/>
              </w:rPr>
              <w:t xml:space="preserve">1.1 </w:t>
            </w:r>
          </w:p>
        </w:tc>
        <w:tc>
          <w:tcPr>
            <w:tcW w:w="1395" w:type="dxa"/>
            <w:vAlign w:val="center"/>
          </w:tcPr>
          <w:p w14:paraId="0DD0459E" w14:textId="5AF47D30" w:rsidR="003036AA" w:rsidRPr="00F63D22" w:rsidRDefault="00A17B35" w:rsidP="001732A6">
            <w:pPr>
              <w:rPr>
                <w:lang w:val="es-ES_tradnl"/>
              </w:rPr>
            </w:pPr>
            <w:r>
              <w:rPr>
                <w:lang w:val="es-ES_tradnl"/>
              </w:rPr>
              <w:t>01/02/2024</w:t>
            </w:r>
          </w:p>
        </w:tc>
        <w:tc>
          <w:tcPr>
            <w:tcW w:w="5830" w:type="dxa"/>
            <w:vAlign w:val="center"/>
          </w:tcPr>
          <w:p w14:paraId="0A0B7DCB" w14:textId="51FF84FE" w:rsidR="003036AA" w:rsidRPr="00F63D22" w:rsidRDefault="00DF2ACA" w:rsidP="00C517EA">
            <w:pPr>
              <w:rPr>
                <w:lang w:val="es-ES_tradnl"/>
              </w:rPr>
            </w:pPr>
            <w:r>
              <w:rPr>
                <w:lang w:val="es-ES_tradnl"/>
              </w:rPr>
              <w:t xml:space="preserve">Diseño del diagrama de actividades y </w:t>
            </w:r>
            <w:r w:rsidR="00962499">
              <w:rPr>
                <w:lang w:val="es-ES_tradnl"/>
              </w:rPr>
              <w:t>descripción de las tres primeras actividades</w:t>
            </w:r>
            <w:r w:rsidR="00EB70CA">
              <w:rPr>
                <w:lang w:val="es-ES_tradnl"/>
              </w:rPr>
              <w:t xml:space="preserve"> con sus plantillas correspondientes.</w:t>
            </w:r>
          </w:p>
        </w:tc>
      </w:tr>
      <w:tr w:rsidR="003036AA" w:rsidRPr="00AF5C9A" w14:paraId="4F5B4F60" w14:textId="77777777" w:rsidTr="2725B160">
        <w:trPr>
          <w:trHeight w:val="465"/>
          <w:jc w:val="center"/>
        </w:trPr>
        <w:tc>
          <w:tcPr>
            <w:tcW w:w="1269" w:type="dxa"/>
            <w:vAlign w:val="center"/>
          </w:tcPr>
          <w:p w14:paraId="7FBF1A5C" w14:textId="0FB8EF60" w:rsidR="003036AA" w:rsidRPr="00F63D22" w:rsidRDefault="5B82BFEE" w:rsidP="001732A6">
            <w:r>
              <w:t>1.</w:t>
            </w:r>
            <w:r w:rsidRPr="2725B160">
              <w:t>2</w:t>
            </w:r>
          </w:p>
        </w:tc>
        <w:tc>
          <w:tcPr>
            <w:tcW w:w="1395" w:type="dxa"/>
            <w:vAlign w:val="center"/>
          </w:tcPr>
          <w:p w14:paraId="61634537" w14:textId="1E081778" w:rsidR="003036AA" w:rsidRPr="00F63D22" w:rsidRDefault="5B82BFEE" w:rsidP="001732A6">
            <w:r w:rsidRPr="2725B160">
              <w:t>03/02/2024</w:t>
            </w:r>
          </w:p>
        </w:tc>
        <w:tc>
          <w:tcPr>
            <w:tcW w:w="5830" w:type="dxa"/>
            <w:vAlign w:val="center"/>
          </w:tcPr>
          <w:p w14:paraId="38632A52" w14:textId="4658BAF8" w:rsidR="003036AA" w:rsidRPr="00F63D22" w:rsidRDefault="5B82BFEE" w:rsidP="00C517EA">
            <w:r w:rsidRPr="2725B160">
              <w:t>Descripción de las actividades 4,5 y 6 con sus plantillas correspondientes.</w:t>
            </w:r>
          </w:p>
        </w:tc>
      </w:tr>
      <w:tr w:rsidR="003036AA" w:rsidRPr="00AF5C9A" w14:paraId="1BDC318D" w14:textId="77777777" w:rsidTr="2725B160">
        <w:trPr>
          <w:trHeight w:val="465"/>
          <w:jc w:val="center"/>
        </w:trPr>
        <w:tc>
          <w:tcPr>
            <w:tcW w:w="1269" w:type="dxa"/>
            <w:vAlign w:val="center"/>
          </w:tcPr>
          <w:p w14:paraId="7D00E991" w14:textId="64A9C98F" w:rsidR="003036AA" w:rsidRPr="00F63D22" w:rsidRDefault="0CFB4779" w:rsidP="001732A6">
            <w:r w:rsidRPr="6F2CC7B3">
              <w:t>1.</w:t>
            </w:r>
            <w:r w:rsidRPr="5D724E8A">
              <w:t>3</w:t>
            </w:r>
          </w:p>
        </w:tc>
        <w:tc>
          <w:tcPr>
            <w:tcW w:w="1395" w:type="dxa"/>
            <w:vAlign w:val="center"/>
          </w:tcPr>
          <w:p w14:paraId="270D5BC2" w14:textId="27B912D7" w:rsidR="003036AA" w:rsidRPr="00F63D22" w:rsidRDefault="0CFB4779" w:rsidP="001732A6">
            <w:r>
              <w:t>05/02/2024</w:t>
            </w:r>
          </w:p>
        </w:tc>
        <w:tc>
          <w:tcPr>
            <w:tcW w:w="5830" w:type="dxa"/>
            <w:vAlign w:val="center"/>
          </w:tcPr>
          <w:p w14:paraId="4685F386" w14:textId="61F786EA" w:rsidR="003036AA" w:rsidRPr="00F63D22" w:rsidRDefault="0CFB4779" w:rsidP="00C517EA">
            <w:r>
              <w:t>Descripción de las tres últimas actividades con sus plantillas correspondientes y revisión de las anteriores.</w:t>
            </w:r>
          </w:p>
        </w:tc>
      </w:tr>
      <w:bookmarkEnd w:id="2"/>
    </w:tbl>
    <w:p w14:paraId="71C75C53" w14:textId="77777777" w:rsidR="00F63D22" w:rsidRPr="00E329E9" w:rsidRDefault="00F63D22" w:rsidP="003036AA"/>
    <w:p w14:paraId="609F757F" w14:textId="77777777" w:rsidR="002E2E8A" w:rsidRDefault="002E2E8A" w:rsidP="003036AA">
      <w:pPr>
        <w:rPr>
          <w:lang w:val="es-ES_tradnl"/>
        </w:rPr>
      </w:pPr>
    </w:p>
    <w:p w14:paraId="606B70B0" w14:textId="77777777" w:rsidR="002E2E8A" w:rsidRDefault="002E2E8A" w:rsidP="003036AA">
      <w:pPr>
        <w:rPr>
          <w:lang w:val="es-ES_tradnl"/>
        </w:rPr>
      </w:pPr>
    </w:p>
    <w:p w14:paraId="14CEEAD4" w14:textId="77777777" w:rsidR="002E2E8A" w:rsidRDefault="002E2E8A" w:rsidP="003036AA">
      <w:pPr>
        <w:rPr>
          <w:lang w:val="es-ES_tradnl"/>
        </w:rPr>
      </w:pPr>
    </w:p>
    <w:p w14:paraId="61138727" w14:textId="77777777" w:rsidR="002E2E8A" w:rsidRDefault="002E2E8A" w:rsidP="003036AA">
      <w:pPr>
        <w:rPr>
          <w:lang w:val="es-ES_tradnl"/>
        </w:rPr>
      </w:pPr>
    </w:p>
    <w:p w14:paraId="4534CF97" w14:textId="77777777" w:rsidR="002E2E8A" w:rsidRPr="00F63D22" w:rsidRDefault="002E2E8A" w:rsidP="003036AA">
      <w:pPr>
        <w:rPr>
          <w:lang w:val="es-ES_tradnl"/>
        </w:rPr>
        <w:sectPr w:rsidR="002E2E8A" w:rsidRPr="00F63D22" w:rsidSect="001806F6">
          <w:headerReference w:type="default" r:id="rId11"/>
          <w:footerReference w:type="first" r:id="rId12"/>
          <w:pgSz w:w="11906" w:h="16838"/>
          <w:pgMar w:top="1270" w:right="1701" w:bottom="1417" w:left="1701" w:header="708" w:footer="708" w:gutter="0"/>
          <w:pgNumType w:start="0"/>
          <w:cols w:space="708"/>
          <w:titlePg/>
          <w:docGrid w:linePitch="360"/>
        </w:sectPr>
      </w:pPr>
    </w:p>
    <w:p w14:paraId="160CA754" w14:textId="77777777" w:rsidR="001061FB" w:rsidRPr="00F63D22" w:rsidRDefault="001061FB" w:rsidP="003036AA">
      <w:pPr>
        <w:rPr>
          <w:lang w:val="es-ES_tradnl"/>
        </w:rPr>
      </w:pPr>
    </w:p>
    <w:p w14:paraId="7E7C0253" w14:textId="77777777" w:rsidR="001061FB" w:rsidRPr="00F63D22" w:rsidRDefault="001061FB" w:rsidP="001061FB">
      <w:pPr>
        <w:rPr>
          <w:lang w:val="es-ES_tradnl"/>
        </w:rPr>
      </w:pPr>
    </w:p>
    <w:p w14:paraId="466938BA" w14:textId="629BBF78" w:rsidR="006F30C4" w:rsidRPr="006F30C4" w:rsidRDefault="001061FB" w:rsidP="006F30C4">
      <w:pPr>
        <w:pStyle w:val="TDC1"/>
        <w:rPr>
          <w:rStyle w:val="Hipervnculo"/>
          <w:b/>
          <w:bCs/>
          <w:sz w:val="32"/>
          <w:szCs w:val="32"/>
        </w:rPr>
      </w:pPr>
      <w:r w:rsidRPr="35B4C0DD">
        <w:rPr>
          <w:rStyle w:val="Hipervnculo"/>
          <w:b/>
          <w:bCs/>
          <w:sz w:val="32"/>
          <w:szCs w:val="32"/>
        </w:rPr>
        <w:t>ÍNDICE</w:t>
      </w:r>
    </w:p>
    <w:p w14:paraId="1CB8F098" w14:textId="4AA9B6B2" w:rsidR="006C7623" w:rsidRDefault="006C7623" w:rsidP="35B4C0DD">
      <w:pPr>
        <w:pStyle w:val="TDC1"/>
        <w:rPr>
          <w:rFonts w:asciiTheme="minorHAnsi" w:eastAsiaTheme="minorEastAsia" w:hAnsiTheme="minorHAnsi" w:cstheme="minorBidi"/>
          <w:b w:val="0"/>
          <w:smallCaps w:val="0"/>
          <w:sz w:val="22"/>
          <w:szCs w:val="22"/>
          <w:lang w:eastAsia="es-ES" w:bidi="ar-SA"/>
        </w:rPr>
      </w:pPr>
      <w:r>
        <w:fldChar w:fldCharType="begin"/>
      </w:r>
      <w:r>
        <w:instrText>TOC \o "1-3" \h \z \u</w:instrText>
      </w:r>
      <w:r>
        <w:fldChar w:fldCharType="separate"/>
      </w:r>
      <w:hyperlink w:anchor="_Toc158034118">
        <w:r w:rsidR="00E01328" w:rsidRPr="35B4C0DD">
          <w:rPr>
            <w:rStyle w:val="Hipervnculo"/>
          </w:rPr>
          <w:t>1</w:t>
        </w:r>
        <w:r>
          <w:tab/>
        </w:r>
        <w:r w:rsidR="00E01328" w:rsidRPr="35B4C0DD">
          <w:rPr>
            <w:rStyle w:val="Hipervnculo"/>
          </w:rPr>
          <w:t>INFORMACIÓN SOBRE LA PRÁCTICA A REALIZAR</w:t>
        </w:r>
        <w:r>
          <w:tab/>
        </w:r>
        <w:r>
          <w:fldChar w:fldCharType="begin"/>
        </w:r>
        <w:r>
          <w:instrText xml:space="preserve"> PAGEREF _Toc158034118 \h </w:instrText>
        </w:r>
        <w:r>
          <w:fldChar w:fldCharType="separate"/>
        </w:r>
        <w:r w:rsidR="00E01328">
          <w:t>4</w:t>
        </w:r>
        <w:r>
          <w:fldChar w:fldCharType="end"/>
        </w:r>
      </w:hyperlink>
    </w:p>
    <w:p w14:paraId="34546FED" w14:textId="2569AD7F" w:rsidR="00E01328" w:rsidRDefault="00771BD8" w:rsidP="35B4C0DD">
      <w:pPr>
        <w:pStyle w:val="TDC2"/>
        <w:rPr>
          <w:rFonts w:asciiTheme="minorHAnsi" w:eastAsiaTheme="minorEastAsia" w:hAnsiTheme="minorHAnsi" w:cstheme="minorBidi"/>
          <w:b w:val="0"/>
          <w:bCs w:val="0"/>
          <w:smallCaps w:val="0"/>
          <w:noProof/>
          <w:sz w:val="22"/>
          <w:szCs w:val="22"/>
          <w:lang w:eastAsia="es-ES" w:bidi="ar-SA"/>
        </w:rPr>
      </w:pPr>
      <w:hyperlink w:anchor="_Toc158034119">
        <w:r w:rsidR="00E01328" w:rsidRPr="35B4C0DD">
          <w:rPr>
            <w:rStyle w:val="Hipervnculo"/>
            <w:noProof/>
          </w:rPr>
          <w:t>1.1</w:t>
        </w:r>
        <w:r w:rsidR="00E01328">
          <w:tab/>
        </w:r>
        <w:r w:rsidR="00E01328" w:rsidRPr="35B4C0DD">
          <w:rPr>
            <w:rStyle w:val="Hipervnculo"/>
            <w:noProof/>
          </w:rPr>
          <w:t>Descripción de la práctica</w:t>
        </w:r>
        <w:r w:rsidR="00E01328">
          <w:tab/>
        </w:r>
        <w:r w:rsidR="00E01328" w:rsidRPr="35B4C0DD">
          <w:rPr>
            <w:noProof/>
          </w:rPr>
          <w:fldChar w:fldCharType="begin"/>
        </w:r>
        <w:r w:rsidR="00E01328" w:rsidRPr="35B4C0DD">
          <w:rPr>
            <w:noProof/>
          </w:rPr>
          <w:instrText xml:space="preserve"> PAGEREF _Toc158034119 \h </w:instrText>
        </w:r>
        <w:r w:rsidR="00E01328" w:rsidRPr="35B4C0DD">
          <w:rPr>
            <w:noProof/>
          </w:rPr>
        </w:r>
        <w:r w:rsidR="00E01328" w:rsidRPr="35B4C0DD">
          <w:rPr>
            <w:noProof/>
          </w:rPr>
          <w:fldChar w:fldCharType="separate"/>
        </w:r>
        <w:r w:rsidR="00E01328" w:rsidRPr="35B4C0DD">
          <w:rPr>
            <w:noProof/>
          </w:rPr>
          <w:t>4</w:t>
        </w:r>
        <w:r w:rsidR="00E01328" w:rsidRPr="35B4C0DD">
          <w:rPr>
            <w:noProof/>
          </w:rPr>
          <w:fldChar w:fldCharType="end"/>
        </w:r>
      </w:hyperlink>
    </w:p>
    <w:p w14:paraId="211DB2CA" w14:textId="4F7662B5" w:rsidR="00E01328" w:rsidRDefault="00771BD8" w:rsidP="35B4C0DD">
      <w:pPr>
        <w:pStyle w:val="TDC2"/>
        <w:rPr>
          <w:rFonts w:asciiTheme="minorHAnsi" w:eastAsiaTheme="minorEastAsia" w:hAnsiTheme="minorHAnsi" w:cstheme="minorBidi"/>
          <w:b w:val="0"/>
          <w:bCs w:val="0"/>
          <w:smallCaps w:val="0"/>
          <w:noProof/>
          <w:sz w:val="22"/>
          <w:szCs w:val="22"/>
          <w:lang w:eastAsia="es-ES" w:bidi="ar-SA"/>
        </w:rPr>
      </w:pPr>
      <w:hyperlink w:anchor="_Toc158034120">
        <w:r w:rsidR="00E01328" w:rsidRPr="35B4C0DD">
          <w:rPr>
            <w:rStyle w:val="Hipervnculo"/>
            <w:noProof/>
          </w:rPr>
          <w:t>1.2</w:t>
        </w:r>
        <w:r w:rsidR="00E01328">
          <w:tab/>
        </w:r>
        <w:r w:rsidR="00E01328" w:rsidRPr="35B4C0DD">
          <w:rPr>
            <w:rStyle w:val="Hipervnculo"/>
            <w:noProof/>
          </w:rPr>
          <w:t>Descripción del grupo de trabajo</w:t>
        </w:r>
        <w:r w:rsidR="00E01328">
          <w:tab/>
        </w:r>
        <w:r w:rsidR="00E01328" w:rsidRPr="35B4C0DD">
          <w:rPr>
            <w:noProof/>
          </w:rPr>
          <w:fldChar w:fldCharType="begin"/>
        </w:r>
        <w:r w:rsidR="00E01328" w:rsidRPr="35B4C0DD">
          <w:rPr>
            <w:noProof/>
          </w:rPr>
          <w:instrText xml:space="preserve"> PAGEREF _Toc158034120 \h </w:instrText>
        </w:r>
        <w:r w:rsidR="00E01328" w:rsidRPr="35B4C0DD">
          <w:rPr>
            <w:noProof/>
          </w:rPr>
        </w:r>
        <w:r w:rsidR="00E01328" w:rsidRPr="35B4C0DD">
          <w:rPr>
            <w:noProof/>
          </w:rPr>
          <w:fldChar w:fldCharType="separate"/>
        </w:r>
        <w:r w:rsidR="00E01328" w:rsidRPr="35B4C0DD">
          <w:rPr>
            <w:noProof/>
          </w:rPr>
          <w:t>4</w:t>
        </w:r>
        <w:r w:rsidR="00E01328" w:rsidRPr="35B4C0DD">
          <w:rPr>
            <w:noProof/>
          </w:rPr>
          <w:fldChar w:fldCharType="end"/>
        </w:r>
      </w:hyperlink>
    </w:p>
    <w:p w14:paraId="2E5F3523" w14:textId="57119DE8" w:rsidR="00E01328" w:rsidRDefault="00771BD8" w:rsidP="35B4C0DD">
      <w:pPr>
        <w:pStyle w:val="TDC2"/>
        <w:rPr>
          <w:rFonts w:asciiTheme="minorHAnsi" w:eastAsiaTheme="minorEastAsia" w:hAnsiTheme="minorHAnsi" w:cstheme="minorBidi"/>
          <w:b w:val="0"/>
          <w:bCs w:val="0"/>
          <w:smallCaps w:val="0"/>
          <w:noProof/>
          <w:sz w:val="22"/>
          <w:szCs w:val="22"/>
          <w:lang w:eastAsia="es-ES" w:bidi="ar-SA"/>
        </w:rPr>
      </w:pPr>
      <w:hyperlink w:anchor="_Toc158034121">
        <w:r w:rsidR="00E01328" w:rsidRPr="35B4C0DD">
          <w:rPr>
            <w:rStyle w:val="Hipervnculo"/>
            <w:noProof/>
          </w:rPr>
          <w:t>1.3</w:t>
        </w:r>
        <w:r w:rsidR="00E01328">
          <w:tab/>
        </w:r>
        <w:r w:rsidR="00E01328" w:rsidRPr="35B4C0DD">
          <w:rPr>
            <w:rStyle w:val="Hipervnculo"/>
            <w:noProof/>
          </w:rPr>
          <w:t>Seguimiento de la práctica</w:t>
        </w:r>
        <w:r w:rsidR="00E01328">
          <w:tab/>
        </w:r>
        <w:r w:rsidR="00E01328" w:rsidRPr="35B4C0DD">
          <w:rPr>
            <w:noProof/>
          </w:rPr>
          <w:fldChar w:fldCharType="begin"/>
        </w:r>
        <w:r w:rsidR="00E01328" w:rsidRPr="35B4C0DD">
          <w:rPr>
            <w:noProof/>
          </w:rPr>
          <w:instrText xml:space="preserve"> PAGEREF _Toc158034121 \h </w:instrText>
        </w:r>
        <w:r w:rsidR="00E01328" w:rsidRPr="35B4C0DD">
          <w:rPr>
            <w:noProof/>
          </w:rPr>
        </w:r>
        <w:r w:rsidR="00E01328" w:rsidRPr="35B4C0DD">
          <w:rPr>
            <w:noProof/>
          </w:rPr>
          <w:fldChar w:fldCharType="separate"/>
        </w:r>
        <w:r w:rsidR="00E01328" w:rsidRPr="35B4C0DD">
          <w:rPr>
            <w:noProof/>
          </w:rPr>
          <w:t>4</w:t>
        </w:r>
        <w:r w:rsidR="00E01328" w:rsidRPr="35B4C0DD">
          <w:rPr>
            <w:noProof/>
          </w:rPr>
          <w:fldChar w:fldCharType="end"/>
        </w:r>
      </w:hyperlink>
    </w:p>
    <w:p w14:paraId="2F1DF867" w14:textId="5AF45B99" w:rsidR="00E01328" w:rsidRDefault="00771BD8" w:rsidP="35B4C0DD">
      <w:pPr>
        <w:pStyle w:val="TDC1"/>
        <w:rPr>
          <w:rFonts w:asciiTheme="minorHAnsi" w:eastAsiaTheme="minorEastAsia" w:hAnsiTheme="minorHAnsi" w:cstheme="minorBidi"/>
          <w:b w:val="0"/>
          <w:smallCaps w:val="0"/>
          <w:sz w:val="22"/>
          <w:szCs w:val="22"/>
          <w:lang w:eastAsia="es-ES" w:bidi="ar-SA"/>
        </w:rPr>
      </w:pPr>
      <w:hyperlink w:anchor="_Toc158034122">
        <w:r w:rsidR="00E01328" w:rsidRPr="35B4C0DD">
          <w:rPr>
            <w:rStyle w:val="Hipervnculo"/>
          </w:rPr>
          <w:t>2</w:t>
        </w:r>
        <w:r w:rsidR="00E01328">
          <w:tab/>
        </w:r>
        <w:r w:rsidR="00E01328" w:rsidRPr="35B4C0DD">
          <w:rPr>
            <w:rStyle w:val="Hipervnculo"/>
          </w:rPr>
          <w:t>DOCUMENTACIÓN DE LA PRÁCTICA</w:t>
        </w:r>
        <w:r w:rsidR="00E01328">
          <w:tab/>
        </w:r>
        <w:r w:rsidR="00E01328">
          <w:fldChar w:fldCharType="begin"/>
        </w:r>
        <w:r w:rsidR="00E01328">
          <w:instrText xml:space="preserve"> PAGEREF _Toc158034122 \h </w:instrText>
        </w:r>
        <w:r w:rsidR="00E01328">
          <w:fldChar w:fldCharType="separate"/>
        </w:r>
        <w:r w:rsidR="00E01328">
          <w:t>5</w:t>
        </w:r>
        <w:r w:rsidR="00E01328">
          <w:fldChar w:fldCharType="end"/>
        </w:r>
      </w:hyperlink>
    </w:p>
    <w:p w14:paraId="6B5DD3C7" w14:textId="5BF79C97" w:rsidR="00E01328" w:rsidRDefault="00771BD8" w:rsidP="35B4C0DD">
      <w:pPr>
        <w:pStyle w:val="TDC2"/>
        <w:rPr>
          <w:rFonts w:asciiTheme="minorHAnsi" w:eastAsiaTheme="minorEastAsia" w:hAnsiTheme="minorHAnsi" w:cstheme="minorBidi"/>
          <w:b w:val="0"/>
          <w:bCs w:val="0"/>
          <w:smallCaps w:val="0"/>
          <w:noProof/>
          <w:sz w:val="22"/>
          <w:szCs w:val="22"/>
          <w:lang w:eastAsia="es-ES" w:bidi="ar-SA"/>
        </w:rPr>
      </w:pPr>
      <w:hyperlink w:anchor="_Toc158034123">
        <w:r w:rsidR="00E01328" w:rsidRPr="35B4C0DD">
          <w:rPr>
            <w:rStyle w:val="Hipervnculo"/>
            <w:noProof/>
          </w:rPr>
          <w:t>2.1</w:t>
        </w:r>
        <w:r w:rsidR="00E01328">
          <w:tab/>
        </w:r>
        <w:r w:rsidR="00E01328" w:rsidRPr="35B4C0DD">
          <w:rPr>
            <w:rStyle w:val="Hipervnculo"/>
            <w:noProof/>
          </w:rPr>
          <w:t>Descripción del proceso de control de cambios</w:t>
        </w:r>
        <w:r w:rsidR="00E01328">
          <w:tab/>
        </w:r>
        <w:r w:rsidR="00E01328" w:rsidRPr="35B4C0DD">
          <w:rPr>
            <w:noProof/>
          </w:rPr>
          <w:fldChar w:fldCharType="begin"/>
        </w:r>
        <w:r w:rsidR="00E01328" w:rsidRPr="35B4C0DD">
          <w:rPr>
            <w:noProof/>
          </w:rPr>
          <w:instrText xml:space="preserve"> PAGEREF _Toc158034123 \h </w:instrText>
        </w:r>
        <w:r w:rsidR="00E01328" w:rsidRPr="35B4C0DD">
          <w:rPr>
            <w:noProof/>
          </w:rPr>
        </w:r>
        <w:r w:rsidR="00E01328" w:rsidRPr="35B4C0DD">
          <w:rPr>
            <w:noProof/>
          </w:rPr>
          <w:fldChar w:fldCharType="separate"/>
        </w:r>
        <w:r w:rsidR="00E01328" w:rsidRPr="35B4C0DD">
          <w:rPr>
            <w:noProof/>
          </w:rPr>
          <w:t>5</w:t>
        </w:r>
        <w:r w:rsidR="00E01328" w:rsidRPr="35B4C0DD">
          <w:rPr>
            <w:noProof/>
          </w:rPr>
          <w:fldChar w:fldCharType="end"/>
        </w:r>
      </w:hyperlink>
    </w:p>
    <w:p w14:paraId="448F2732" w14:textId="5D3E8C57" w:rsidR="00E01328" w:rsidRDefault="00771BD8" w:rsidP="35B4C0DD">
      <w:pPr>
        <w:pStyle w:val="TDC2"/>
        <w:rPr>
          <w:rFonts w:asciiTheme="minorHAnsi" w:eastAsiaTheme="minorEastAsia" w:hAnsiTheme="minorHAnsi" w:cstheme="minorBidi"/>
          <w:b w:val="0"/>
          <w:bCs w:val="0"/>
          <w:smallCaps w:val="0"/>
          <w:noProof/>
          <w:sz w:val="22"/>
          <w:szCs w:val="22"/>
          <w:lang w:eastAsia="es-ES" w:bidi="ar-SA"/>
        </w:rPr>
      </w:pPr>
      <w:hyperlink w:anchor="_Toc158034124">
        <w:r w:rsidR="00E01328" w:rsidRPr="35B4C0DD">
          <w:rPr>
            <w:rStyle w:val="Hipervnculo"/>
            <w:noProof/>
          </w:rPr>
          <w:t>2.2</w:t>
        </w:r>
        <w:r w:rsidR="00E01328">
          <w:tab/>
        </w:r>
        <w:r w:rsidR="00E01328" w:rsidRPr="35B4C0DD">
          <w:rPr>
            <w:rStyle w:val="Hipervnculo"/>
            <w:noProof/>
          </w:rPr>
          <w:t>Diagrama de actividades</w:t>
        </w:r>
        <w:r w:rsidR="00E01328">
          <w:tab/>
        </w:r>
        <w:r w:rsidR="00E01328" w:rsidRPr="35B4C0DD">
          <w:rPr>
            <w:noProof/>
          </w:rPr>
          <w:fldChar w:fldCharType="begin"/>
        </w:r>
        <w:r w:rsidR="00E01328" w:rsidRPr="35B4C0DD">
          <w:rPr>
            <w:noProof/>
          </w:rPr>
          <w:instrText xml:space="preserve"> PAGEREF _Toc158034124 \h </w:instrText>
        </w:r>
        <w:r w:rsidR="00E01328" w:rsidRPr="35B4C0DD">
          <w:rPr>
            <w:noProof/>
          </w:rPr>
        </w:r>
        <w:r w:rsidR="00E01328" w:rsidRPr="35B4C0DD">
          <w:rPr>
            <w:noProof/>
          </w:rPr>
          <w:fldChar w:fldCharType="separate"/>
        </w:r>
        <w:r w:rsidR="00E01328" w:rsidRPr="35B4C0DD">
          <w:rPr>
            <w:noProof/>
          </w:rPr>
          <w:t>5</w:t>
        </w:r>
        <w:r w:rsidR="00E01328" w:rsidRPr="35B4C0DD">
          <w:rPr>
            <w:noProof/>
          </w:rPr>
          <w:fldChar w:fldCharType="end"/>
        </w:r>
      </w:hyperlink>
    </w:p>
    <w:p w14:paraId="681980C5" w14:textId="35CD2226" w:rsidR="00E01328" w:rsidRDefault="00771BD8" w:rsidP="35B4C0DD">
      <w:pPr>
        <w:pStyle w:val="TDC2"/>
        <w:rPr>
          <w:rFonts w:asciiTheme="minorHAnsi" w:eastAsiaTheme="minorEastAsia" w:hAnsiTheme="minorHAnsi" w:cstheme="minorBidi"/>
          <w:b w:val="0"/>
          <w:bCs w:val="0"/>
          <w:smallCaps w:val="0"/>
          <w:noProof/>
          <w:sz w:val="22"/>
          <w:szCs w:val="22"/>
          <w:lang w:eastAsia="es-ES" w:bidi="ar-SA"/>
        </w:rPr>
      </w:pPr>
      <w:hyperlink w:anchor="_Toc158034125">
        <w:r w:rsidR="00E01328" w:rsidRPr="35B4C0DD">
          <w:rPr>
            <w:rStyle w:val="Hipervnculo"/>
            <w:noProof/>
          </w:rPr>
          <w:t>2.3</w:t>
        </w:r>
        <w:r w:rsidR="00E01328">
          <w:tab/>
        </w:r>
        <w:r w:rsidR="00E01328" w:rsidRPr="35B4C0DD">
          <w:rPr>
            <w:rStyle w:val="Hipervnculo"/>
            <w:noProof/>
          </w:rPr>
          <w:t>Definición de actividades</w:t>
        </w:r>
        <w:r w:rsidR="00E01328">
          <w:tab/>
        </w:r>
        <w:r w:rsidR="00E01328" w:rsidRPr="35B4C0DD">
          <w:rPr>
            <w:noProof/>
          </w:rPr>
          <w:fldChar w:fldCharType="begin"/>
        </w:r>
        <w:r w:rsidR="00E01328" w:rsidRPr="35B4C0DD">
          <w:rPr>
            <w:noProof/>
          </w:rPr>
          <w:instrText xml:space="preserve"> PAGEREF _Toc158034125 \h </w:instrText>
        </w:r>
        <w:r w:rsidR="00E01328" w:rsidRPr="35B4C0DD">
          <w:rPr>
            <w:noProof/>
          </w:rPr>
        </w:r>
        <w:r w:rsidR="00E01328" w:rsidRPr="35B4C0DD">
          <w:rPr>
            <w:noProof/>
          </w:rPr>
          <w:fldChar w:fldCharType="separate"/>
        </w:r>
        <w:r w:rsidR="00E01328" w:rsidRPr="35B4C0DD">
          <w:rPr>
            <w:noProof/>
          </w:rPr>
          <w:t>6</w:t>
        </w:r>
        <w:r w:rsidR="00E01328" w:rsidRPr="35B4C0DD">
          <w:rPr>
            <w:noProof/>
          </w:rPr>
          <w:fldChar w:fldCharType="end"/>
        </w:r>
      </w:hyperlink>
    </w:p>
    <w:p w14:paraId="4785814A" w14:textId="2EE71533" w:rsidR="00E01328" w:rsidRDefault="00771BD8" w:rsidP="35B4C0DD">
      <w:pPr>
        <w:pStyle w:val="TDC3"/>
        <w:tabs>
          <w:tab w:val="left" w:pos="1440"/>
          <w:tab w:val="right" w:leader="dot" w:pos="8494"/>
        </w:tabs>
        <w:rPr>
          <w:rFonts w:asciiTheme="minorHAnsi" w:eastAsiaTheme="minorEastAsia" w:hAnsiTheme="minorHAnsi" w:cstheme="minorBidi"/>
          <w:b w:val="0"/>
          <w:smallCaps w:val="0"/>
          <w:noProof/>
          <w:sz w:val="22"/>
          <w:szCs w:val="22"/>
          <w:lang w:eastAsia="es-ES" w:bidi="ar-SA"/>
        </w:rPr>
      </w:pPr>
      <w:hyperlink w:anchor="_Toc158034126">
        <w:r w:rsidR="00E01328" w:rsidRPr="35B4C0DD">
          <w:rPr>
            <w:rStyle w:val="Hipervnculo"/>
            <w:noProof/>
          </w:rPr>
          <w:t>2.3.1</w:t>
        </w:r>
        <w:r w:rsidR="00E01328">
          <w:tab/>
        </w:r>
        <w:r w:rsidR="00E01328" w:rsidRPr="35B4C0DD">
          <w:rPr>
            <w:rStyle w:val="Hipervnculo"/>
            <w:noProof/>
          </w:rPr>
          <w:t>Actividad 1 - Solicitud del cambio</w:t>
        </w:r>
        <w:r w:rsidR="00E01328">
          <w:tab/>
        </w:r>
        <w:r w:rsidR="00E01328" w:rsidRPr="35B4C0DD">
          <w:rPr>
            <w:noProof/>
          </w:rPr>
          <w:fldChar w:fldCharType="begin"/>
        </w:r>
        <w:r w:rsidR="00E01328" w:rsidRPr="35B4C0DD">
          <w:rPr>
            <w:noProof/>
          </w:rPr>
          <w:instrText xml:space="preserve"> PAGEREF _Toc158034126 \h </w:instrText>
        </w:r>
        <w:r w:rsidR="00E01328" w:rsidRPr="35B4C0DD">
          <w:rPr>
            <w:noProof/>
          </w:rPr>
        </w:r>
        <w:r w:rsidR="00E01328" w:rsidRPr="35B4C0DD">
          <w:rPr>
            <w:noProof/>
          </w:rPr>
          <w:fldChar w:fldCharType="separate"/>
        </w:r>
        <w:r w:rsidR="00E01328" w:rsidRPr="35B4C0DD">
          <w:rPr>
            <w:noProof/>
          </w:rPr>
          <w:t>6</w:t>
        </w:r>
        <w:r w:rsidR="00E01328" w:rsidRPr="35B4C0DD">
          <w:rPr>
            <w:noProof/>
          </w:rPr>
          <w:fldChar w:fldCharType="end"/>
        </w:r>
      </w:hyperlink>
    </w:p>
    <w:p w14:paraId="5A8C4B18" w14:textId="35FD129C" w:rsidR="00E01328" w:rsidRDefault="00771BD8" w:rsidP="35B4C0DD">
      <w:pPr>
        <w:pStyle w:val="TDC3"/>
        <w:tabs>
          <w:tab w:val="left" w:pos="1440"/>
          <w:tab w:val="right" w:leader="dot" w:pos="8494"/>
        </w:tabs>
        <w:rPr>
          <w:rFonts w:asciiTheme="minorHAnsi" w:eastAsiaTheme="minorEastAsia" w:hAnsiTheme="minorHAnsi" w:cstheme="minorBidi"/>
          <w:b w:val="0"/>
          <w:smallCaps w:val="0"/>
          <w:noProof/>
          <w:sz w:val="22"/>
          <w:szCs w:val="22"/>
          <w:lang w:eastAsia="es-ES" w:bidi="ar-SA"/>
        </w:rPr>
      </w:pPr>
      <w:hyperlink w:anchor="_Toc158034127">
        <w:r w:rsidR="00E01328" w:rsidRPr="35B4C0DD">
          <w:rPr>
            <w:rStyle w:val="Hipervnculo"/>
            <w:noProof/>
          </w:rPr>
          <w:t>2.3.2</w:t>
        </w:r>
        <w:r w:rsidR="00E01328">
          <w:tab/>
        </w:r>
        <w:r w:rsidR="00E01328" w:rsidRPr="35B4C0DD">
          <w:rPr>
            <w:rStyle w:val="Hipervnculo"/>
            <w:noProof/>
          </w:rPr>
          <w:t>Actividad 2 – Evaluación del cambio</w:t>
        </w:r>
        <w:r w:rsidR="00E01328">
          <w:tab/>
        </w:r>
        <w:r w:rsidR="00E01328" w:rsidRPr="35B4C0DD">
          <w:rPr>
            <w:noProof/>
          </w:rPr>
          <w:fldChar w:fldCharType="begin"/>
        </w:r>
        <w:r w:rsidR="00E01328" w:rsidRPr="35B4C0DD">
          <w:rPr>
            <w:noProof/>
          </w:rPr>
          <w:instrText xml:space="preserve"> PAGEREF _Toc158034127 \h </w:instrText>
        </w:r>
        <w:r w:rsidR="00E01328" w:rsidRPr="35B4C0DD">
          <w:rPr>
            <w:noProof/>
          </w:rPr>
        </w:r>
        <w:r w:rsidR="00E01328" w:rsidRPr="35B4C0DD">
          <w:rPr>
            <w:noProof/>
          </w:rPr>
          <w:fldChar w:fldCharType="separate"/>
        </w:r>
        <w:r w:rsidR="00E01328" w:rsidRPr="35B4C0DD">
          <w:rPr>
            <w:noProof/>
          </w:rPr>
          <w:t>6</w:t>
        </w:r>
        <w:r w:rsidR="00E01328" w:rsidRPr="35B4C0DD">
          <w:rPr>
            <w:noProof/>
          </w:rPr>
          <w:fldChar w:fldCharType="end"/>
        </w:r>
      </w:hyperlink>
    </w:p>
    <w:p w14:paraId="53F52640" w14:textId="17982BD0" w:rsidR="00E01328" w:rsidRDefault="00771BD8" w:rsidP="35B4C0DD">
      <w:pPr>
        <w:pStyle w:val="TDC3"/>
        <w:tabs>
          <w:tab w:val="left" w:pos="1440"/>
          <w:tab w:val="right" w:leader="dot" w:pos="8494"/>
        </w:tabs>
        <w:rPr>
          <w:rFonts w:asciiTheme="minorHAnsi" w:eastAsiaTheme="minorEastAsia" w:hAnsiTheme="minorHAnsi" w:cstheme="minorBidi"/>
          <w:b w:val="0"/>
          <w:smallCaps w:val="0"/>
          <w:noProof/>
          <w:sz w:val="22"/>
          <w:szCs w:val="22"/>
          <w:lang w:eastAsia="es-ES" w:bidi="ar-SA"/>
        </w:rPr>
      </w:pPr>
      <w:hyperlink w:anchor="_Toc158034128">
        <w:r w:rsidR="00E01328" w:rsidRPr="35B4C0DD">
          <w:rPr>
            <w:rStyle w:val="Hipervnculo"/>
            <w:noProof/>
          </w:rPr>
          <w:t>2.3.3</w:t>
        </w:r>
        <w:r w:rsidR="00E01328">
          <w:tab/>
        </w:r>
        <w:r w:rsidR="00E01328" w:rsidRPr="35B4C0DD">
          <w:rPr>
            <w:rStyle w:val="Hipervnculo"/>
            <w:noProof/>
          </w:rPr>
          <w:t>Actividad 3 – Análisis del cambio</w:t>
        </w:r>
        <w:r w:rsidR="00E01328">
          <w:tab/>
        </w:r>
        <w:r w:rsidR="00E01328" w:rsidRPr="35B4C0DD">
          <w:rPr>
            <w:noProof/>
          </w:rPr>
          <w:fldChar w:fldCharType="begin"/>
        </w:r>
        <w:r w:rsidR="00E01328" w:rsidRPr="35B4C0DD">
          <w:rPr>
            <w:noProof/>
          </w:rPr>
          <w:instrText xml:space="preserve"> PAGEREF _Toc158034128 \h </w:instrText>
        </w:r>
        <w:r w:rsidR="00E01328" w:rsidRPr="35B4C0DD">
          <w:rPr>
            <w:noProof/>
          </w:rPr>
        </w:r>
        <w:r w:rsidR="00E01328" w:rsidRPr="35B4C0DD">
          <w:rPr>
            <w:noProof/>
          </w:rPr>
          <w:fldChar w:fldCharType="separate"/>
        </w:r>
        <w:r w:rsidR="00E01328" w:rsidRPr="35B4C0DD">
          <w:rPr>
            <w:noProof/>
          </w:rPr>
          <w:t>7</w:t>
        </w:r>
        <w:r w:rsidR="00E01328" w:rsidRPr="35B4C0DD">
          <w:rPr>
            <w:noProof/>
          </w:rPr>
          <w:fldChar w:fldCharType="end"/>
        </w:r>
      </w:hyperlink>
    </w:p>
    <w:p w14:paraId="0F13FF88" w14:textId="1B60084B" w:rsidR="00E01328" w:rsidRDefault="00771BD8" w:rsidP="35B4C0DD">
      <w:pPr>
        <w:pStyle w:val="TDC3"/>
        <w:tabs>
          <w:tab w:val="left" w:pos="1440"/>
          <w:tab w:val="right" w:leader="dot" w:pos="8494"/>
        </w:tabs>
        <w:rPr>
          <w:rFonts w:asciiTheme="minorHAnsi" w:eastAsiaTheme="minorEastAsia" w:hAnsiTheme="minorHAnsi" w:cstheme="minorBidi"/>
          <w:b w:val="0"/>
          <w:smallCaps w:val="0"/>
          <w:noProof/>
          <w:sz w:val="22"/>
          <w:szCs w:val="22"/>
          <w:lang w:eastAsia="es-ES" w:bidi="ar-SA"/>
        </w:rPr>
      </w:pPr>
      <w:hyperlink w:anchor="_Toc158034129">
        <w:r w:rsidR="00E01328" w:rsidRPr="35B4C0DD">
          <w:rPr>
            <w:rStyle w:val="Hipervnculo"/>
            <w:noProof/>
          </w:rPr>
          <w:t>2.3.4</w:t>
        </w:r>
        <w:r w:rsidR="00E01328">
          <w:tab/>
        </w:r>
        <w:r w:rsidR="00E01328" w:rsidRPr="35B4C0DD">
          <w:rPr>
            <w:rStyle w:val="Hipervnculo"/>
            <w:noProof/>
          </w:rPr>
          <w:t>Actividad 4 – Asignación de prioridad</w:t>
        </w:r>
        <w:r w:rsidR="00E01328">
          <w:tab/>
        </w:r>
        <w:r w:rsidR="00E01328" w:rsidRPr="35B4C0DD">
          <w:rPr>
            <w:noProof/>
          </w:rPr>
          <w:fldChar w:fldCharType="begin"/>
        </w:r>
        <w:r w:rsidR="00E01328" w:rsidRPr="35B4C0DD">
          <w:rPr>
            <w:noProof/>
          </w:rPr>
          <w:instrText xml:space="preserve"> PAGEREF _Toc158034129 \h </w:instrText>
        </w:r>
        <w:r w:rsidR="00E01328" w:rsidRPr="35B4C0DD">
          <w:rPr>
            <w:noProof/>
          </w:rPr>
        </w:r>
        <w:r w:rsidR="00E01328" w:rsidRPr="35B4C0DD">
          <w:rPr>
            <w:noProof/>
          </w:rPr>
          <w:fldChar w:fldCharType="separate"/>
        </w:r>
        <w:r w:rsidR="00E01328" w:rsidRPr="35B4C0DD">
          <w:rPr>
            <w:noProof/>
          </w:rPr>
          <w:t>8</w:t>
        </w:r>
        <w:r w:rsidR="00E01328" w:rsidRPr="35B4C0DD">
          <w:rPr>
            <w:noProof/>
          </w:rPr>
          <w:fldChar w:fldCharType="end"/>
        </w:r>
      </w:hyperlink>
    </w:p>
    <w:p w14:paraId="5E8C4361" w14:textId="4B1FACC5" w:rsidR="00E01328" w:rsidRDefault="00771BD8" w:rsidP="35B4C0DD">
      <w:pPr>
        <w:pStyle w:val="TDC3"/>
        <w:tabs>
          <w:tab w:val="left" w:pos="1440"/>
          <w:tab w:val="right" w:leader="dot" w:pos="8494"/>
        </w:tabs>
        <w:rPr>
          <w:rFonts w:asciiTheme="minorHAnsi" w:eastAsiaTheme="minorEastAsia" w:hAnsiTheme="minorHAnsi" w:cstheme="minorBidi"/>
          <w:b w:val="0"/>
          <w:smallCaps w:val="0"/>
          <w:noProof/>
          <w:sz w:val="22"/>
          <w:szCs w:val="22"/>
          <w:lang w:eastAsia="es-ES" w:bidi="ar-SA"/>
        </w:rPr>
      </w:pPr>
      <w:hyperlink w:anchor="_Toc158034130">
        <w:r w:rsidR="00E01328" w:rsidRPr="35B4C0DD">
          <w:rPr>
            <w:rStyle w:val="Hipervnculo"/>
            <w:noProof/>
          </w:rPr>
          <w:t>2.3.5</w:t>
        </w:r>
        <w:r w:rsidR="00E01328">
          <w:tab/>
        </w:r>
        <w:r w:rsidR="00E01328" w:rsidRPr="35B4C0DD">
          <w:rPr>
            <w:rStyle w:val="Hipervnculo"/>
            <w:noProof/>
          </w:rPr>
          <w:t>Actividad 5 – Clasificación del cambio</w:t>
        </w:r>
        <w:r w:rsidR="00E01328">
          <w:tab/>
        </w:r>
        <w:r w:rsidR="00E01328" w:rsidRPr="35B4C0DD">
          <w:rPr>
            <w:noProof/>
          </w:rPr>
          <w:fldChar w:fldCharType="begin"/>
        </w:r>
        <w:r w:rsidR="00E01328" w:rsidRPr="35B4C0DD">
          <w:rPr>
            <w:noProof/>
          </w:rPr>
          <w:instrText xml:space="preserve"> PAGEREF _Toc158034130 \h </w:instrText>
        </w:r>
        <w:r w:rsidR="00E01328" w:rsidRPr="35B4C0DD">
          <w:rPr>
            <w:noProof/>
          </w:rPr>
        </w:r>
        <w:r w:rsidR="00E01328" w:rsidRPr="35B4C0DD">
          <w:rPr>
            <w:noProof/>
          </w:rPr>
          <w:fldChar w:fldCharType="separate"/>
        </w:r>
        <w:r w:rsidR="00E01328" w:rsidRPr="35B4C0DD">
          <w:rPr>
            <w:noProof/>
          </w:rPr>
          <w:t>8</w:t>
        </w:r>
        <w:r w:rsidR="00E01328" w:rsidRPr="35B4C0DD">
          <w:rPr>
            <w:noProof/>
          </w:rPr>
          <w:fldChar w:fldCharType="end"/>
        </w:r>
      </w:hyperlink>
    </w:p>
    <w:p w14:paraId="17BD3D6D" w14:textId="624B449A" w:rsidR="00E01328" w:rsidRDefault="00771BD8" w:rsidP="35B4C0DD">
      <w:pPr>
        <w:pStyle w:val="TDC3"/>
        <w:tabs>
          <w:tab w:val="left" w:pos="1440"/>
          <w:tab w:val="right" w:leader="dot" w:pos="8494"/>
        </w:tabs>
        <w:rPr>
          <w:rFonts w:asciiTheme="minorHAnsi" w:eastAsiaTheme="minorEastAsia" w:hAnsiTheme="minorHAnsi" w:cstheme="minorBidi"/>
          <w:b w:val="0"/>
          <w:smallCaps w:val="0"/>
          <w:noProof/>
          <w:sz w:val="22"/>
          <w:szCs w:val="22"/>
          <w:lang w:eastAsia="es-ES" w:bidi="ar-SA"/>
        </w:rPr>
      </w:pPr>
      <w:hyperlink w:anchor="_Toc158034131">
        <w:r w:rsidR="00E01328" w:rsidRPr="35B4C0DD">
          <w:rPr>
            <w:rStyle w:val="Hipervnculo"/>
            <w:noProof/>
          </w:rPr>
          <w:t>2.3.6</w:t>
        </w:r>
        <w:r w:rsidR="00E01328">
          <w:tab/>
        </w:r>
        <w:r w:rsidR="00E01328" w:rsidRPr="35B4C0DD">
          <w:rPr>
            <w:rStyle w:val="Hipervnculo"/>
            <w:noProof/>
          </w:rPr>
          <w:t>Actividad 6 – Planificación del cambio</w:t>
        </w:r>
        <w:r w:rsidR="00E01328">
          <w:tab/>
        </w:r>
        <w:r w:rsidR="00E01328" w:rsidRPr="35B4C0DD">
          <w:rPr>
            <w:noProof/>
          </w:rPr>
          <w:fldChar w:fldCharType="begin"/>
        </w:r>
        <w:r w:rsidR="00E01328" w:rsidRPr="35B4C0DD">
          <w:rPr>
            <w:noProof/>
          </w:rPr>
          <w:instrText xml:space="preserve"> PAGEREF _Toc158034131 \h </w:instrText>
        </w:r>
        <w:r w:rsidR="00E01328" w:rsidRPr="35B4C0DD">
          <w:rPr>
            <w:noProof/>
          </w:rPr>
        </w:r>
        <w:r w:rsidR="00E01328" w:rsidRPr="35B4C0DD">
          <w:rPr>
            <w:noProof/>
          </w:rPr>
          <w:fldChar w:fldCharType="separate"/>
        </w:r>
        <w:r w:rsidR="00E01328" w:rsidRPr="35B4C0DD">
          <w:rPr>
            <w:noProof/>
          </w:rPr>
          <w:t>9</w:t>
        </w:r>
        <w:r w:rsidR="00E01328" w:rsidRPr="35B4C0DD">
          <w:rPr>
            <w:noProof/>
          </w:rPr>
          <w:fldChar w:fldCharType="end"/>
        </w:r>
      </w:hyperlink>
    </w:p>
    <w:p w14:paraId="6A774467" w14:textId="339396FC" w:rsidR="00E01328" w:rsidRDefault="00771BD8" w:rsidP="35B4C0DD">
      <w:pPr>
        <w:pStyle w:val="TDC3"/>
        <w:tabs>
          <w:tab w:val="left" w:pos="1440"/>
          <w:tab w:val="right" w:leader="dot" w:pos="8494"/>
        </w:tabs>
        <w:rPr>
          <w:rFonts w:asciiTheme="minorHAnsi" w:eastAsiaTheme="minorEastAsia" w:hAnsiTheme="minorHAnsi" w:cstheme="minorBidi"/>
          <w:b w:val="0"/>
          <w:smallCaps w:val="0"/>
          <w:noProof/>
          <w:sz w:val="22"/>
          <w:szCs w:val="22"/>
          <w:lang w:eastAsia="es-ES" w:bidi="ar-SA"/>
        </w:rPr>
      </w:pPr>
      <w:hyperlink w:anchor="_Toc158034132">
        <w:r w:rsidR="00E01328" w:rsidRPr="35B4C0DD">
          <w:rPr>
            <w:rStyle w:val="Hipervnculo"/>
            <w:noProof/>
          </w:rPr>
          <w:t>2.3.7</w:t>
        </w:r>
        <w:r w:rsidR="00E01328">
          <w:tab/>
        </w:r>
        <w:r w:rsidR="00E01328" w:rsidRPr="35B4C0DD">
          <w:rPr>
            <w:rStyle w:val="Hipervnculo"/>
            <w:noProof/>
          </w:rPr>
          <w:t>Actividad 7 – Implementación del cambio</w:t>
        </w:r>
        <w:r w:rsidR="00E01328">
          <w:tab/>
        </w:r>
        <w:r w:rsidR="00E01328" w:rsidRPr="35B4C0DD">
          <w:rPr>
            <w:noProof/>
          </w:rPr>
          <w:fldChar w:fldCharType="begin"/>
        </w:r>
        <w:r w:rsidR="00E01328" w:rsidRPr="35B4C0DD">
          <w:rPr>
            <w:noProof/>
          </w:rPr>
          <w:instrText xml:space="preserve"> PAGEREF _Toc158034132 \h </w:instrText>
        </w:r>
        <w:r w:rsidR="00E01328" w:rsidRPr="35B4C0DD">
          <w:rPr>
            <w:noProof/>
          </w:rPr>
        </w:r>
        <w:r w:rsidR="00E01328" w:rsidRPr="35B4C0DD">
          <w:rPr>
            <w:noProof/>
          </w:rPr>
          <w:fldChar w:fldCharType="separate"/>
        </w:r>
        <w:r w:rsidR="00E01328" w:rsidRPr="35B4C0DD">
          <w:rPr>
            <w:noProof/>
          </w:rPr>
          <w:t>10</w:t>
        </w:r>
        <w:r w:rsidR="00E01328" w:rsidRPr="35B4C0DD">
          <w:rPr>
            <w:noProof/>
          </w:rPr>
          <w:fldChar w:fldCharType="end"/>
        </w:r>
      </w:hyperlink>
    </w:p>
    <w:p w14:paraId="42739BBF" w14:textId="193625D5" w:rsidR="00E01328" w:rsidRDefault="00771BD8" w:rsidP="35B4C0DD">
      <w:pPr>
        <w:pStyle w:val="TDC3"/>
        <w:tabs>
          <w:tab w:val="left" w:pos="1440"/>
          <w:tab w:val="right" w:leader="dot" w:pos="8494"/>
        </w:tabs>
        <w:rPr>
          <w:rFonts w:asciiTheme="minorHAnsi" w:eastAsiaTheme="minorEastAsia" w:hAnsiTheme="minorHAnsi" w:cstheme="minorBidi"/>
          <w:b w:val="0"/>
          <w:smallCaps w:val="0"/>
          <w:noProof/>
          <w:sz w:val="22"/>
          <w:szCs w:val="22"/>
          <w:lang w:eastAsia="es-ES" w:bidi="ar-SA"/>
        </w:rPr>
      </w:pPr>
      <w:hyperlink w:anchor="_Toc158034133">
        <w:r w:rsidR="00E01328" w:rsidRPr="35B4C0DD">
          <w:rPr>
            <w:rStyle w:val="Hipervnculo"/>
            <w:noProof/>
          </w:rPr>
          <w:t>2.3.8</w:t>
        </w:r>
        <w:r w:rsidR="00E01328">
          <w:tab/>
        </w:r>
        <w:r w:rsidR="00E01328" w:rsidRPr="35B4C0DD">
          <w:rPr>
            <w:rStyle w:val="Hipervnculo"/>
            <w:noProof/>
          </w:rPr>
          <w:t>Actividad 8 – Revisión del cambio</w:t>
        </w:r>
        <w:r w:rsidR="00E01328">
          <w:tab/>
        </w:r>
        <w:r w:rsidR="00E01328" w:rsidRPr="35B4C0DD">
          <w:rPr>
            <w:noProof/>
          </w:rPr>
          <w:fldChar w:fldCharType="begin"/>
        </w:r>
        <w:r w:rsidR="00E01328" w:rsidRPr="35B4C0DD">
          <w:rPr>
            <w:noProof/>
          </w:rPr>
          <w:instrText xml:space="preserve"> PAGEREF _Toc158034133 \h </w:instrText>
        </w:r>
        <w:r w:rsidR="00E01328" w:rsidRPr="35B4C0DD">
          <w:rPr>
            <w:noProof/>
          </w:rPr>
        </w:r>
        <w:r w:rsidR="00E01328" w:rsidRPr="35B4C0DD">
          <w:rPr>
            <w:noProof/>
          </w:rPr>
          <w:fldChar w:fldCharType="separate"/>
        </w:r>
        <w:r w:rsidR="00E01328" w:rsidRPr="35B4C0DD">
          <w:rPr>
            <w:noProof/>
          </w:rPr>
          <w:t>10</w:t>
        </w:r>
        <w:r w:rsidR="00E01328" w:rsidRPr="35B4C0DD">
          <w:rPr>
            <w:noProof/>
          </w:rPr>
          <w:fldChar w:fldCharType="end"/>
        </w:r>
      </w:hyperlink>
    </w:p>
    <w:p w14:paraId="3CBB710F" w14:textId="48E8EFF4" w:rsidR="00E01328" w:rsidRDefault="00771BD8" w:rsidP="35B4C0DD">
      <w:pPr>
        <w:pStyle w:val="TDC3"/>
        <w:tabs>
          <w:tab w:val="left" w:pos="1440"/>
          <w:tab w:val="right" w:leader="dot" w:pos="8494"/>
        </w:tabs>
        <w:rPr>
          <w:rFonts w:asciiTheme="minorHAnsi" w:eastAsiaTheme="minorEastAsia" w:hAnsiTheme="minorHAnsi" w:cstheme="minorBidi"/>
          <w:b w:val="0"/>
          <w:smallCaps w:val="0"/>
          <w:noProof/>
          <w:sz w:val="22"/>
          <w:szCs w:val="22"/>
          <w:lang w:eastAsia="es-ES" w:bidi="ar-SA"/>
        </w:rPr>
      </w:pPr>
      <w:hyperlink w:anchor="_Toc158034134">
        <w:r w:rsidR="00E01328" w:rsidRPr="35B4C0DD">
          <w:rPr>
            <w:rStyle w:val="Hipervnculo"/>
            <w:noProof/>
          </w:rPr>
          <w:t>2.3.9</w:t>
        </w:r>
        <w:r w:rsidR="00E01328">
          <w:tab/>
        </w:r>
        <w:r w:rsidR="00E01328" w:rsidRPr="35B4C0DD">
          <w:rPr>
            <w:rStyle w:val="Hipervnculo"/>
            <w:noProof/>
          </w:rPr>
          <w:t>Actividad 9 – Inclusión del cambio</w:t>
        </w:r>
        <w:r w:rsidR="00E01328">
          <w:tab/>
        </w:r>
        <w:r w:rsidR="00E01328" w:rsidRPr="35B4C0DD">
          <w:rPr>
            <w:noProof/>
          </w:rPr>
          <w:fldChar w:fldCharType="begin"/>
        </w:r>
        <w:r w:rsidR="00E01328" w:rsidRPr="35B4C0DD">
          <w:rPr>
            <w:noProof/>
          </w:rPr>
          <w:instrText xml:space="preserve"> PAGEREF _Toc158034134 \h </w:instrText>
        </w:r>
        <w:r w:rsidR="00E01328" w:rsidRPr="35B4C0DD">
          <w:rPr>
            <w:noProof/>
          </w:rPr>
        </w:r>
        <w:r w:rsidR="00E01328" w:rsidRPr="35B4C0DD">
          <w:rPr>
            <w:noProof/>
          </w:rPr>
          <w:fldChar w:fldCharType="separate"/>
        </w:r>
        <w:r w:rsidR="00E01328" w:rsidRPr="35B4C0DD">
          <w:rPr>
            <w:noProof/>
          </w:rPr>
          <w:t>11</w:t>
        </w:r>
        <w:r w:rsidR="00E01328" w:rsidRPr="35B4C0DD">
          <w:rPr>
            <w:noProof/>
          </w:rPr>
          <w:fldChar w:fldCharType="end"/>
        </w:r>
      </w:hyperlink>
    </w:p>
    <w:p w14:paraId="2EA1C1AE" w14:textId="70216BEA" w:rsidR="00E01328" w:rsidRDefault="00771BD8" w:rsidP="35B4C0DD">
      <w:pPr>
        <w:pStyle w:val="TDC2"/>
        <w:rPr>
          <w:rFonts w:asciiTheme="minorHAnsi" w:eastAsiaTheme="minorEastAsia" w:hAnsiTheme="minorHAnsi" w:cstheme="minorBidi"/>
          <w:b w:val="0"/>
          <w:bCs w:val="0"/>
          <w:smallCaps w:val="0"/>
          <w:noProof/>
          <w:sz w:val="22"/>
          <w:szCs w:val="22"/>
          <w:lang w:eastAsia="es-ES" w:bidi="ar-SA"/>
        </w:rPr>
      </w:pPr>
      <w:hyperlink w:anchor="_Toc158034135">
        <w:r w:rsidR="00E01328" w:rsidRPr="35B4C0DD">
          <w:rPr>
            <w:rStyle w:val="Hipervnculo"/>
            <w:noProof/>
          </w:rPr>
          <w:t>2.4</w:t>
        </w:r>
        <w:r w:rsidR="00E01328">
          <w:tab/>
        </w:r>
        <w:r w:rsidR="00E01328" w:rsidRPr="35B4C0DD">
          <w:rPr>
            <w:rStyle w:val="Hipervnculo"/>
            <w:noProof/>
          </w:rPr>
          <w:t>Plantillas del proceso</w:t>
        </w:r>
        <w:r w:rsidR="00E01328">
          <w:tab/>
        </w:r>
        <w:r w:rsidR="00E01328" w:rsidRPr="35B4C0DD">
          <w:rPr>
            <w:noProof/>
          </w:rPr>
          <w:fldChar w:fldCharType="begin"/>
        </w:r>
        <w:r w:rsidR="00E01328" w:rsidRPr="35B4C0DD">
          <w:rPr>
            <w:noProof/>
          </w:rPr>
          <w:instrText xml:space="preserve"> PAGEREF _Toc158034135 \h </w:instrText>
        </w:r>
        <w:r w:rsidR="00E01328" w:rsidRPr="35B4C0DD">
          <w:rPr>
            <w:noProof/>
          </w:rPr>
        </w:r>
        <w:r w:rsidR="00E01328" w:rsidRPr="35B4C0DD">
          <w:rPr>
            <w:noProof/>
          </w:rPr>
          <w:fldChar w:fldCharType="separate"/>
        </w:r>
        <w:r w:rsidR="00E01328" w:rsidRPr="35B4C0DD">
          <w:rPr>
            <w:noProof/>
          </w:rPr>
          <w:t>12</w:t>
        </w:r>
        <w:r w:rsidR="00E01328" w:rsidRPr="35B4C0DD">
          <w:rPr>
            <w:noProof/>
          </w:rPr>
          <w:fldChar w:fldCharType="end"/>
        </w:r>
      </w:hyperlink>
    </w:p>
    <w:p w14:paraId="46791C22" w14:textId="70749C4E" w:rsidR="00E01328" w:rsidRDefault="00771BD8" w:rsidP="35B4C0DD">
      <w:pPr>
        <w:pStyle w:val="TDC3"/>
        <w:tabs>
          <w:tab w:val="left" w:pos="1440"/>
          <w:tab w:val="right" w:leader="dot" w:pos="8494"/>
        </w:tabs>
        <w:rPr>
          <w:rFonts w:asciiTheme="minorHAnsi" w:eastAsiaTheme="minorEastAsia" w:hAnsiTheme="minorHAnsi" w:cstheme="minorBidi"/>
          <w:b w:val="0"/>
          <w:smallCaps w:val="0"/>
          <w:noProof/>
          <w:sz w:val="22"/>
          <w:szCs w:val="22"/>
          <w:lang w:eastAsia="es-ES" w:bidi="ar-SA"/>
        </w:rPr>
      </w:pPr>
      <w:hyperlink w:anchor="_Toc158034136">
        <w:r w:rsidR="00E01328" w:rsidRPr="35B4C0DD">
          <w:rPr>
            <w:rStyle w:val="Hipervnculo"/>
            <w:noProof/>
          </w:rPr>
          <w:t>2.4.1</w:t>
        </w:r>
        <w:r w:rsidR="00E01328">
          <w:tab/>
        </w:r>
        <w:r w:rsidR="00E01328" w:rsidRPr="35B4C0DD">
          <w:rPr>
            <w:rStyle w:val="Hipervnculo"/>
            <w:noProof/>
          </w:rPr>
          <w:t>Plantilla A – Solicitud del cambio</w:t>
        </w:r>
        <w:r w:rsidR="00E01328">
          <w:tab/>
        </w:r>
        <w:r w:rsidR="00E01328" w:rsidRPr="35B4C0DD">
          <w:rPr>
            <w:noProof/>
          </w:rPr>
          <w:fldChar w:fldCharType="begin"/>
        </w:r>
        <w:r w:rsidR="00E01328" w:rsidRPr="35B4C0DD">
          <w:rPr>
            <w:noProof/>
          </w:rPr>
          <w:instrText xml:space="preserve"> PAGEREF _Toc158034136 \h </w:instrText>
        </w:r>
        <w:r w:rsidR="00E01328" w:rsidRPr="35B4C0DD">
          <w:rPr>
            <w:noProof/>
          </w:rPr>
        </w:r>
        <w:r w:rsidR="00E01328" w:rsidRPr="35B4C0DD">
          <w:rPr>
            <w:noProof/>
          </w:rPr>
          <w:fldChar w:fldCharType="separate"/>
        </w:r>
        <w:r w:rsidR="00E01328" w:rsidRPr="35B4C0DD">
          <w:rPr>
            <w:noProof/>
          </w:rPr>
          <w:t>12</w:t>
        </w:r>
        <w:r w:rsidR="00E01328" w:rsidRPr="35B4C0DD">
          <w:rPr>
            <w:noProof/>
          </w:rPr>
          <w:fldChar w:fldCharType="end"/>
        </w:r>
      </w:hyperlink>
    </w:p>
    <w:p w14:paraId="7055BC1B" w14:textId="72B7568E" w:rsidR="00E01328" w:rsidRDefault="00771BD8" w:rsidP="35B4C0DD">
      <w:pPr>
        <w:pStyle w:val="TDC3"/>
        <w:tabs>
          <w:tab w:val="left" w:pos="1440"/>
          <w:tab w:val="right" w:leader="dot" w:pos="8494"/>
        </w:tabs>
        <w:rPr>
          <w:rFonts w:asciiTheme="minorHAnsi" w:eastAsiaTheme="minorEastAsia" w:hAnsiTheme="minorHAnsi" w:cstheme="minorBidi"/>
          <w:b w:val="0"/>
          <w:smallCaps w:val="0"/>
          <w:noProof/>
          <w:sz w:val="22"/>
          <w:szCs w:val="22"/>
          <w:lang w:eastAsia="es-ES" w:bidi="ar-SA"/>
        </w:rPr>
      </w:pPr>
      <w:hyperlink w:anchor="_Toc158034137">
        <w:r w:rsidR="00E01328" w:rsidRPr="35B4C0DD">
          <w:rPr>
            <w:rStyle w:val="Hipervnculo"/>
            <w:noProof/>
          </w:rPr>
          <w:t>2.4.2</w:t>
        </w:r>
        <w:r w:rsidR="00E01328">
          <w:tab/>
        </w:r>
        <w:r w:rsidR="00E01328" w:rsidRPr="35B4C0DD">
          <w:rPr>
            <w:rStyle w:val="Hipervnculo"/>
            <w:noProof/>
          </w:rPr>
          <w:t>Plantilla B – Evaluación del cambio</w:t>
        </w:r>
        <w:r w:rsidR="00E01328">
          <w:tab/>
        </w:r>
        <w:r w:rsidR="00E01328" w:rsidRPr="35B4C0DD">
          <w:rPr>
            <w:noProof/>
          </w:rPr>
          <w:fldChar w:fldCharType="begin"/>
        </w:r>
        <w:r w:rsidR="00E01328" w:rsidRPr="35B4C0DD">
          <w:rPr>
            <w:noProof/>
          </w:rPr>
          <w:instrText xml:space="preserve"> PAGEREF _Toc158034137 \h </w:instrText>
        </w:r>
        <w:r w:rsidR="00E01328" w:rsidRPr="35B4C0DD">
          <w:rPr>
            <w:noProof/>
          </w:rPr>
        </w:r>
        <w:r w:rsidR="00E01328" w:rsidRPr="35B4C0DD">
          <w:rPr>
            <w:noProof/>
          </w:rPr>
          <w:fldChar w:fldCharType="separate"/>
        </w:r>
        <w:r w:rsidR="00E01328" w:rsidRPr="35B4C0DD">
          <w:rPr>
            <w:noProof/>
          </w:rPr>
          <w:t>12</w:t>
        </w:r>
        <w:r w:rsidR="00E01328" w:rsidRPr="35B4C0DD">
          <w:rPr>
            <w:noProof/>
          </w:rPr>
          <w:fldChar w:fldCharType="end"/>
        </w:r>
      </w:hyperlink>
    </w:p>
    <w:p w14:paraId="6B840C41" w14:textId="12552ABC" w:rsidR="00E01328" w:rsidRDefault="00771BD8" w:rsidP="35B4C0DD">
      <w:pPr>
        <w:pStyle w:val="TDC3"/>
        <w:tabs>
          <w:tab w:val="left" w:pos="1440"/>
          <w:tab w:val="right" w:leader="dot" w:pos="8494"/>
        </w:tabs>
        <w:rPr>
          <w:rFonts w:asciiTheme="minorHAnsi" w:eastAsiaTheme="minorEastAsia" w:hAnsiTheme="minorHAnsi" w:cstheme="minorBidi"/>
          <w:b w:val="0"/>
          <w:smallCaps w:val="0"/>
          <w:noProof/>
          <w:sz w:val="22"/>
          <w:szCs w:val="22"/>
          <w:lang w:eastAsia="es-ES" w:bidi="ar-SA"/>
        </w:rPr>
      </w:pPr>
      <w:hyperlink w:anchor="_Toc158034138">
        <w:r w:rsidR="00E01328" w:rsidRPr="35B4C0DD">
          <w:rPr>
            <w:rStyle w:val="Hipervnculo"/>
            <w:noProof/>
          </w:rPr>
          <w:t>2.4.3</w:t>
        </w:r>
        <w:r w:rsidR="00E01328">
          <w:tab/>
        </w:r>
        <w:r w:rsidR="00E01328" w:rsidRPr="35B4C0DD">
          <w:rPr>
            <w:rStyle w:val="Hipervnculo"/>
            <w:noProof/>
          </w:rPr>
          <w:t>Plantilla C – Análisis del cambio</w:t>
        </w:r>
        <w:r w:rsidR="00E01328">
          <w:tab/>
        </w:r>
        <w:r w:rsidR="00E01328" w:rsidRPr="35B4C0DD">
          <w:rPr>
            <w:noProof/>
          </w:rPr>
          <w:fldChar w:fldCharType="begin"/>
        </w:r>
        <w:r w:rsidR="00E01328" w:rsidRPr="35B4C0DD">
          <w:rPr>
            <w:noProof/>
          </w:rPr>
          <w:instrText xml:space="preserve"> PAGEREF _Toc158034138 \h </w:instrText>
        </w:r>
        <w:r w:rsidR="00E01328" w:rsidRPr="35B4C0DD">
          <w:rPr>
            <w:noProof/>
          </w:rPr>
        </w:r>
        <w:r w:rsidR="00E01328" w:rsidRPr="35B4C0DD">
          <w:rPr>
            <w:noProof/>
          </w:rPr>
          <w:fldChar w:fldCharType="separate"/>
        </w:r>
        <w:r w:rsidR="00E01328" w:rsidRPr="35B4C0DD">
          <w:rPr>
            <w:noProof/>
          </w:rPr>
          <w:t>13</w:t>
        </w:r>
        <w:r w:rsidR="00E01328" w:rsidRPr="35B4C0DD">
          <w:rPr>
            <w:noProof/>
          </w:rPr>
          <w:fldChar w:fldCharType="end"/>
        </w:r>
      </w:hyperlink>
    </w:p>
    <w:p w14:paraId="7A2A5DA1" w14:textId="217573B2" w:rsidR="00E01328" w:rsidRDefault="00771BD8" w:rsidP="35B4C0DD">
      <w:pPr>
        <w:pStyle w:val="TDC3"/>
        <w:tabs>
          <w:tab w:val="left" w:pos="1440"/>
          <w:tab w:val="right" w:leader="dot" w:pos="8494"/>
        </w:tabs>
        <w:rPr>
          <w:rFonts w:asciiTheme="minorHAnsi" w:eastAsiaTheme="minorEastAsia" w:hAnsiTheme="minorHAnsi" w:cstheme="minorBidi"/>
          <w:b w:val="0"/>
          <w:smallCaps w:val="0"/>
          <w:noProof/>
          <w:sz w:val="22"/>
          <w:szCs w:val="22"/>
          <w:lang w:eastAsia="es-ES" w:bidi="ar-SA"/>
        </w:rPr>
      </w:pPr>
      <w:hyperlink w:anchor="_Toc158034139">
        <w:r w:rsidR="00E01328" w:rsidRPr="35B4C0DD">
          <w:rPr>
            <w:rStyle w:val="Hipervnculo"/>
            <w:noProof/>
          </w:rPr>
          <w:t>2.4.4</w:t>
        </w:r>
        <w:r w:rsidR="00E01328">
          <w:tab/>
        </w:r>
        <w:r w:rsidR="00E01328" w:rsidRPr="35B4C0DD">
          <w:rPr>
            <w:rStyle w:val="Hipervnculo"/>
            <w:noProof/>
          </w:rPr>
          <w:t xml:space="preserve">Plantilla D – </w:t>
        </w:r>
        <w:r w:rsidR="00E01328" w:rsidRPr="35B4C0DD">
          <w:rPr>
            <w:rStyle w:val="Hipervnculo"/>
            <w:noProof/>
            <w:sz w:val="22"/>
            <w:szCs w:val="22"/>
          </w:rPr>
          <w:t>Asignación</w:t>
        </w:r>
        <w:r w:rsidR="00E01328" w:rsidRPr="35B4C0DD">
          <w:rPr>
            <w:rStyle w:val="Hipervnculo"/>
            <w:noProof/>
          </w:rPr>
          <w:t xml:space="preserve"> de prioridad</w:t>
        </w:r>
        <w:r w:rsidR="00E01328">
          <w:tab/>
        </w:r>
        <w:r w:rsidR="00E01328" w:rsidRPr="35B4C0DD">
          <w:rPr>
            <w:noProof/>
          </w:rPr>
          <w:fldChar w:fldCharType="begin"/>
        </w:r>
        <w:r w:rsidR="00E01328" w:rsidRPr="35B4C0DD">
          <w:rPr>
            <w:noProof/>
          </w:rPr>
          <w:instrText xml:space="preserve"> PAGEREF _Toc158034139 \h </w:instrText>
        </w:r>
        <w:r w:rsidR="00E01328" w:rsidRPr="35B4C0DD">
          <w:rPr>
            <w:noProof/>
          </w:rPr>
        </w:r>
        <w:r w:rsidR="00E01328" w:rsidRPr="35B4C0DD">
          <w:rPr>
            <w:noProof/>
          </w:rPr>
          <w:fldChar w:fldCharType="separate"/>
        </w:r>
        <w:r w:rsidR="00E01328" w:rsidRPr="35B4C0DD">
          <w:rPr>
            <w:noProof/>
          </w:rPr>
          <w:t>14</w:t>
        </w:r>
        <w:r w:rsidR="00E01328" w:rsidRPr="35B4C0DD">
          <w:rPr>
            <w:noProof/>
          </w:rPr>
          <w:fldChar w:fldCharType="end"/>
        </w:r>
      </w:hyperlink>
    </w:p>
    <w:p w14:paraId="6BA810E3" w14:textId="718B8CE7" w:rsidR="00E01328" w:rsidRDefault="00771BD8" w:rsidP="35B4C0DD">
      <w:pPr>
        <w:pStyle w:val="TDC3"/>
        <w:tabs>
          <w:tab w:val="left" w:pos="1440"/>
          <w:tab w:val="right" w:leader="dot" w:pos="8494"/>
        </w:tabs>
        <w:rPr>
          <w:rFonts w:asciiTheme="minorHAnsi" w:eastAsiaTheme="minorEastAsia" w:hAnsiTheme="minorHAnsi" w:cstheme="minorBidi"/>
          <w:b w:val="0"/>
          <w:smallCaps w:val="0"/>
          <w:noProof/>
          <w:sz w:val="22"/>
          <w:szCs w:val="22"/>
          <w:lang w:eastAsia="es-ES" w:bidi="ar-SA"/>
        </w:rPr>
      </w:pPr>
      <w:hyperlink w:anchor="_Toc158034140">
        <w:r w:rsidR="00E01328" w:rsidRPr="35B4C0DD">
          <w:rPr>
            <w:rStyle w:val="Hipervnculo"/>
            <w:noProof/>
          </w:rPr>
          <w:t>2.4.5</w:t>
        </w:r>
        <w:r w:rsidR="00E01328">
          <w:tab/>
        </w:r>
        <w:r w:rsidR="00E01328" w:rsidRPr="35B4C0DD">
          <w:rPr>
            <w:rStyle w:val="Hipervnculo"/>
            <w:noProof/>
          </w:rPr>
          <w:t>Plantilla E – Clasificación del cambio</w:t>
        </w:r>
        <w:r w:rsidR="00E01328">
          <w:tab/>
        </w:r>
        <w:r w:rsidR="00E01328" w:rsidRPr="35B4C0DD">
          <w:rPr>
            <w:noProof/>
          </w:rPr>
          <w:fldChar w:fldCharType="begin"/>
        </w:r>
        <w:r w:rsidR="00E01328" w:rsidRPr="35B4C0DD">
          <w:rPr>
            <w:noProof/>
          </w:rPr>
          <w:instrText xml:space="preserve"> PAGEREF _Toc158034140 \h </w:instrText>
        </w:r>
        <w:r w:rsidR="00E01328" w:rsidRPr="35B4C0DD">
          <w:rPr>
            <w:noProof/>
          </w:rPr>
        </w:r>
        <w:r w:rsidR="00E01328" w:rsidRPr="35B4C0DD">
          <w:rPr>
            <w:noProof/>
          </w:rPr>
          <w:fldChar w:fldCharType="separate"/>
        </w:r>
        <w:r w:rsidR="00E01328" w:rsidRPr="35B4C0DD">
          <w:rPr>
            <w:noProof/>
          </w:rPr>
          <w:t>14</w:t>
        </w:r>
        <w:r w:rsidR="00E01328" w:rsidRPr="35B4C0DD">
          <w:rPr>
            <w:noProof/>
          </w:rPr>
          <w:fldChar w:fldCharType="end"/>
        </w:r>
      </w:hyperlink>
    </w:p>
    <w:p w14:paraId="1193383F" w14:textId="055B88EB" w:rsidR="00E01328" w:rsidRDefault="00771BD8" w:rsidP="35B4C0DD">
      <w:pPr>
        <w:pStyle w:val="TDC3"/>
        <w:tabs>
          <w:tab w:val="left" w:pos="1440"/>
          <w:tab w:val="right" w:leader="dot" w:pos="8494"/>
        </w:tabs>
        <w:rPr>
          <w:rFonts w:asciiTheme="minorHAnsi" w:eastAsiaTheme="minorEastAsia" w:hAnsiTheme="minorHAnsi" w:cstheme="minorBidi"/>
          <w:b w:val="0"/>
          <w:smallCaps w:val="0"/>
          <w:noProof/>
          <w:sz w:val="22"/>
          <w:szCs w:val="22"/>
          <w:lang w:eastAsia="es-ES" w:bidi="ar-SA"/>
        </w:rPr>
      </w:pPr>
      <w:hyperlink w:anchor="_Toc158034141">
        <w:r w:rsidR="00E01328" w:rsidRPr="35B4C0DD">
          <w:rPr>
            <w:rStyle w:val="Hipervnculo"/>
            <w:noProof/>
          </w:rPr>
          <w:t>2.4.6</w:t>
        </w:r>
        <w:r w:rsidR="00E01328">
          <w:tab/>
        </w:r>
        <w:r w:rsidR="00E01328" w:rsidRPr="35B4C0DD">
          <w:rPr>
            <w:rStyle w:val="Hipervnculo"/>
            <w:noProof/>
          </w:rPr>
          <w:t>Plantilla F – Planificación del cambio</w:t>
        </w:r>
        <w:r w:rsidR="00E01328">
          <w:tab/>
        </w:r>
        <w:r w:rsidR="00E01328" w:rsidRPr="35B4C0DD">
          <w:rPr>
            <w:noProof/>
          </w:rPr>
          <w:fldChar w:fldCharType="begin"/>
        </w:r>
        <w:r w:rsidR="00E01328" w:rsidRPr="35B4C0DD">
          <w:rPr>
            <w:noProof/>
          </w:rPr>
          <w:instrText xml:space="preserve"> PAGEREF _Toc158034141 \h </w:instrText>
        </w:r>
        <w:r w:rsidR="00E01328" w:rsidRPr="35B4C0DD">
          <w:rPr>
            <w:noProof/>
          </w:rPr>
        </w:r>
        <w:r w:rsidR="00E01328" w:rsidRPr="35B4C0DD">
          <w:rPr>
            <w:noProof/>
          </w:rPr>
          <w:fldChar w:fldCharType="separate"/>
        </w:r>
        <w:r w:rsidR="00E01328" w:rsidRPr="35B4C0DD">
          <w:rPr>
            <w:noProof/>
          </w:rPr>
          <w:t>15</w:t>
        </w:r>
        <w:r w:rsidR="00E01328" w:rsidRPr="35B4C0DD">
          <w:rPr>
            <w:noProof/>
          </w:rPr>
          <w:fldChar w:fldCharType="end"/>
        </w:r>
      </w:hyperlink>
    </w:p>
    <w:p w14:paraId="6933DC1D" w14:textId="63D58ABA" w:rsidR="00E01328" w:rsidRDefault="00771BD8" w:rsidP="35B4C0DD">
      <w:pPr>
        <w:pStyle w:val="TDC3"/>
        <w:tabs>
          <w:tab w:val="left" w:pos="1440"/>
          <w:tab w:val="right" w:leader="dot" w:pos="8494"/>
        </w:tabs>
        <w:rPr>
          <w:rFonts w:asciiTheme="minorHAnsi" w:eastAsiaTheme="minorEastAsia" w:hAnsiTheme="minorHAnsi" w:cstheme="minorBidi"/>
          <w:b w:val="0"/>
          <w:smallCaps w:val="0"/>
          <w:noProof/>
          <w:sz w:val="22"/>
          <w:szCs w:val="22"/>
          <w:lang w:eastAsia="es-ES" w:bidi="ar-SA"/>
        </w:rPr>
      </w:pPr>
      <w:hyperlink w:anchor="_Toc158034142">
        <w:r w:rsidR="00E01328" w:rsidRPr="35B4C0DD">
          <w:rPr>
            <w:rStyle w:val="Hipervnculo"/>
            <w:noProof/>
          </w:rPr>
          <w:t>2.4.7</w:t>
        </w:r>
        <w:r w:rsidR="00E01328">
          <w:tab/>
        </w:r>
        <w:r w:rsidR="00E01328" w:rsidRPr="35B4C0DD">
          <w:rPr>
            <w:rStyle w:val="Hipervnculo"/>
            <w:noProof/>
          </w:rPr>
          <w:t>Plantilla G – Implementación del cambio</w:t>
        </w:r>
        <w:r w:rsidR="00E01328">
          <w:tab/>
        </w:r>
        <w:r w:rsidR="00E01328" w:rsidRPr="35B4C0DD">
          <w:rPr>
            <w:noProof/>
          </w:rPr>
          <w:fldChar w:fldCharType="begin"/>
        </w:r>
        <w:r w:rsidR="00E01328" w:rsidRPr="35B4C0DD">
          <w:rPr>
            <w:noProof/>
          </w:rPr>
          <w:instrText xml:space="preserve"> PAGEREF _Toc158034142 \h </w:instrText>
        </w:r>
        <w:r w:rsidR="00E01328" w:rsidRPr="35B4C0DD">
          <w:rPr>
            <w:noProof/>
          </w:rPr>
        </w:r>
        <w:r w:rsidR="00E01328" w:rsidRPr="35B4C0DD">
          <w:rPr>
            <w:noProof/>
          </w:rPr>
          <w:fldChar w:fldCharType="separate"/>
        </w:r>
        <w:r w:rsidR="00E01328" w:rsidRPr="35B4C0DD">
          <w:rPr>
            <w:noProof/>
          </w:rPr>
          <w:t>16</w:t>
        </w:r>
        <w:r w:rsidR="00E01328" w:rsidRPr="35B4C0DD">
          <w:rPr>
            <w:noProof/>
          </w:rPr>
          <w:fldChar w:fldCharType="end"/>
        </w:r>
      </w:hyperlink>
    </w:p>
    <w:p w14:paraId="1F012DBB" w14:textId="26D7209E" w:rsidR="00E01328" w:rsidRDefault="00771BD8" w:rsidP="35B4C0DD">
      <w:pPr>
        <w:pStyle w:val="TDC3"/>
        <w:tabs>
          <w:tab w:val="left" w:pos="1440"/>
          <w:tab w:val="right" w:leader="dot" w:pos="8494"/>
        </w:tabs>
        <w:rPr>
          <w:rFonts w:asciiTheme="minorHAnsi" w:eastAsiaTheme="minorEastAsia" w:hAnsiTheme="minorHAnsi" w:cstheme="minorBidi"/>
          <w:b w:val="0"/>
          <w:smallCaps w:val="0"/>
          <w:noProof/>
          <w:sz w:val="22"/>
          <w:szCs w:val="22"/>
          <w:lang w:eastAsia="es-ES" w:bidi="ar-SA"/>
        </w:rPr>
      </w:pPr>
      <w:hyperlink w:anchor="_Toc158034143">
        <w:r w:rsidR="00E01328" w:rsidRPr="35B4C0DD">
          <w:rPr>
            <w:rStyle w:val="Hipervnculo"/>
            <w:noProof/>
          </w:rPr>
          <w:t>2.4.8</w:t>
        </w:r>
        <w:r w:rsidR="00E01328">
          <w:tab/>
        </w:r>
        <w:r w:rsidR="00E01328" w:rsidRPr="35B4C0DD">
          <w:rPr>
            <w:rStyle w:val="Hipervnculo"/>
            <w:noProof/>
          </w:rPr>
          <w:t>Plantilla H – Revisión del cambio</w:t>
        </w:r>
        <w:r w:rsidR="00E01328">
          <w:tab/>
        </w:r>
        <w:r w:rsidR="00E01328" w:rsidRPr="35B4C0DD">
          <w:rPr>
            <w:noProof/>
          </w:rPr>
          <w:fldChar w:fldCharType="begin"/>
        </w:r>
        <w:r w:rsidR="00E01328" w:rsidRPr="35B4C0DD">
          <w:rPr>
            <w:noProof/>
          </w:rPr>
          <w:instrText xml:space="preserve"> PAGEREF _Toc158034143 \h </w:instrText>
        </w:r>
        <w:r w:rsidR="00E01328" w:rsidRPr="35B4C0DD">
          <w:rPr>
            <w:noProof/>
          </w:rPr>
        </w:r>
        <w:r w:rsidR="00E01328" w:rsidRPr="35B4C0DD">
          <w:rPr>
            <w:noProof/>
          </w:rPr>
          <w:fldChar w:fldCharType="separate"/>
        </w:r>
        <w:r w:rsidR="00E01328" w:rsidRPr="35B4C0DD">
          <w:rPr>
            <w:noProof/>
          </w:rPr>
          <w:t>17</w:t>
        </w:r>
        <w:r w:rsidR="00E01328" w:rsidRPr="35B4C0DD">
          <w:rPr>
            <w:noProof/>
          </w:rPr>
          <w:fldChar w:fldCharType="end"/>
        </w:r>
      </w:hyperlink>
    </w:p>
    <w:p w14:paraId="2A9E448F" w14:textId="33BE6E31" w:rsidR="00E01328" w:rsidRDefault="00771BD8" w:rsidP="35B4C0DD">
      <w:pPr>
        <w:pStyle w:val="TDC3"/>
        <w:tabs>
          <w:tab w:val="left" w:pos="1440"/>
          <w:tab w:val="right" w:leader="dot" w:pos="8494"/>
        </w:tabs>
        <w:rPr>
          <w:rFonts w:asciiTheme="minorHAnsi" w:eastAsiaTheme="minorEastAsia" w:hAnsiTheme="minorHAnsi" w:cstheme="minorBidi"/>
          <w:b w:val="0"/>
          <w:smallCaps w:val="0"/>
          <w:noProof/>
          <w:sz w:val="22"/>
          <w:szCs w:val="22"/>
          <w:lang w:eastAsia="es-ES" w:bidi="ar-SA"/>
        </w:rPr>
      </w:pPr>
      <w:hyperlink w:anchor="_Toc158034144">
        <w:r w:rsidR="00E01328" w:rsidRPr="35B4C0DD">
          <w:rPr>
            <w:rStyle w:val="Hipervnculo"/>
            <w:noProof/>
          </w:rPr>
          <w:t>2.4.9</w:t>
        </w:r>
        <w:r w:rsidR="00E01328">
          <w:tab/>
        </w:r>
        <w:r w:rsidR="00E01328" w:rsidRPr="35B4C0DD">
          <w:rPr>
            <w:rStyle w:val="Hipervnculo"/>
            <w:noProof/>
          </w:rPr>
          <w:t>Plantilla I – Inclusión del cambio</w:t>
        </w:r>
        <w:r w:rsidR="00E01328">
          <w:tab/>
        </w:r>
        <w:r w:rsidR="00E01328" w:rsidRPr="35B4C0DD">
          <w:rPr>
            <w:noProof/>
          </w:rPr>
          <w:fldChar w:fldCharType="begin"/>
        </w:r>
        <w:r w:rsidR="00E01328" w:rsidRPr="35B4C0DD">
          <w:rPr>
            <w:noProof/>
          </w:rPr>
          <w:instrText xml:space="preserve"> PAGEREF _Toc158034144 \h </w:instrText>
        </w:r>
        <w:r w:rsidR="00E01328" w:rsidRPr="35B4C0DD">
          <w:rPr>
            <w:noProof/>
          </w:rPr>
        </w:r>
        <w:r w:rsidR="00E01328" w:rsidRPr="35B4C0DD">
          <w:rPr>
            <w:noProof/>
          </w:rPr>
          <w:fldChar w:fldCharType="separate"/>
        </w:r>
        <w:r w:rsidR="00E01328" w:rsidRPr="35B4C0DD">
          <w:rPr>
            <w:noProof/>
          </w:rPr>
          <w:t>18</w:t>
        </w:r>
        <w:r w:rsidR="00E01328" w:rsidRPr="35B4C0DD">
          <w:rPr>
            <w:noProof/>
          </w:rPr>
          <w:fldChar w:fldCharType="end"/>
        </w:r>
      </w:hyperlink>
    </w:p>
    <w:p w14:paraId="2FEC36FC" w14:textId="1A67F2C5" w:rsidR="00E01328" w:rsidRDefault="00771BD8" w:rsidP="35B4C0DD">
      <w:pPr>
        <w:pStyle w:val="TDC1"/>
        <w:rPr>
          <w:rFonts w:asciiTheme="minorHAnsi" w:eastAsiaTheme="minorEastAsia" w:hAnsiTheme="minorHAnsi" w:cstheme="minorBidi"/>
          <w:b w:val="0"/>
          <w:smallCaps w:val="0"/>
          <w:sz w:val="22"/>
          <w:szCs w:val="22"/>
          <w:lang w:eastAsia="es-ES" w:bidi="ar-SA"/>
        </w:rPr>
      </w:pPr>
      <w:hyperlink w:anchor="_Toc158034145">
        <w:r w:rsidR="00E01328" w:rsidRPr="35B4C0DD">
          <w:rPr>
            <w:rStyle w:val="Hipervnculo"/>
          </w:rPr>
          <w:t>3</w:t>
        </w:r>
        <w:r w:rsidR="00E01328">
          <w:tab/>
        </w:r>
        <w:r w:rsidR="00E01328" w:rsidRPr="35B4C0DD">
          <w:rPr>
            <w:rStyle w:val="Hipervnculo"/>
          </w:rPr>
          <w:t>ANEXOS</w:t>
        </w:r>
        <w:r w:rsidR="00E01328">
          <w:tab/>
        </w:r>
        <w:r w:rsidR="00E01328">
          <w:fldChar w:fldCharType="begin"/>
        </w:r>
        <w:r w:rsidR="00E01328">
          <w:instrText xml:space="preserve"> PAGEREF _Toc158034145 \h </w:instrText>
        </w:r>
        <w:r w:rsidR="00E01328">
          <w:fldChar w:fldCharType="separate"/>
        </w:r>
        <w:r w:rsidR="00E01328">
          <w:t>20</w:t>
        </w:r>
        <w:r w:rsidR="00E01328">
          <w:fldChar w:fldCharType="end"/>
        </w:r>
      </w:hyperlink>
    </w:p>
    <w:p w14:paraId="07621D62" w14:textId="47592D2B" w:rsidR="00E01328" w:rsidRDefault="00771BD8" w:rsidP="35B4C0DD">
      <w:pPr>
        <w:pStyle w:val="TDC2"/>
        <w:rPr>
          <w:rFonts w:asciiTheme="minorHAnsi" w:eastAsiaTheme="minorEastAsia" w:hAnsiTheme="minorHAnsi" w:cstheme="minorBidi"/>
          <w:b w:val="0"/>
          <w:bCs w:val="0"/>
          <w:smallCaps w:val="0"/>
          <w:noProof/>
          <w:sz w:val="22"/>
          <w:szCs w:val="22"/>
          <w:lang w:eastAsia="es-ES" w:bidi="ar-SA"/>
        </w:rPr>
      </w:pPr>
      <w:hyperlink w:anchor="_Toc158034146">
        <w:r w:rsidR="00E01328" w:rsidRPr="35B4C0DD">
          <w:rPr>
            <w:rStyle w:val="Hipervnculo"/>
            <w:noProof/>
          </w:rPr>
          <w:t>3.1</w:t>
        </w:r>
        <w:r w:rsidR="00E01328">
          <w:tab/>
        </w:r>
        <w:r w:rsidR="00E01328" w:rsidRPr="35B4C0DD">
          <w:rPr>
            <w:rStyle w:val="Hipervnculo"/>
            <w:noProof/>
          </w:rPr>
          <w:t>Anexo 1.- Cambios propuestos por cada miembro del grupo</w:t>
        </w:r>
        <w:r w:rsidR="00E01328">
          <w:tab/>
        </w:r>
        <w:r w:rsidR="00E01328" w:rsidRPr="35B4C0DD">
          <w:rPr>
            <w:noProof/>
          </w:rPr>
          <w:fldChar w:fldCharType="begin"/>
        </w:r>
        <w:r w:rsidR="00E01328" w:rsidRPr="35B4C0DD">
          <w:rPr>
            <w:noProof/>
          </w:rPr>
          <w:instrText xml:space="preserve"> PAGEREF _Toc158034146 \h </w:instrText>
        </w:r>
        <w:r w:rsidR="00E01328" w:rsidRPr="35B4C0DD">
          <w:rPr>
            <w:noProof/>
          </w:rPr>
        </w:r>
        <w:r w:rsidR="00E01328" w:rsidRPr="35B4C0DD">
          <w:rPr>
            <w:noProof/>
          </w:rPr>
          <w:fldChar w:fldCharType="separate"/>
        </w:r>
        <w:r w:rsidR="00E01328" w:rsidRPr="35B4C0DD">
          <w:rPr>
            <w:noProof/>
          </w:rPr>
          <w:t>20</w:t>
        </w:r>
        <w:r w:rsidR="00E01328" w:rsidRPr="35B4C0DD">
          <w:rPr>
            <w:noProof/>
          </w:rPr>
          <w:fldChar w:fldCharType="end"/>
        </w:r>
      </w:hyperlink>
    </w:p>
    <w:p w14:paraId="355B0B35" w14:textId="3FC2A2C3" w:rsidR="00E01328" w:rsidRDefault="00771BD8" w:rsidP="35B4C0DD">
      <w:pPr>
        <w:pStyle w:val="TDC3"/>
        <w:tabs>
          <w:tab w:val="left" w:pos="1440"/>
          <w:tab w:val="right" w:leader="dot" w:pos="8494"/>
        </w:tabs>
        <w:rPr>
          <w:rFonts w:asciiTheme="minorHAnsi" w:eastAsiaTheme="minorEastAsia" w:hAnsiTheme="minorHAnsi" w:cstheme="minorBidi"/>
          <w:b w:val="0"/>
          <w:smallCaps w:val="0"/>
          <w:noProof/>
          <w:sz w:val="22"/>
          <w:szCs w:val="22"/>
          <w:lang w:eastAsia="es-ES" w:bidi="ar-SA"/>
        </w:rPr>
      </w:pPr>
      <w:hyperlink w:anchor="_Toc158034147">
        <w:r w:rsidR="00E01328" w:rsidRPr="35B4C0DD">
          <w:rPr>
            <w:rStyle w:val="Hipervnculo"/>
            <w:noProof/>
          </w:rPr>
          <w:t>3.1.1</w:t>
        </w:r>
        <w:r w:rsidR="00E01328">
          <w:tab/>
        </w:r>
        <w:r w:rsidR="00E01328" w:rsidRPr="35B4C0DD">
          <w:rPr>
            <w:rStyle w:val="Hipervnculo"/>
            <w:noProof/>
          </w:rPr>
          <w:t>Cambios de Aarón García</w:t>
        </w:r>
        <w:r w:rsidR="00E01328">
          <w:tab/>
        </w:r>
        <w:r w:rsidR="00E01328" w:rsidRPr="35B4C0DD">
          <w:rPr>
            <w:noProof/>
          </w:rPr>
          <w:fldChar w:fldCharType="begin"/>
        </w:r>
        <w:r w:rsidR="00E01328" w:rsidRPr="35B4C0DD">
          <w:rPr>
            <w:noProof/>
          </w:rPr>
          <w:instrText xml:space="preserve"> PAGEREF _Toc158034147 \h </w:instrText>
        </w:r>
        <w:r w:rsidR="00E01328" w:rsidRPr="35B4C0DD">
          <w:rPr>
            <w:noProof/>
          </w:rPr>
        </w:r>
        <w:r w:rsidR="00E01328" w:rsidRPr="35B4C0DD">
          <w:rPr>
            <w:noProof/>
          </w:rPr>
          <w:fldChar w:fldCharType="separate"/>
        </w:r>
        <w:r w:rsidR="00E01328" w:rsidRPr="35B4C0DD">
          <w:rPr>
            <w:noProof/>
          </w:rPr>
          <w:t>20</w:t>
        </w:r>
        <w:r w:rsidR="00E01328" w:rsidRPr="35B4C0DD">
          <w:rPr>
            <w:noProof/>
          </w:rPr>
          <w:fldChar w:fldCharType="end"/>
        </w:r>
      </w:hyperlink>
    </w:p>
    <w:p w14:paraId="6EE0778F" w14:textId="550A269E" w:rsidR="00E01328" w:rsidRDefault="00771BD8" w:rsidP="35B4C0DD">
      <w:pPr>
        <w:pStyle w:val="TDC3"/>
        <w:tabs>
          <w:tab w:val="left" w:pos="1440"/>
          <w:tab w:val="right" w:leader="dot" w:pos="8494"/>
        </w:tabs>
        <w:rPr>
          <w:rFonts w:asciiTheme="minorHAnsi" w:eastAsiaTheme="minorEastAsia" w:hAnsiTheme="minorHAnsi" w:cstheme="minorBidi"/>
          <w:b w:val="0"/>
          <w:smallCaps w:val="0"/>
          <w:noProof/>
          <w:sz w:val="22"/>
          <w:szCs w:val="22"/>
          <w:lang w:eastAsia="es-ES" w:bidi="ar-SA"/>
        </w:rPr>
      </w:pPr>
      <w:hyperlink w:anchor="_Toc158034148">
        <w:r w:rsidR="00E01328" w:rsidRPr="35B4C0DD">
          <w:rPr>
            <w:rStyle w:val="Hipervnculo"/>
            <w:noProof/>
          </w:rPr>
          <w:t>3.1.2</w:t>
        </w:r>
        <w:r w:rsidR="00E01328">
          <w:tab/>
        </w:r>
        <w:r w:rsidR="00E01328" w:rsidRPr="35B4C0DD">
          <w:rPr>
            <w:rStyle w:val="Hipervnculo"/>
            <w:noProof/>
          </w:rPr>
          <w:t>Cambios de Pablo García</w:t>
        </w:r>
        <w:r w:rsidR="00E01328">
          <w:tab/>
        </w:r>
        <w:r w:rsidR="00E01328" w:rsidRPr="35B4C0DD">
          <w:rPr>
            <w:noProof/>
          </w:rPr>
          <w:fldChar w:fldCharType="begin"/>
        </w:r>
        <w:r w:rsidR="00E01328" w:rsidRPr="35B4C0DD">
          <w:rPr>
            <w:noProof/>
          </w:rPr>
          <w:instrText xml:space="preserve"> PAGEREF _Toc158034148 \h </w:instrText>
        </w:r>
        <w:r w:rsidR="00E01328" w:rsidRPr="35B4C0DD">
          <w:rPr>
            <w:noProof/>
          </w:rPr>
        </w:r>
        <w:r w:rsidR="00E01328" w:rsidRPr="35B4C0DD">
          <w:rPr>
            <w:noProof/>
          </w:rPr>
          <w:fldChar w:fldCharType="separate"/>
        </w:r>
        <w:r w:rsidR="00E01328" w:rsidRPr="35B4C0DD">
          <w:rPr>
            <w:noProof/>
          </w:rPr>
          <w:t>20</w:t>
        </w:r>
        <w:r w:rsidR="00E01328" w:rsidRPr="35B4C0DD">
          <w:rPr>
            <w:noProof/>
          </w:rPr>
          <w:fldChar w:fldCharType="end"/>
        </w:r>
      </w:hyperlink>
    </w:p>
    <w:p w14:paraId="603608BF" w14:textId="141EF159" w:rsidR="00E01328" w:rsidRDefault="00771BD8" w:rsidP="35B4C0DD">
      <w:pPr>
        <w:pStyle w:val="TDC3"/>
        <w:tabs>
          <w:tab w:val="left" w:pos="1440"/>
          <w:tab w:val="right" w:leader="dot" w:pos="8494"/>
        </w:tabs>
        <w:rPr>
          <w:rFonts w:asciiTheme="minorHAnsi" w:eastAsiaTheme="minorEastAsia" w:hAnsiTheme="minorHAnsi" w:cstheme="minorBidi"/>
          <w:b w:val="0"/>
          <w:smallCaps w:val="0"/>
          <w:noProof/>
          <w:sz w:val="22"/>
          <w:szCs w:val="22"/>
          <w:lang w:eastAsia="es-ES" w:bidi="ar-SA"/>
        </w:rPr>
      </w:pPr>
      <w:hyperlink w:anchor="_Toc158034149">
        <w:r w:rsidR="00E01328" w:rsidRPr="35B4C0DD">
          <w:rPr>
            <w:rStyle w:val="Hipervnculo"/>
            <w:noProof/>
          </w:rPr>
          <w:t>3.1.3</w:t>
        </w:r>
        <w:r w:rsidR="00E01328">
          <w:tab/>
        </w:r>
        <w:r w:rsidR="00E01328" w:rsidRPr="35B4C0DD">
          <w:rPr>
            <w:rStyle w:val="Hipervnculo"/>
            <w:noProof/>
          </w:rPr>
          <w:t>Cambios de Pablo Guerrica-Echevarría</w:t>
        </w:r>
        <w:r w:rsidR="00E01328">
          <w:tab/>
        </w:r>
        <w:r w:rsidR="00E01328" w:rsidRPr="35B4C0DD">
          <w:rPr>
            <w:noProof/>
          </w:rPr>
          <w:fldChar w:fldCharType="begin"/>
        </w:r>
        <w:r w:rsidR="00E01328" w:rsidRPr="35B4C0DD">
          <w:rPr>
            <w:noProof/>
          </w:rPr>
          <w:instrText xml:space="preserve"> PAGEREF _Toc158034149 \h </w:instrText>
        </w:r>
        <w:r w:rsidR="00E01328" w:rsidRPr="35B4C0DD">
          <w:rPr>
            <w:noProof/>
          </w:rPr>
        </w:r>
        <w:r w:rsidR="00E01328" w:rsidRPr="35B4C0DD">
          <w:rPr>
            <w:noProof/>
          </w:rPr>
          <w:fldChar w:fldCharType="separate"/>
        </w:r>
        <w:r w:rsidR="00E01328" w:rsidRPr="35B4C0DD">
          <w:rPr>
            <w:noProof/>
          </w:rPr>
          <w:t>20</w:t>
        </w:r>
        <w:r w:rsidR="00E01328" w:rsidRPr="35B4C0DD">
          <w:rPr>
            <w:noProof/>
          </w:rPr>
          <w:fldChar w:fldCharType="end"/>
        </w:r>
      </w:hyperlink>
    </w:p>
    <w:p w14:paraId="48979C1F" w14:textId="553D4F66" w:rsidR="00E01328" w:rsidRDefault="00771BD8" w:rsidP="35B4C0DD">
      <w:pPr>
        <w:pStyle w:val="TDC3"/>
        <w:tabs>
          <w:tab w:val="left" w:pos="1440"/>
          <w:tab w:val="right" w:leader="dot" w:pos="8494"/>
        </w:tabs>
        <w:rPr>
          <w:rFonts w:asciiTheme="minorHAnsi" w:eastAsiaTheme="minorEastAsia" w:hAnsiTheme="minorHAnsi" w:cstheme="minorBidi"/>
          <w:b w:val="0"/>
          <w:smallCaps w:val="0"/>
          <w:noProof/>
          <w:sz w:val="22"/>
          <w:szCs w:val="22"/>
          <w:lang w:eastAsia="es-ES" w:bidi="ar-SA"/>
        </w:rPr>
      </w:pPr>
      <w:hyperlink w:anchor="_Toc158034150">
        <w:r w:rsidR="00E01328" w:rsidRPr="35B4C0DD">
          <w:rPr>
            <w:rStyle w:val="Hipervnculo"/>
            <w:noProof/>
          </w:rPr>
          <w:t>3.1.4</w:t>
        </w:r>
        <w:r w:rsidR="00E01328">
          <w:tab/>
        </w:r>
        <w:r w:rsidR="00E01328" w:rsidRPr="35B4C0DD">
          <w:rPr>
            <w:rStyle w:val="Hipervnculo"/>
            <w:noProof/>
          </w:rPr>
          <w:t>Cambios de Antón Lence</w:t>
        </w:r>
        <w:r w:rsidR="00E01328">
          <w:tab/>
        </w:r>
        <w:r w:rsidR="00E01328" w:rsidRPr="35B4C0DD">
          <w:rPr>
            <w:noProof/>
          </w:rPr>
          <w:fldChar w:fldCharType="begin"/>
        </w:r>
        <w:r w:rsidR="00E01328" w:rsidRPr="35B4C0DD">
          <w:rPr>
            <w:noProof/>
          </w:rPr>
          <w:instrText xml:space="preserve"> PAGEREF _Toc158034150 \h </w:instrText>
        </w:r>
        <w:r w:rsidR="00E01328" w:rsidRPr="35B4C0DD">
          <w:rPr>
            <w:noProof/>
          </w:rPr>
        </w:r>
        <w:r w:rsidR="00E01328" w:rsidRPr="35B4C0DD">
          <w:rPr>
            <w:noProof/>
          </w:rPr>
          <w:fldChar w:fldCharType="separate"/>
        </w:r>
        <w:r w:rsidR="00E01328" w:rsidRPr="35B4C0DD">
          <w:rPr>
            <w:noProof/>
          </w:rPr>
          <w:t>21</w:t>
        </w:r>
        <w:r w:rsidR="00E01328" w:rsidRPr="35B4C0DD">
          <w:rPr>
            <w:noProof/>
          </w:rPr>
          <w:fldChar w:fldCharType="end"/>
        </w:r>
      </w:hyperlink>
    </w:p>
    <w:p w14:paraId="21500C1A" w14:textId="4212D910" w:rsidR="00E01328" w:rsidRDefault="00771BD8" w:rsidP="35B4C0DD">
      <w:pPr>
        <w:pStyle w:val="TDC2"/>
        <w:rPr>
          <w:rFonts w:asciiTheme="minorHAnsi" w:eastAsiaTheme="minorEastAsia" w:hAnsiTheme="minorHAnsi" w:cstheme="minorBidi"/>
          <w:b w:val="0"/>
          <w:bCs w:val="0"/>
          <w:smallCaps w:val="0"/>
          <w:noProof/>
          <w:sz w:val="22"/>
          <w:szCs w:val="22"/>
          <w:lang w:eastAsia="es-ES" w:bidi="ar-SA"/>
        </w:rPr>
      </w:pPr>
      <w:hyperlink w:anchor="_Toc158034151">
        <w:r w:rsidR="00E01328" w:rsidRPr="35B4C0DD">
          <w:rPr>
            <w:rStyle w:val="Hipervnculo"/>
            <w:noProof/>
          </w:rPr>
          <w:t>3.2</w:t>
        </w:r>
        <w:r w:rsidR="00E01328">
          <w:tab/>
        </w:r>
        <w:r w:rsidR="00E01328" w:rsidRPr="35B4C0DD">
          <w:rPr>
            <w:rStyle w:val="Hipervnculo"/>
            <w:noProof/>
          </w:rPr>
          <w:t>Anexo 2.- Bibliografía y material utilizado</w:t>
        </w:r>
        <w:r w:rsidR="00E01328">
          <w:tab/>
        </w:r>
        <w:r w:rsidR="00E01328" w:rsidRPr="35B4C0DD">
          <w:rPr>
            <w:noProof/>
          </w:rPr>
          <w:fldChar w:fldCharType="begin"/>
        </w:r>
        <w:r w:rsidR="00E01328" w:rsidRPr="35B4C0DD">
          <w:rPr>
            <w:noProof/>
          </w:rPr>
          <w:instrText xml:space="preserve"> PAGEREF _Toc158034151 \h </w:instrText>
        </w:r>
        <w:r w:rsidR="00E01328" w:rsidRPr="35B4C0DD">
          <w:rPr>
            <w:noProof/>
          </w:rPr>
        </w:r>
        <w:r w:rsidR="00E01328" w:rsidRPr="35B4C0DD">
          <w:rPr>
            <w:noProof/>
          </w:rPr>
          <w:fldChar w:fldCharType="separate"/>
        </w:r>
        <w:r w:rsidR="00E01328" w:rsidRPr="35B4C0DD">
          <w:rPr>
            <w:noProof/>
          </w:rPr>
          <w:t>21</w:t>
        </w:r>
        <w:r w:rsidR="00E01328" w:rsidRPr="35B4C0DD">
          <w:rPr>
            <w:noProof/>
          </w:rPr>
          <w:fldChar w:fldCharType="end"/>
        </w:r>
      </w:hyperlink>
    </w:p>
    <w:p w14:paraId="5A6B5123" w14:textId="74450DD2" w:rsidR="00E01328" w:rsidRDefault="00771BD8" w:rsidP="35B4C0DD">
      <w:pPr>
        <w:pStyle w:val="TDC2"/>
        <w:rPr>
          <w:rFonts w:asciiTheme="minorHAnsi" w:eastAsiaTheme="minorEastAsia" w:hAnsiTheme="minorHAnsi" w:cstheme="minorBidi"/>
          <w:b w:val="0"/>
          <w:bCs w:val="0"/>
          <w:smallCaps w:val="0"/>
          <w:noProof/>
          <w:sz w:val="22"/>
          <w:szCs w:val="22"/>
          <w:lang w:eastAsia="es-ES" w:bidi="ar-SA"/>
        </w:rPr>
      </w:pPr>
      <w:hyperlink w:anchor="_Toc158034152">
        <w:r w:rsidR="00E01328" w:rsidRPr="35B4C0DD">
          <w:rPr>
            <w:rStyle w:val="Hipervnculo"/>
            <w:noProof/>
          </w:rPr>
          <w:t>3.3</w:t>
        </w:r>
        <w:r w:rsidR="00E01328">
          <w:tab/>
        </w:r>
        <w:r w:rsidR="00E01328" w:rsidRPr="35B4C0DD">
          <w:rPr>
            <w:rStyle w:val="Hipervnculo"/>
            <w:noProof/>
          </w:rPr>
          <w:t>Anexo 3.- Relatorio de documentos asociados a éste</w:t>
        </w:r>
        <w:r w:rsidR="00E01328">
          <w:tab/>
        </w:r>
        <w:r w:rsidR="00E01328" w:rsidRPr="35B4C0DD">
          <w:rPr>
            <w:noProof/>
          </w:rPr>
          <w:fldChar w:fldCharType="begin"/>
        </w:r>
        <w:r w:rsidR="00E01328" w:rsidRPr="35B4C0DD">
          <w:rPr>
            <w:noProof/>
          </w:rPr>
          <w:instrText xml:space="preserve"> PAGEREF _Toc158034152 \h </w:instrText>
        </w:r>
        <w:r w:rsidR="00E01328" w:rsidRPr="35B4C0DD">
          <w:rPr>
            <w:noProof/>
          </w:rPr>
        </w:r>
        <w:r w:rsidR="00E01328" w:rsidRPr="35B4C0DD">
          <w:rPr>
            <w:noProof/>
          </w:rPr>
          <w:fldChar w:fldCharType="separate"/>
        </w:r>
        <w:r w:rsidR="00E01328" w:rsidRPr="35B4C0DD">
          <w:rPr>
            <w:noProof/>
          </w:rPr>
          <w:t>21</w:t>
        </w:r>
        <w:r w:rsidR="00E01328" w:rsidRPr="35B4C0DD">
          <w:rPr>
            <w:noProof/>
          </w:rPr>
          <w:fldChar w:fldCharType="end"/>
        </w:r>
      </w:hyperlink>
    </w:p>
    <w:p w14:paraId="4DB2239E" w14:textId="76B93E2D" w:rsidR="006F30C4" w:rsidRPr="006F30C4" w:rsidRDefault="006F30C4" w:rsidP="006F30C4"/>
    <w:p w14:paraId="7C5B968E" w14:textId="6DCDC1EB" w:rsidR="00211400" w:rsidRPr="00DB540C" w:rsidRDefault="006C7623" w:rsidP="00DB540C">
      <w:pPr>
        <w:pStyle w:val="TDC2"/>
      </w:pPr>
      <w:r>
        <w:fldChar w:fldCharType="end"/>
      </w:r>
    </w:p>
    <w:p w14:paraId="60ABB2FB" w14:textId="0E600B79" w:rsidR="006B6897" w:rsidRDefault="006B6897" w:rsidP="35B4C0DD">
      <w:pPr>
        <w:sectPr w:rsidR="006B6897" w:rsidSect="001806F6">
          <w:headerReference w:type="default" r:id="rId13"/>
          <w:footerReference w:type="default" r:id="rId14"/>
          <w:pgSz w:w="11906" w:h="16838"/>
          <w:pgMar w:top="1270" w:right="1701" w:bottom="1417" w:left="1701" w:header="708" w:footer="708" w:gutter="0"/>
          <w:pgNumType w:fmt="lowerRoman" w:start="1"/>
          <w:cols w:space="708"/>
          <w:docGrid w:linePitch="360"/>
        </w:sectPr>
      </w:pPr>
    </w:p>
    <w:p w14:paraId="6CF50241" w14:textId="38403233" w:rsidR="2E3E9660" w:rsidRDefault="2E3E9660" w:rsidP="7D1C1E9F">
      <w:pPr>
        <w:pStyle w:val="Ttulo1"/>
        <w:spacing w:line="259" w:lineRule="auto"/>
      </w:pPr>
      <w:bookmarkStart w:id="3" w:name="_Toc158034118"/>
      <w:r>
        <w:lastRenderedPageBreak/>
        <w:t>INFORMACIÓN SOBRE LA PRÁCTICA A REALIZAR</w:t>
      </w:r>
      <w:bookmarkEnd w:id="3"/>
    </w:p>
    <w:p w14:paraId="2DB945A7" w14:textId="77777777" w:rsidR="001061FB" w:rsidRPr="00D64874" w:rsidRDefault="008C725B" w:rsidP="00E813C4">
      <w:pPr>
        <w:pStyle w:val="Ttulo2"/>
        <w:spacing w:after="120"/>
        <w:ind w:left="578" w:hanging="578"/>
      </w:pPr>
      <w:r w:rsidRPr="00D64874">
        <w:t xml:space="preserve"> </w:t>
      </w:r>
      <w:bookmarkStart w:id="4" w:name="_Toc158034119"/>
      <w:r w:rsidR="00405635" w:rsidRPr="00D64874">
        <w:t>Descripción de la práctica</w:t>
      </w:r>
      <w:bookmarkEnd w:id="4"/>
    </w:p>
    <w:p w14:paraId="61DC5EC6" w14:textId="71EFA993" w:rsidR="5A5BBA5D" w:rsidRPr="00FE723F" w:rsidRDefault="590AD5E6" w:rsidP="5A5BBA5D">
      <w:r w:rsidRPr="00FE723F">
        <w:t xml:space="preserve">La práctica actual </w:t>
      </w:r>
      <w:r w:rsidR="007C10CC">
        <w:t>abarca</w:t>
      </w:r>
      <w:r w:rsidRPr="00FE723F">
        <w:t xml:space="preserve"> el diseño y </w:t>
      </w:r>
      <w:r w:rsidR="598FFDB9" w:rsidRPr="00FE723F">
        <w:t>creación</w:t>
      </w:r>
      <w:r w:rsidRPr="00FE723F">
        <w:t xml:space="preserve"> de un proceso de gestión de cambios</w:t>
      </w:r>
      <w:r w:rsidR="00DB540C">
        <w:t>.</w:t>
      </w:r>
      <w:r w:rsidRPr="00FE723F">
        <w:t xml:space="preserve"> </w:t>
      </w:r>
      <w:r w:rsidR="00DB540C">
        <w:t>Para su desarrollo se especificarán</w:t>
      </w:r>
      <w:r w:rsidRPr="00FE723F">
        <w:t xml:space="preserve"> las actividades que lo conforman, así como las plantillas correspondientes </w:t>
      </w:r>
      <w:r w:rsidR="5ACCAB33" w:rsidRPr="00FE723F">
        <w:t xml:space="preserve">a dichas actividades y una descripción </w:t>
      </w:r>
      <w:r w:rsidR="00DB540C">
        <w:t xml:space="preserve">individual </w:t>
      </w:r>
      <w:r w:rsidR="5ACCAB33" w:rsidRPr="00FE723F">
        <w:t xml:space="preserve">que sirva para entender el propósito, </w:t>
      </w:r>
      <w:r w:rsidR="00DB540C">
        <w:t xml:space="preserve">las </w:t>
      </w:r>
      <w:r w:rsidR="5ACCAB33" w:rsidRPr="00FE723F">
        <w:t>entradas y</w:t>
      </w:r>
      <w:r w:rsidR="00DB540C">
        <w:t xml:space="preserve"> las</w:t>
      </w:r>
      <w:r w:rsidR="5ACCAB33" w:rsidRPr="00FE723F">
        <w:t xml:space="preserve"> salidas de cada actividad.</w:t>
      </w:r>
    </w:p>
    <w:p w14:paraId="54177601" w14:textId="77777777" w:rsidR="00FE723F" w:rsidRPr="00FE723F" w:rsidRDefault="00FE723F" w:rsidP="001732A6"/>
    <w:p w14:paraId="7162C0D9" w14:textId="766AD1DC" w:rsidR="00FE723F" w:rsidRPr="00FE723F" w:rsidRDefault="66C98ACE" w:rsidP="001732A6">
      <w:r>
        <w:t>Se partirá</w:t>
      </w:r>
      <w:r w:rsidR="69F9F727">
        <w:t xml:space="preserve"> desde el documento REM obtenido en la práctica anterior, para diseñar un proceso de gestión de cambios que se adapte al contexto de nuestro proyecto actua</w:t>
      </w:r>
      <w:r w:rsidR="08BF1A06">
        <w:t xml:space="preserve">l. Además, </w:t>
      </w:r>
      <w:r w:rsidR="7E3B22F3">
        <w:t>se proporcionará</w:t>
      </w:r>
      <w:r w:rsidR="210AAC6F">
        <w:t>n</w:t>
      </w:r>
      <w:r w:rsidR="08BF1A06">
        <w:t xml:space="preserve"> una</w:t>
      </w:r>
      <w:r w:rsidR="00D30320">
        <w:t xml:space="preserve"> serie de propuestas </w:t>
      </w:r>
      <w:r w:rsidR="6D364C06">
        <w:t>de</w:t>
      </w:r>
      <w:r w:rsidR="00D30320">
        <w:t xml:space="preserve"> cambios </w:t>
      </w:r>
      <w:r w:rsidR="539886A4">
        <w:t>sobre</w:t>
      </w:r>
      <w:r w:rsidR="00D30320">
        <w:t xml:space="preserve"> la línea base actual (REM).</w:t>
      </w:r>
      <w:r>
        <w:br/>
      </w:r>
      <w:r>
        <w:br/>
      </w:r>
      <w:r w:rsidR="67D35496">
        <w:t>En resumen, el objetivo de esta práctica es obtener un proceso de gestión de cambios que abarque cambios de todo tipo, para cualquier etapa y part</w:t>
      </w:r>
      <w:r w:rsidR="4E78E6D3">
        <w:t>e del proyecto.</w:t>
      </w:r>
    </w:p>
    <w:p w14:paraId="56A72C64" w14:textId="33FC094B" w:rsidR="00E813C4" w:rsidRPr="00E813C4" w:rsidRDefault="003036AA" w:rsidP="00DB540C">
      <w:pPr>
        <w:pStyle w:val="Ttulo2"/>
        <w:spacing w:before="280" w:after="280"/>
        <w:ind w:left="578" w:hanging="578"/>
      </w:pPr>
      <w:bookmarkStart w:id="5" w:name="_Toc158034120"/>
      <w:r w:rsidRPr="6CE3B692">
        <w:t>D</w:t>
      </w:r>
      <w:r w:rsidR="003420D3" w:rsidRPr="6CE3B692">
        <w:t>escripción del grupo de trabajo</w:t>
      </w:r>
      <w:bookmarkEnd w:id="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31"/>
        <w:gridCol w:w="3963"/>
      </w:tblGrid>
      <w:tr w:rsidR="00284F50" w:rsidRPr="00F63D22" w14:paraId="78A9CF44" w14:textId="77777777" w:rsidTr="00DB540C">
        <w:tc>
          <w:tcPr>
            <w:tcW w:w="5000" w:type="pct"/>
            <w:gridSpan w:val="2"/>
            <w:shd w:val="clear" w:color="auto" w:fill="C0C0C0"/>
            <w:vAlign w:val="center"/>
          </w:tcPr>
          <w:p w14:paraId="6FE67F2D" w14:textId="551D13EE" w:rsidR="00284F50" w:rsidRDefault="00284F50" w:rsidP="00E813C4">
            <w:pPr>
              <w:jc w:val="center"/>
              <w:rPr>
                <w:lang w:val="es-ES_tradnl"/>
              </w:rPr>
            </w:pPr>
            <w:r>
              <w:rPr>
                <w:lang w:val="es-ES_tradnl"/>
              </w:rPr>
              <w:t>GRUPO 2.1</w:t>
            </w:r>
          </w:p>
        </w:tc>
      </w:tr>
      <w:tr w:rsidR="00D945D7" w:rsidRPr="00F63D22" w14:paraId="6ABC2543" w14:textId="77777777" w:rsidTr="00DB540C">
        <w:tc>
          <w:tcPr>
            <w:tcW w:w="2667" w:type="pct"/>
            <w:shd w:val="clear" w:color="auto" w:fill="C0C0C0"/>
            <w:vAlign w:val="center"/>
          </w:tcPr>
          <w:p w14:paraId="2F7F2489" w14:textId="77777777" w:rsidR="00D945D7" w:rsidRPr="00F63D22" w:rsidRDefault="00D945D7" w:rsidP="00E813C4">
            <w:pPr>
              <w:jc w:val="center"/>
              <w:rPr>
                <w:lang w:val="es-ES_tradnl"/>
              </w:rPr>
            </w:pPr>
            <w:r>
              <w:rPr>
                <w:lang w:val="es-ES_tradnl"/>
              </w:rPr>
              <w:t>NOMBRE</w:t>
            </w:r>
          </w:p>
        </w:tc>
        <w:tc>
          <w:tcPr>
            <w:tcW w:w="2333" w:type="pct"/>
            <w:shd w:val="clear" w:color="auto" w:fill="C0C0C0"/>
            <w:vAlign w:val="center"/>
          </w:tcPr>
          <w:p w14:paraId="3BA958B0" w14:textId="206ABDEB" w:rsidR="00D945D7" w:rsidRPr="00F63D22" w:rsidRDefault="00AF5C9A" w:rsidP="00E813C4">
            <w:pPr>
              <w:jc w:val="center"/>
              <w:rPr>
                <w:lang w:val="es-ES_tradnl"/>
              </w:rPr>
            </w:pPr>
            <w:r>
              <w:rPr>
                <w:lang w:val="es-ES_tradnl"/>
              </w:rPr>
              <w:t>ROL</w:t>
            </w:r>
          </w:p>
        </w:tc>
      </w:tr>
      <w:tr w:rsidR="00D945D7" w:rsidRPr="00F63D22" w14:paraId="26FA5AA0" w14:textId="77777777" w:rsidTr="00DB540C">
        <w:trPr>
          <w:trHeight w:val="577"/>
        </w:trPr>
        <w:tc>
          <w:tcPr>
            <w:tcW w:w="2667" w:type="pct"/>
            <w:vAlign w:val="center"/>
          </w:tcPr>
          <w:p w14:paraId="4EEE6690" w14:textId="77777777" w:rsidR="00D945D7" w:rsidRPr="00F63D22" w:rsidRDefault="00D945D7" w:rsidP="00E813C4">
            <w:pPr>
              <w:jc w:val="left"/>
              <w:rPr>
                <w:lang w:val="es-ES_tradnl"/>
              </w:rPr>
            </w:pPr>
            <w:r>
              <w:rPr>
                <w:lang w:val="es-ES_tradnl"/>
              </w:rPr>
              <w:t xml:space="preserve">Aarón García </w:t>
            </w:r>
            <w:proofErr w:type="spellStart"/>
            <w:r>
              <w:rPr>
                <w:lang w:val="es-ES_tradnl"/>
              </w:rPr>
              <w:t>Filgueira</w:t>
            </w:r>
            <w:proofErr w:type="spellEnd"/>
          </w:p>
        </w:tc>
        <w:tc>
          <w:tcPr>
            <w:tcW w:w="2333" w:type="pct"/>
            <w:vAlign w:val="center"/>
          </w:tcPr>
          <w:p w14:paraId="2AE17961" w14:textId="108975EC" w:rsidR="00D945D7" w:rsidRPr="00F63D22" w:rsidRDefault="00AF5C9A" w:rsidP="00E813C4">
            <w:pPr>
              <w:jc w:val="left"/>
              <w:rPr>
                <w:lang w:val="es-ES_tradnl"/>
              </w:rPr>
            </w:pPr>
            <w:r>
              <w:rPr>
                <w:lang w:val="es-ES_tradnl"/>
              </w:rPr>
              <w:t>Asegurador de calidad</w:t>
            </w:r>
          </w:p>
        </w:tc>
      </w:tr>
      <w:tr w:rsidR="00D945D7" w:rsidRPr="00F63D22" w14:paraId="267F3AF6" w14:textId="77777777" w:rsidTr="00DB540C">
        <w:trPr>
          <w:trHeight w:val="571"/>
        </w:trPr>
        <w:tc>
          <w:tcPr>
            <w:tcW w:w="2667" w:type="pct"/>
            <w:vAlign w:val="center"/>
          </w:tcPr>
          <w:p w14:paraId="6D73848A" w14:textId="77777777" w:rsidR="00D945D7" w:rsidRPr="00F63D22" w:rsidRDefault="00D945D7" w:rsidP="00E813C4">
            <w:pPr>
              <w:jc w:val="left"/>
              <w:rPr>
                <w:lang w:val="es-ES_tradnl"/>
              </w:rPr>
            </w:pPr>
            <w:r>
              <w:rPr>
                <w:lang w:val="es-ES_tradnl"/>
              </w:rPr>
              <w:t>Pablo García Fuentes</w:t>
            </w:r>
          </w:p>
        </w:tc>
        <w:tc>
          <w:tcPr>
            <w:tcW w:w="2333" w:type="pct"/>
            <w:vAlign w:val="center"/>
          </w:tcPr>
          <w:p w14:paraId="03B088DD" w14:textId="1BD53359" w:rsidR="00D945D7" w:rsidRPr="00F63D22" w:rsidRDefault="00AF5C9A" w:rsidP="00E813C4">
            <w:pPr>
              <w:jc w:val="left"/>
              <w:rPr>
                <w:lang w:val="es-ES_tradnl"/>
              </w:rPr>
            </w:pPr>
            <w:r>
              <w:rPr>
                <w:lang w:val="es-ES_tradnl"/>
              </w:rPr>
              <w:t>Jefe del proyecto</w:t>
            </w:r>
          </w:p>
        </w:tc>
      </w:tr>
      <w:tr w:rsidR="00D945D7" w:rsidRPr="00F63D22" w14:paraId="7047B7BA" w14:textId="77777777" w:rsidTr="00DB540C">
        <w:trPr>
          <w:trHeight w:val="465"/>
        </w:trPr>
        <w:tc>
          <w:tcPr>
            <w:tcW w:w="2667" w:type="pct"/>
            <w:vAlign w:val="center"/>
          </w:tcPr>
          <w:p w14:paraId="7A05BD70" w14:textId="77777777" w:rsidR="00D945D7" w:rsidRPr="00F63D22" w:rsidRDefault="00D945D7" w:rsidP="00E813C4">
            <w:pPr>
              <w:jc w:val="left"/>
              <w:rPr>
                <w:lang w:val="es-ES_tradnl"/>
              </w:rPr>
            </w:pPr>
            <w:r>
              <w:rPr>
                <w:lang w:val="es-ES_tradnl"/>
              </w:rPr>
              <w:t xml:space="preserve">Pablo </w:t>
            </w:r>
            <w:proofErr w:type="spellStart"/>
            <w:r>
              <w:rPr>
                <w:lang w:val="es-ES_tradnl"/>
              </w:rPr>
              <w:t>Guerrica</w:t>
            </w:r>
            <w:proofErr w:type="spellEnd"/>
            <w:r>
              <w:rPr>
                <w:lang w:val="es-ES_tradnl"/>
              </w:rPr>
              <w:t xml:space="preserve">-Echevarría </w:t>
            </w:r>
            <w:proofErr w:type="spellStart"/>
            <w:r>
              <w:rPr>
                <w:lang w:val="es-ES_tradnl"/>
              </w:rPr>
              <w:t>Basterrechea</w:t>
            </w:r>
            <w:proofErr w:type="spellEnd"/>
          </w:p>
        </w:tc>
        <w:tc>
          <w:tcPr>
            <w:tcW w:w="2333" w:type="pct"/>
            <w:vAlign w:val="center"/>
          </w:tcPr>
          <w:p w14:paraId="49417C3B" w14:textId="7F21BF54" w:rsidR="00D945D7" w:rsidRPr="00F63D22" w:rsidRDefault="00AF5C9A" w:rsidP="00E813C4">
            <w:pPr>
              <w:jc w:val="left"/>
              <w:rPr>
                <w:lang w:val="es-ES_tradnl"/>
              </w:rPr>
            </w:pPr>
            <w:r>
              <w:rPr>
                <w:lang w:val="es-ES_tradnl"/>
              </w:rPr>
              <w:t>Analista</w:t>
            </w:r>
          </w:p>
        </w:tc>
      </w:tr>
      <w:tr w:rsidR="00D945D7" w:rsidRPr="00F63D22" w14:paraId="68156EF6" w14:textId="77777777" w:rsidTr="00DB540C">
        <w:trPr>
          <w:trHeight w:val="465"/>
        </w:trPr>
        <w:tc>
          <w:tcPr>
            <w:tcW w:w="2667" w:type="pct"/>
            <w:vAlign w:val="center"/>
          </w:tcPr>
          <w:p w14:paraId="0A6041AD" w14:textId="77777777" w:rsidR="00D945D7" w:rsidRPr="00F63D22" w:rsidRDefault="00D945D7" w:rsidP="00E813C4">
            <w:pPr>
              <w:jc w:val="left"/>
              <w:rPr>
                <w:lang w:val="es-ES_tradnl"/>
              </w:rPr>
            </w:pPr>
            <w:r>
              <w:rPr>
                <w:lang w:val="es-ES_tradnl"/>
              </w:rPr>
              <w:t xml:space="preserve">Antón </w:t>
            </w:r>
            <w:proofErr w:type="spellStart"/>
            <w:r>
              <w:rPr>
                <w:lang w:val="es-ES_tradnl"/>
              </w:rPr>
              <w:t>Lence</w:t>
            </w:r>
            <w:proofErr w:type="spellEnd"/>
            <w:r>
              <w:rPr>
                <w:lang w:val="es-ES_tradnl"/>
              </w:rPr>
              <w:t xml:space="preserve"> Martínez</w:t>
            </w:r>
          </w:p>
        </w:tc>
        <w:tc>
          <w:tcPr>
            <w:tcW w:w="2333" w:type="pct"/>
            <w:vAlign w:val="center"/>
          </w:tcPr>
          <w:p w14:paraId="29C43AED" w14:textId="2FA98315" w:rsidR="00D945D7" w:rsidRPr="00F63D22" w:rsidRDefault="002C5D20" w:rsidP="00E813C4">
            <w:pPr>
              <w:jc w:val="left"/>
              <w:rPr>
                <w:lang w:val="es-ES_tradnl"/>
              </w:rPr>
            </w:pPr>
            <w:r>
              <w:rPr>
                <w:lang w:val="es-ES_tradnl"/>
              </w:rPr>
              <w:t>Validador de requisitos</w:t>
            </w:r>
          </w:p>
        </w:tc>
      </w:tr>
    </w:tbl>
    <w:p w14:paraId="7E2260B4" w14:textId="285AB1A4" w:rsidR="001061FB" w:rsidRPr="00E813C4" w:rsidRDefault="00EF580D" w:rsidP="00DB540C">
      <w:pPr>
        <w:pStyle w:val="Ttulo2"/>
        <w:spacing w:before="280" w:after="280"/>
        <w:ind w:left="578" w:hanging="578"/>
      </w:pPr>
      <w:bookmarkStart w:id="6" w:name="_Toc158034121"/>
      <w:r w:rsidRPr="6CE3B692">
        <w:t>Seguimiento</w:t>
      </w:r>
      <w:r w:rsidR="003420D3" w:rsidRPr="6CE3B692">
        <w:t xml:space="preserve"> de la </w:t>
      </w:r>
      <w:r w:rsidR="00F63D22" w:rsidRPr="6CE3B692">
        <w:t>práctica</w:t>
      </w:r>
      <w:bookmarkEnd w:id="6"/>
    </w:p>
    <w:tbl>
      <w:tblPr>
        <w:tblW w:w="84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92"/>
        <w:gridCol w:w="1541"/>
        <w:gridCol w:w="4361"/>
      </w:tblGrid>
      <w:tr w:rsidR="004C14A8" w:rsidRPr="00AF5C9A" w14:paraId="386803B9" w14:textId="77777777" w:rsidTr="3EB0D51C">
        <w:trPr>
          <w:trHeight w:val="888"/>
          <w:jc w:val="center"/>
        </w:trPr>
        <w:tc>
          <w:tcPr>
            <w:tcW w:w="2592" w:type="dxa"/>
            <w:shd w:val="clear" w:color="auto" w:fill="C0C0C0"/>
            <w:vAlign w:val="center"/>
          </w:tcPr>
          <w:p w14:paraId="36575FE0" w14:textId="3E96EC24" w:rsidR="004C14A8" w:rsidRPr="00F63D22" w:rsidRDefault="00C05CBF" w:rsidP="00E813C4">
            <w:pPr>
              <w:jc w:val="center"/>
              <w:rPr>
                <w:lang w:val="es-ES_tradnl"/>
              </w:rPr>
            </w:pPr>
            <w:r>
              <w:rPr>
                <w:lang w:val="es-ES_tradnl"/>
              </w:rPr>
              <w:t>NOMBRE</w:t>
            </w:r>
          </w:p>
        </w:tc>
        <w:tc>
          <w:tcPr>
            <w:tcW w:w="1541" w:type="dxa"/>
            <w:shd w:val="clear" w:color="auto" w:fill="C0C0C0"/>
            <w:vAlign w:val="center"/>
          </w:tcPr>
          <w:p w14:paraId="5105E00D" w14:textId="4603922D" w:rsidR="004C14A8" w:rsidRPr="00F63D22" w:rsidRDefault="00C05CBF" w:rsidP="00E813C4">
            <w:pPr>
              <w:jc w:val="center"/>
              <w:rPr>
                <w:lang w:val="es-ES_tradnl"/>
              </w:rPr>
            </w:pPr>
            <w:r>
              <w:rPr>
                <w:lang w:val="es-ES_tradnl"/>
              </w:rPr>
              <w:t>TIEMPO DEDICADO</w:t>
            </w:r>
          </w:p>
        </w:tc>
        <w:tc>
          <w:tcPr>
            <w:tcW w:w="4361" w:type="dxa"/>
            <w:shd w:val="clear" w:color="auto" w:fill="C0C0C0"/>
            <w:vAlign w:val="center"/>
          </w:tcPr>
          <w:p w14:paraId="69713E18" w14:textId="14855AFD" w:rsidR="004C14A8" w:rsidRPr="00F63D22" w:rsidRDefault="00C05CBF" w:rsidP="00E813C4">
            <w:pPr>
              <w:jc w:val="center"/>
              <w:rPr>
                <w:lang w:val="es-ES_tradnl"/>
              </w:rPr>
            </w:pPr>
            <w:r>
              <w:rPr>
                <w:lang w:val="es-ES_tradnl"/>
              </w:rPr>
              <w:t>RESUMEN DE LAS TAREAS</w:t>
            </w:r>
          </w:p>
        </w:tc>
      </w:tr>
      <w:tr w:rsidR="004C14A8" w:rsidRPr="00F63D22" w14:paraId="1F351E6D" w14:textId="77777777" w:rsidTr="3EB0D51C">
        <w:trPr>
          <w:trHeight w:val="888"/>
          <w:jc w:val="center"/>
        </w:trPr>
        <w:tc>
          <w:tcPr>
            <w:tcW w:w="2592" w:type="dxa"/>
            <w:vAlign w:val="center"/>
          </w:tcPr>
          <w:p w14:paraId="0963A45B" w14:textId="168C17B3" w:rsidR="004C14A8" w:rsidRPr="00F63D22" w:rsidRDefault="004C14A8" w:rsidP="00E813C4">
            <w:pPr>
              <w:jc w:val="left"/>
              <w:rPr>
                <w:lang w:val="es-ES_tradnl"/>
              </w:rPr>
            </w:pPr>
            <w:r>
              <w:rPr>
                <w:lang w:val="es-ES_tradnl"/>
              </w:rPr>
              <w:t xml:space="preserve">Aarón García </w:t>
            </w:r>
            <w:proofErr w:type="spellStart"/>
            <w:r>
              <w:rPr>
                <w:lang w:val="es-ES_tradnl"/>
              </w:rPr>
              <w:t>Filgueira</w:t>
            </w:r>
            <w:proofErr w:type="spellEnd"/>
          </w:p>
        </w:tc>
        <w:tc>
          <w:tcPr>
            <w:tcW w:w="1541" w:type="dxa"/>
            <w:vAlign w:val="center"/>
          </w:tcPr>
          <w:p w14:paraId="4EA4E9DC" w14:textId="36565F34" w:rsidR="004C14A8" w:rsidRPr="00F63D22" w:rsidRDefault="00BD1338" w:rsidP="00E813C4">
            <w:pPr>
              <w:jc w:val="center"/>
              <w:rPr>
                <w:lang w:val="es-ES_tradnl"/>
              </w:rPr>
            </w:pPr>
            <w:r>
              <w:rPr>
                <w:lang w:val="es-ES_tradnl"/>
              </w:rPr>
              <w:t>4 horas</w:t>
            </w:r>
          </w:p>
        </w:tc>
        <w:tc>
          <w:tcPr>
            <w:tcW w:w="4361" w:type="dxa"/>
          </w:tcPr>
          <w:p w14:paraId="27AC7C9B" w14:textId="117A54F5" w:rsidR="004C14A8" w:rsidRPr="00DB540C" w:rsidRDefault="007C3A42" w:rsidP="00E813C4">
            <w:pPr>
              <w:jc w:val="left"/>
              <w:rPr>
                <w:sz w:val="20"/>
                <w:szCs w:val="20"/>
                <w:lang w:val="es-ES_tradnl"/>
              </w:rPr>
            </w:pPr>
            <w:r>
              <w:rPr>
                <w:sz w:val="20"/>
                <w:szCs w:val="20"/>
                <w:lang w:val="es-ES_tradnl"/>
              </w:rPr>
              <w:t>Elaboración</w:t>
            </w:r>
            <w:r w:rsidR="00BD1338">
              <w:rPr>
                <w:sz w:val="20"/>
                <w:szCs w:val="20"/>
                <w:lang w:val="es-ES_tradnl"/>
              </w:rPr>
              <w:t xml:space="preserve"> de las plantillas de las actividades. Creación del diagrama </w:t>
            </w:r>
            <w:r>
              <w:rPr>
                <w:sz w:val="20"/>
                <w:szCs w:val="20"/>
                <w:lang w:val="es-ES_tradnl"/>
              </w:rPr>
              <w:t>de actividades. Revisión global del documento y su formato.</w:t>
            </w:r>
          </w:p>
        </w:tc>
      </w:tr>
      <w:tr w:rsidR="004C14A8" w:rsidRPr="00F63D22" w14:paraId="09EF7E3D" w14:textId="77777777" w:rsidTr="3EB0D51C">
        <w:trPr>
          <w:trHeight w:val="888"/>
          <w:jc w:val="center"/>
        </w:trPr>
        <w:tc>
          <w:tcPr>
            <w:tcW w:w="2592" w:type="dxa"/>
            <w:vAlign w:val="center"/>
          </w:tcPr>
          <w:p w14:paraId="53DD0673" w14:textId="37EE0A23" w:rsidR="004C14A8" w:rsidRPr="00F63D22" w:rsidRDefault="004C14A8" w:rsidP="00E813C4">
            <w:pPr>
              <w:jc w:val="left"/>
              <w:rPr>
                <w:lang w:val="es-ES_tradnl"/>
              </w:rPr>
            </w:pPr>
            <w:r>
              <w:rPr>
                <w:lang w:val="es-ES_tradnl"/>
              </w:rPr>
              <w:t>Pablo García Fuentes</w:t>
            </w:r>
          </w:p>
        </w:tc>
        <w:tc>
          <w:tcPr>
            <w:tcW w:w="1541" w:type="dxa"/>
            <w:vAlign w:val="center"/>
          </w:tcPr>
          <w:p w14:paraId="614D5539" w14:textId="0CE0A5C7" w:rsidR="004C14A8" w:rsidRPr="00F63D22" w:rsidRDefault="210A918B" w:rsidP="00E813C4">
            <w:pPr>
              <w:jc w:val="center"/>
            </w:pPr>
            <w:r w:rsidRPr="7241B699">
              <w:t>4 horas</w:t>
            </w:r>
          </w:p>
        </w:tc>
        <w:tc>
          <w:tcPr>
            <w:tcW w:w="4361" w:type="dxa"/>
          </w:tcPr>
          <w:p w14:paraId="6ECB57AD" w14:textId="4AB29A61" w:rsidR="004C14A8" w:rsidRPr="00DB540C" w:rsidRDefault="210A918B" w:rsidP="00E813C4">
            <w:pPr>
              <w:jc w:val="left"/>
              <w:rPr>
                <w:sz w:val="20"/>
                <w:szCs w:val="20"/>
              </w:rPr>
            </w:pPr>
            <w:r w:rsidRPr="3B40BDC5">
              <w:rPr>
                <w:sz w:val="20"/>
                <w:szCs w:val="20"/>
              </w:rPr>
              <w:t>Creación de las tres últimas actividades del plan de control de cambios y sus plantillas. Revisión de las actividades anteriores.</w:t>
            </w:r>
          </w:p>
        </w:tc>
      </w:tr>
      <w:tr w:rsidR="004C14A8" w:rsidRPr="00F63D22" w14:paraId="787166F8" w14:textId="77777777" w:rsidTr="3EB0D51C">
        <w:trPr>
          <w:trHeight w:val="888"/>
          <w:jc w:val="center"/>
        </w:trPr>
        <w:tc>
          <w:tcPr>
            <w:tcW w:w="2592" w:type="dxa"/>
            <w:vAlign w:val="center"/>
          </w:tcPr>
          <w:p w14:paraId="43CA9D56" w14:textId="53F7FF9A" w:rsidR="004C14A8" w:rsidRPr="00F63D22" w:rsidRDefault="004C14A8" w:rsidP="00E813C4">
            <w:pPr>
              <w:jc w:val="left"/>
              <w:rPr>
                <w:lang w:val="es-ES_tradnl"/>
              </w:rPr>
            </w:pPr>
            <w:r>
              <w:rPr>
                <w:lang w:val="es-ES_tradnl"/>
              </w:rPr>
              <w:t xml:space="preserve">Pablo </w:t>
            </w:r>
            <w:proofErr w:type="spellStart"/>
            <w:r>
              <w:rPr>
                <w:lang w:val="es-ES_tradnl"/>
              </w:rPr>
              <w:t>Guerrica</w:t>
            </w:r>
            <w:proofErr w:type="spellEnd"/>
            <w:r>
              <w:rPr>
                <w:lang w:val="es-ES_tradnl"/>
              </w:rPr>
              <w:t xml:space="preserve">-Echevarría </w:t>
            </w:r>
            <w:proofErr w:type="spellStart"/>
            <w:r>
              <w:rPr>
                <w:lang w:val="es-ES_tradnl"/>
              </w:rPr>
              <w:t>Basterrechea</w:t>
            </w:r>
            <w:proofErr w:type="spellEnd"/>
          </w:p>
        </w:tc>
        <w:tc>
          <w:tcPr>
            <w:tcW w:w="1541" w:type="dxa"/>
            <w:vAlign w:val="center"/>
          </w:tcPr>
          <w:p w14:paraId="4F02C867" w14:textId="3208F6A9" w:rsidR="004C14A8" w:rsidRPr="00F63D22" w:rsidRDefault="00E329E9" w:rsidP="00E813C4">
            <w:pPr>
              <w:jc w:val="center"/>
              <w:rPr>
                <w:lang w:val="es-ES_tradnl"/>
              </w:rPr>
            </w:pPr>
            <w:r>
              <w:rPr>
                <w:lang w:val="es-ES_tradnl"/>
              </w:rPr>
              <w:t>4 horas</w:t>
            </w:r>
          </w:p>
        </w:tc>
        <w:tc>
          <w:tcPr>
            <w:tcW w:w="4361" w:type="dxa"/>
          </w:tcPr>
          <w:p w14:paraId="38CF014B" w14:textId="70BE91F1" w:rsidR="004C14A8" w:rsidRPr="00DB540C" w:rsidRDefault="00E329E9" w:rsidP="00E813C4">
            <w:pPr>
              <w:jc w:val="left"/>
              <w:rPr>
                <w:sz w:val="20"/>
                <w:szCs w:val="20"/>
              </w:rPr>
            </w:pPr>
            <w:r w:rsidRPr="3B40BDC5">
              <w:rPr>
                <w:sz w:val="20"/>
                <w:szCs w:val="20"/>
              </w:rPr>
              <w:t xml:space="preserve">Creación de las primeras tres actividades del </w:t>
            </w:r>
            <w:r w:rsidR="00214E24" w:rsidRPr="3B40BDC5">
              <w:rPr>
                <w:sz w:val="20"/>
                <w:szCs w:val="20"/>
              </w:rPr>
              <w:t>plan de control de cambios y sus plantillas.</w:t>
            </w:r>
            <w:r w:rsidR="00236703" w:rsidRPr="3B40BDC5">
              <w:rPr>
                <w:sz w:val="20"/>
                <w:szCs w:val="20"/>
              </w:rPr>
              <w:t xml:space="preserve"> </w:t>
            </w:r>
            <w:r w:rsidR="00173CA1" w:rsidRPr="3B40BDC5">
              <w:rPr>
                <w:sz w:val="20"/>
                <w:szCs w:val="20"/>
              </w:rPr>
              <w:t>Inclusión del anexo propio con los cambios propuestos.</w:t>
            </w:r>
          </w:p>
        </w:tc>
      </w:tr>
      <w:tr w:rsidR="004C14A8" w:rsidRPr="00F63D22" w14:paraId="1EBC1EFA" w14:textId="77777777" w:rsidTr="3EB0D51C">
        <w:trPr>
          <w:trHeight w:val="888"/>
          <w:jc w:val="center"/>
        </w:trPr>
        <w:tc>
          <w:tcPr>
            <w:tcW w:w="2592" w:type="dxa"/>
            <w:vAlign w:val="center"/>
          </w:tcPr>
          <w:p w14:paraId="3188384C" w14:textId="5A45D853" w:rsidR="004C14A8" w:rsidRPr="00F63D22" w:rsidRDefault="004C14A8" w:rsidP="00E813C4">
            <w:pPr>
              <w:jc w:val="left"/>
              <w:rPr>
                <w:lang w:val="es-ES_tradnl"/>
              </w:rPr>
            </w:pPr>
            <w:r>
              <w:rPr>
                <w:lang w:val="es-ES_tradnl"/>
              </w:rPr>
              <w:t xml:space="preserve">Antón </w:t>
            </w:r>
            <w:proofErr w:type="spellStart"/>
            <w:r>
              <w:rPr>
                <w:lang w:val="es-ES_tradnl"/>
              </w:rPr>
              <w:t>Lence</w:t>
            </w:r>
            <w:proofErr w:type="spellEnd"/>
            <w:r>
              <w:rPr>
                <w:lang w:val="es-ES_tradnl"/>
              </w:rPr>
              <w:t xml:space="preserve"> Martínez</w:t>
            </w:r>
          </w:p>
        </w:tc>
        <w:tc>
          <w:tcPr>
            <w:tcW w:w="1541" w:type="dxa"/>
            <w:vAlign w:val="center"/>
          </w:tcPr>
          <w:p w14:paraId="51E48D5B" w14:textId="1F913E25" w:rsidR="004C14A8" w:rsidRPr="00F63D22" w:rsidRDefault="4EB0D068" w:rsidP="35B4C0DD">
            <w:pPr>
              <w:jc w:val="center"/>
            </w:pPr>
            <w:r w:rsidRPr="35B4C0DD">
              <w:t>4 horas</w:t>
            </w:r>
          </w:p>
        </w:tc>
        <w:tc>
          <w:tcPr>
            <w:tcW w:w="4361" w:type="dxa"/>
          </w:tcPr>
          <w:p w14:paraId="480FBC6B" w14:textId="02061A03" w:rsidR="004C14A8" w:rsidRPr="00DB540C" w:rsidRDefault="4EB0D068" w:rsidP="35B4C0DD">
            <w:pPr>
              <w:jc w:val="left"/>
              <w:rPr>
                <w:sz w:val="20"/>
                <w:szCs w:val="20"/>
              </w:rPr>
            </w:pPr>
            <w:r w:rsidRPr="3B40BDC5">
              <w:rPr>
                <w:sz w:val="20"/>
                <w:szCs w:val="20"/>
              </w:rPr>
              <w:t>Creación de 3 de las actividades del plan de control de cambios y sus correspondientes</w:t>
            </w:r>
            <w:r w:rsidR="00236703" w:rsidRPr="3B40BDC5">
              <w:rPr>
                <w:sz w:val="20"/>
                <w:szCs w:val="20"/>
              </w:rPr>
              <w:t xml:space="preserve"> </w:t>
            </w:r>
            <w:r w:rsidRPr="3B40BDC5">
              <w:rPr>
                <w:sz w:val="20"/>
                <w:szCs w:val="20"/>
              </w:rPr>
              <w:t>plantillas, descripción de la práctica y anexo propio.</w:t>
            </w:r>
          </w:p>
        </w:tc>
      </w:tr>
    </w:tbl>
    <w:p w14:paraId="4FAE1999" w14:textId="10476CEA" w:rsidR="00211400" w:rsidRPr="005C507B" w:rsidRDefault="00405635" w:rsidP="00AF1D41">
      <w:pPr>
        <w:pStyle w:val="Ttulo1"/>
        <w:spacing w:before="120" w:after="240"/>
        <w:ind w:left="431" w:hanging="431"/>
      </w:pPr>
      <w:bookmarkStart w:id="7" w:name="_Toc158034122"/>
      <w:r w:rsidRPr="6CE3B692">
        <w:lastRenderedPageBreak/>
        <w:t>DOCUMENTACIÓN</w:t>
      </w:r>
      <w:r w:rsidR="008F7E73" w:rsidRPr="6CE3B692">
        <w:t xml:space="preserve"> DE LA PRÁCTICA</w:t>
      </w:r>
      <w:bookmarkEnd w:id="7"/>
    </w:p>
    <w:p w14:paraId="424E2200" w14:textId="546D8096" w:rsidR="00F512EB" w:rsidRDefault="00F512EB" w:rsidP="00AF1D41">
      <w:pPr>
        <w:pStyle w:val="Ttulo2"/>
        <w:spacing w:after="120"/>
        <w:ind w:left="578" w:hanging="578"/>
      </w:pPr>
      <w:bookmarkStart w:id="8" w:name="_Toc158034123"/>
      <w:r w:rsidRPr="6CE3B692">
        <w:t>Descripción del proceso de control de cambios</w:t>
      </w:r>
      <w:bookmarkEnd w:id="8"/>
    </w:p>
    <w:p w14:paraId="03609D0B" w14:textId="52659105" w:rsidR="26F07283" w:rsidRDefault="26F07283" w:rsidP="3631080C">
      <w:pPr>
        <w:spacing w:line="259" w:lineRule="auto"/>
      </w:pPr>
      <w:r>
        <w:t xml:space="preserve">Se seguirán una serie de actividades establecidas, con el objetivo de analizar, evaluar y categorizar las peticiones de cambio, además de su planificación e implementación </w:t>
      </w:r>
      <w:r w:rsidR="0409B143">
        <w:t>en el caso de ser aceptadas.</w:t>
      </w:r>
    </w:p>
    <w:p w14:paraId="0B0FECAB" w14:textId="2F517287" w:rsidR="00294B4B" w:rsidRDefault="00294B4B" w:rsidP="00294B4B"/>
    <w:p w14:paraId="3E27C719" w14:textId="336BFF01" w:rsidR="00294B4B" w:rsidRDefault="00294B4B" w:rsidP="00294B4B">
      <w:r>
        <w:t>La estructura y orden de estas actividades son uniformes para todas las solicitudes, estableciendo así un procedimiento estándar que será aplicado de manera consistente. Aunque las actividades se han concebido en el contexto del proyecto actual, se destaca la posibilidad de readaptarlas según las necesidades específicas que puedan surgir dentro de nuestra empresa.</w:t>
      </w:r>
    </w:p>
    <w:p w14:paraId="170DE606" w14:textId="33FA8039" w:rsidR="00294B4B" w:rsidRDefault="00294B4B" w:rsidP="00294B4B"/>
    <w:p w14:paraId="1DFB70AD" w14:textId="32662A47" w:rsidR="002F4D0D" w:rsidRDefault="00294B4B" w:rsidP="001732A6">
      <w:r>
        <w:t>Este enfoque proporciona una base sólida para la gestión eficiente de las peticiones de cambio, garantizando coherencia y flexibilidad dentro de los límites del proyecto, a la vez que permite la adaptación en caso de cambios o requerimientos inesperados de actividades concretas.</w:t>
      </w:r>
    </w:p>
    <w:p w14:paraId="7E4FFD6A" w14:textId="263AEE6D" w:rsidR="00F512EB" w:rsidRDefault="00F512EB" w:rsidP="004D546D">
      <w:pPr>
        <w:pStyle w:val="Ttulo2"/>
      </w:pPr>
      <w:bookmarkStart w:id="9" w:name="_Toc158034124"/>
      <w:r w:rsidRPr="6CE3B692">
        <w:t>Diagrama de actividades</w:t>
      </w:r>
      <w:bookmarkEnd w:id="9"/>
    </w:p>
    <w:p w14:paraId="7A767CAE" w14:textId="01A857BE" w:rsidR="000E3C69" w:rsidRDefault="008240E3" w:rsidP="000E3C69">
      <w:r>
        <w:t>En el siguiente diagrama</w:t>
      </w:r>
      <w:r w:rsidR="002E0EF4">
        <w:t xml:space="preserve"> (</w:t>
      </w:r>
      <w:r w:rsidR="002E0EF4" w:rsidRPr="002E0EF4">
        <w:rPr>
          <w:i/>
          <w:color w:val="8EAADB" w:themeColor="accent1" w:themeTint="99"/>
        </w:rPr>
        <w:fldChar w:fldCharType="begin"/>
      </w:r>
      <w:r w:rsidR="002E0EF4" w:rsidRPr="002E0EF4">
        <w:rPr>
          <w:i/>
          <w:color w:val="8EAADB" w:themeColor="accent1" w:themeTint="99"/>
        </w:rPr>
        <w:instrText xml:space="preserve"> REF _Ref158030647 \h </w:instrText>
      </w:r>
      <w:r w:rsidR="002E0EF4">
        <w:rPr>
          <w:i/>
          <w:color w:val="8EAADB" w:themeColor="accent1" w:themeTint="99"/>
        </w:rPr>
        <w:instrText xml:space="preserve"> \* MERGEFORMAT</w:instrText>
      </w:r>
      <w:r w:rsidR="002E0EF4" w:rsidRPr="002E0EF4">
        <w:rPr>
          <w:i/>
          <w:color w:val="8EAADB" w:themeColor="accent1" w:themeTint="99"/>
        </w:rPr>
        <w:instrText xml:space="preserve"> </w:instrText>
      </w:r>
      <w:r w:rsidR="002E0EF4" w:rsidRPr="002E0EF4">
        <w:rPr>
          <w:i/>
          <w:color w:val="8EAADB" w:themeColor="accent1" w:themeTint="99"/>
        </w:rPr>
      </w:r>
      <w:r w:rsidR="002E0EF4" w:rsidRPr="002E0EF4">
        <w:rPr>
          <w:i/>
          <w:color w:val="8EAADB" w:themeColor="accent1" w:themeTint="99"/>
        </w:rPr>
        <w:fldChar w:fldCharType="separate"/>
      </w:r>
      <w:r w:rsidR="002E0EF4" w:rsidRPr="002E0EF4">
        <w:rPr>
          <w:i/>
          <w:color w:val="8EAADB" w:themeColor="accent1" w:themeTint="99"/>
        </w:rPr>
        <w:t>Figura 1</w:t>
      </w:r>
      <w:r w:rsidR="002E0EF4" w:rsidRPr="002E0EF4">
        <w:rPr>
          <w:i/>
          <w:color w:val="8EAADB" w:themeColor="accent1" w:themeTint="99"/>
        </w:rPr>
        <w:fldChar w:fldCharType="end"/>
      </w:r>
      <w:r w:rsidR="002E0EF4">
        <w:t>)</w:t>
      </w:r>
      <w:r>
        <w:t xml:space="preserve"> se muestra de manera detallada el orden </w:t>
      </w:r>
      <w:r w:rsidR="00A617B0">
        <w:t xml:space="preserve">establecido para la ejecución de las actividades. Desde el envío </w:t>
      </w:r>
      <w:r w:rsidR="00770615">
        <w:t xml:space="preserve">de la solicitud por parte del algún interesado hasta </w:t>
      </w:r>
      <w:r w:rsidR="00AE1E29">
        <w:t>el c</w:t>
      </w:r>
      <w:r w:rsidR="003F2BF9">
        <w:t xml:space="preserve">ierre del proyecto de cambio, todo el proceso está pensado para ofrecer los mejores resultados en cuanto a organización interna, trazabilidad </w:t>
      </w:r>
      <w:r w:rsidR="008E451C">
        <w:t xml:space="preserve">e integración con </w:t>
      </w:r>
      <w:r w:rsidR="0047539A">
        <w:t>las planificaciones existentes.</w:t>
      </w:r>
    </w:p>
    <w:p w14:paraId="68412803" w14:textId="52F977DA" w:rsidR="000E3C69" w:rsidRPr="000E3C69" w:rsidRDefault="000E3C69" w:rsidP="000E3C69"/>
    <w:p w14:paraId="1B5030E1" w14:textId="77777777" w:rsidR="002E0EF4" w:rsidRDefault="000E3C69" w:rsidP="002E0EF4">
      <w:pPr>
        <w:keepNext/>
      </w:pPr>
      <w:r>
        <w:rPr>
          <w:noProof/>
        </w:rPr>
        <w:drawing>
          <wp:inline distT="0" distB="0" distL="0" distR="0" wp14:anchorId="4D2658C2" wp14:editId="208710A6">
            <wp:extent cx="4978400" cy="3181971"/>
            <wp:effectExtent l="0" t="0" r="0" b="0"/>
            <wp:docPr id="883896908" name="Imagen 3"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896908" name="Imagen 3" descr="Imagen que contiene Texto&#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987459" cy="3187761"/>
                    </a:xfrm>
                    <a:prstGeom prst="rect">
                      <a:avLst/>
                    </a:prstGeom>
                    <a:ln w="3175">
                      <a:noFill/>
                    </a:ln>
                  </pic:spPr>
                </pic:pic>
              </a:graphicData>
            </a:graphic>
          </wp:inline>
        </w:drawing>
      </w:r>
    </w:p>
    <w:p w14:paraId="0B83D033" w14:textId="5E0F1904" w:rsidR="009A2E96" w:rsidRPr="00FA5BCF" w:rsidRDefault="002E0EF4" w:rsidP="00016EB9">
      <w:pPr>
        <w:pStyle w:val="Descripcin"/>
        <w:jc w:val="center"/>
      </w:pPr>
      <w:bookmarkStart w:id="10" w:name="_Ref158030647"/>
      <w:bookmarkStart w:id="11" w:name="_Ref158030594"/>
      <w:r>
        <w:t xml:space="preserve">Figura </w:t>
      </w:r>
      <w:r>
        <w:fldChar w:fldCharType="begin"/>
      </w:r>
      <w:r>
        <w:instrText xml:space="preserve"> SEQ Figura \* ARABIC </w:instrText>
      </w:r>
      <w:r>
        <w:fldChar w:fldCharType="separate"/>
      </w:r>
      <w:r>
        <w:rPr>
          <w:noProof/>
        </w:rPr>
        <w:t>1</w:t>
      </w:r>
      <w:r>
        <w:fldChar w:fldCharType="end"/>
      </w:r>
      <w:bookmarkEnd w:id="10"/>
      <w:r>
        <w:t>: Diagrama del proceso de control de cambio</w:t>
      </w:r>
      <w:bookmarkEnd w:id="11"/>
    </w:p>
    <w:p w14:paraId="5DB9D3BA" w14:textId="3CBD144A" w:rsidR="00F512EB" w:rsidRDefault="00F512EB" w:rsidP="004D546D">
      <w:pPr>
        <w:pStyle w:val="Ttulo2"/>
      </w:pPr>
      <w:bookmarkStart w:id="12" w:name="_Toc158034125"/>
      <w:r w:rsidRPr="6CE3B692">
        <w:t xml:space="preserve">Definición de </w:t>
      </w:r>
      <w:r w:rsidR="007B2A00">
        <w:t>a</w:t>
      </w:r>
      <w:r w:rsidRPr="6CE3B692">
        <w:t>ctividades</w:t>
      </w:r>
      <w:bookmarkEnd w:id="12"/>
    </w:p>
    <w:p w14:paraId="067169F1" w14:textId="01E41D3F" w:rsidR="003D3C13" w:rsidRDefault="007B2A00" w:rsidP="001732A6">
      <w:r>
        <w:t xml:space="preserve">A </w:t>
      </w:r>
      <w:r w:rsidR="00FD7CDA">
        <w:t>continuación,</w:t>
      </w:r>
      <w:r>
        <w:t xml:space="preserve"> se </w:t>
      </w:r>
      <w:r w:rsidR="00E92837">
        <w:t>realiza una explicación detallada de</w:t>
      </w:r>
      <w:r>
        <w:t xml:space="preserve"> cada actividad definida en el diagrama.</w:t>
      </w:r>
    </w:p>
    <w:p w14:paraId="017DC34C" w14:textId="77777777" w:rsidR="001E5E15" w:rsidRPr="007B2A00" w:rsidRDefault="001E5E15" w:rsidP="001732A6"/>
    <w:p w14:paraId="64F29357" w14:textId="14D9E45C" w:rsidR="001A1A22" w:rsidRPr="001A1A22" w:rsidRDefault="00F512EB" w:rsidP="001E5E15">
      <w:pPr>
        <w:pStyle w:val="Ttulo3"/>
        <w:spacing w:before="120" w:after="120"/>
      </w:pPr>
      <w:bookmarkStart w:id="13" w:name="_Toc158034126"/>
      <w:r w:rsidRPr="6CE3B692">
        <w:t xml:space="preserve">Actividad </w:t>
      </w:r>
      <w:r w:rsidR="00FA5BCF">
        <w:t xml:space="preserve">1 </w:t>
      </w:r>
      <w:r w:rsidR="003D3C13">
        <w:t xml:space="preserve">- </w:t>
      </w:r>
      <w:r w:rsidR="00FA5BCF" w:rsidRPr="003D3C13">
        <w:t>Solicitud del cambio</w:t>
      </w:r>
      <w:bookmarkEnd w:id="13"/>
    </w:p>
    <w:p w14:paraId="5143E1F3" w14:textId="77777777" w:rsidR="001732A6" w:rsidRPr="0083225C" w:rsidRDefault="009462E0" w:rsidP="00A85DA5">
      <w:pPr>
        <w:spacing w:before="60" w:after="60"/>
        <w:rPr>
          <w:rStyle w:val="Ttulodellibro"/>
          <w:rFonts w:ascii="Times New Roman" w:hAnsi="Times New Roman"/>
          <w:i w:val="0"/>
          <w:iCs/>
        </w:rPr>
      </w:pPr>
      <w:r w:rsidRPr="0083225C">
        <w:rPr>
          <w:rStyle w:val="Ttulodellibro"/>
          <w:rFonts w:ascii="Times New Roman" w:hAnsi="Times New Roman"/>
          <w:i w:val="0"/>
          <w:iCs/>
        </w:rPr>
        <w:t>Descripción y propósito de la actividad</w:t>
      </w:r>
    </w:p>
    <w:p w14:paraId="4D5CDD1D" w14:textId="15633116" w:rsidR="00E6563E" w:rsidRDefault="00380826" w:rsidP="001732A6">
      <w:r>
        <w:t>Dar soporte a la</w:t>
      </w:r>
      <w:r w:rsidR="00331804">
        <w:t>s</w:t>
      </w:r>
      <w:r>
        <w:t xml:space="preserve"> </w:t>
      </w:r>
      <w:r w:rsidR="00FD446C">
        <w:t>solicitud</w:t>
      </w:r>
      <w:r w:rsidR="00331804">
        <w:t>es</w:t>
      </w:r>
      <w:r w:rsidR="00FD446C">
        <w:t xml:space="preserve"> de cambio por parte de cualquier interesado en el proyecto</w:t>
      </w:r>
      <w:r w:rsidR="00437640">
        <w:t xml:space="preserve">. </w:t>
      </w:r>
      <w:r w:rsidR="00FD446C">
        <w:t xml:space="preserve">Esta </w:t>
      </w:r>
      <w:r>
        <w:t xml:space="preserve">actividad </w:t>
      </w:r>
      <w:r w:rsidR="00437640">
        <w:t>tiene como objetivo</w:t>
      </w:r>
      <w:r>
        <w:t xml:space="preserve"> obtener toda la información precisa para </w:t>
      </w:r>
      <w:r w:rsidR="00BD226C">
        <w:t>definir correctamente</w:t>
      </w:r>
      <w:r>
        <w:t xml:space="preserve"> el </w:t>
      </w:r>
      <w:r w:rsidR="00987A36">
        <w:t>cambio solicitado</w:t>
      </w:r>
      <w:r>
        <w:t xml:space="preserve">. </w:t>
      </w:r>
      <w:r w:rsidR="00167B54">
        <w:t>Las</w:t>
      </w:r>
      <w:r w:rsidR="009E61AF">
        <w:t xml:space="preserve"> solicitudes se formalizan a través de un correo electrónico</w:t>
      </w:r>
      <w:r w:rsidR="00B05B98">
        <w:t xml:space="preserve">, </w:t>
      </w:r>
      <w:r w:rsidR="009E381E">
        <w:t>que debe seguir la estructura de</w:t>
      </w:r>
      <w:r w:rsidR="00BF2ECC">
        <w:t xml:space="preserve"> una plantilla</w:t>
      </w:r>
      <w:r w:rsidR="00EE68EF">
        <w:t xml:space="preserve"> </w:t>
      </w:r>
      <w:r w:rsidR="0003602B">
        <w:t>pre</w:t>
      </w:r>
      <w:r w:rsidR="00EE68EF">
        <w:t>definida</w:t>
      </w:r>
      <w:r w:rsidR="0003602B">
        <w:t xml:space="preserve"> (</w:t>
      </w:r>
      <w:r w:rsidR="0003602B" w:rsidRPr="007B1531">
        <w:rPr>
          <w:i/>
          <w:color w:val="8EAADB" w:themeColor="accent1" w:themeTint="99"/>
        </w:rPr>
        <w:t>Plantilla A</w:t>
      </w:r>
      <w:r w:rsidR="0003602B">
        <w:t>)</w:t>
      </w:r>
      <w:r w:rsidR="00BF2ECC">
        <w:t>.</w:t>
      </w:r>
      <w:r w:rsidR="009E381E">
        <w:t xml:space="preserve"> </w:t>
      </w:r>
      <w:r w:rsidR="00B540EB">
        <w:t>Para poder finalizar el proceso se debe asegurar que la información</w:t>
      </w:r>
      <w:r w:rsidR="00034F41">
        <w:t xml:space="preserve"> proporcionada</w:t>
      </w:r>
      <w:r w:rsidR="00130B87">
        <w:t xml:space="preserve"> en el correo electrónico</w:t>
      </w:r>
      <w:r w:rsidR="00034F41">
        <w:t xml:space="preserve"> </w:t>
      </w:r>
      <w:r w:rsidR="003E2179">
        <w:t>cumpla con l</w:t>
      </w:r>
      <w:r w:rsidR="00D53776">
        <w:t xml:space="preserve">a estructura </w:t>
      </w:r>
      <w:r w:rsidR="00B540EB">
        <w:t>de</w:t>
      </w:r>
      <w:r w:rsidR="00034F41">
        <w:t xml:space="preserve"> la plantilla</w:t>
      </w:r>
      <w:r w:rsidR="003E2179">
        <w:t xml:space="preserve">, ya que si </w:t>
      </w:r>
      <w:r w:rsidR="0071570B">
        <w:t>e</w:t>
      </w:r>
      <w:r w:rsidR="03B6A722">
        <w:t xml:space="preserve">s </w:t>
      </w:r>
      <w:r w:rsidR="003E2179">
        <w:t xml:space="preserve">incompleta </w:t>
      </w:r>
      <w:r w:rsidR="00427A45">
        <w:t>se rechazará automáticamente</w:t>
      </w:r>
      <w:r w:rsidR="0003602B">
        <w:t>.</w:t>
      </w:r>
    </w:p>
    <w:p w14:paraId="323E9499" w14:textId="77777777" w:rsidR="00470327" w:rsidRPr="001732A6" w:rsidRDefault="00470327" w:rsidP="001732A6"/>
    <w:p w14:paraId="7E0F23E1" w14:textId="55671774" w:rsidR="00437640" w:rsidRDefault="009462E0" w:rsidP="00A85DA5">
      <w:pPr>
        <w:spacing w:before="60" w:after="60"/>
        <w:rPr>
          <w:b/>
          <w:bCs/>
        </w:rPr>
      </w:pPr>
      <w:r w:rsidRPr="00E47F3F">
        <w:rPr>
          <w:b/>
          <w:bCs/>
        </w:rPr>
        <w:t>Involucrados</w:t>
      </w:r>
    </w:p>
    <w:p w14:paraId="43A18E2E" w14:textId="23B955A1" w:rsidR="00023D43" w:rsidRDefault="00023D43" w:rsidP="00E6563E">
      <w:r>
        <w:t xml:space="preserve">Todas </w:t>
      </w:r>
      <w:r w:rsidR="00D47790">
        <w:t>l</w:t>
      </w:r>
      <w:r w:rsidR="00615522">
        <w:t>as personas que estén interesadas</w:t>
      </w:r>
      <w:r w:rsidR="00E047DB">
        <w:t xml:space="preserve"> </w:t>
      </w:r>
      <w:r w:rsidR="00D47790">
        <w:t>en el proyecto</w:t>
      </w:r>
      <w:r w:rsidR="0076205E">
        <w:t xml:space="preserve"> pueden realizar esta actividad</w:t>
      </w:r>
      <w:r w:rsidR="00D47790">
        <w:t xml:space="preserve">, </w:t>
      </w:r>
      <w:r w:rsidR="00B6676E">
        <w:t>tanto clientes como empleados de la empresa</w:t>
      </w:r>
      <w:r w:rsidR="0076205E">
        <w:t>.</w:t>
      </w:r>
    </w:p>
    <w:p w14:paraId="43A16F41" w14:textId="77777777" w:rsidR="00FA15CF" w:rsidRDefault="00FA15CF" w:rsidP="001732A6">
      <w:pPr>
        <w:rPr>
          <w:b/>
          <w:bCs/>
        </w:rPr>
      </w:pPr>
    </w:p>
    <w:p w14:paraId="389D7E74" w14:textId="4E0F7FAA" w:rsidR="009462E0" w:rsidRDefault="009462E0" w:rsidP="00A85DA5">
      <w:pPr>
        <w:spacing w:before="60" w:after="60"/>
        <w:rPr>
          <w:b/>
          <w:bCs/>
        </w:rPr>
      </w:pPr>
      <w:r w:rsidRPr="00540D0A">
        <w:rPr>
          <w:b/>
          <w:bCs/>
        </w:rPr>
        <w:t>Entradas requeridas</w:t>
      </w:r>
    </w:p>
    <w:p w14:paraId="2B56FB72" w14:textId="761EAF45" w:rsidR="00540D0A" w:rsidRDefault="00540D0A" w:rsidP="001732A6">
      <w:r w:rsidRPr="00540D0A">
        <w:t xml:space="preserve">Correo electrónico con la solicitud de cambio </w:t>
      </w:r>
      <w:r w:rsidR="002A52C5">
        <w:t>por parte de un interesado. La plantilla “Solicitud de cambio” está disponible en la web de la empresa</w:t>
      </w:r>
      <w:r w:rsidR="00AE23AB">
        <w:t>, para facilitar la accesibilidad a la misma</w:t>
      </w:r>
      <w:r w:rsidR="00F047F9">
        <w:t xml:space="preserve"> y el proceso de solicitudes.</w:t>
      </w:r>
    </w:p>
    <w:p w14:paraId="34F18D89" w14:textId="77777777" w:rsidR="002A52C5" w:rsidRPr="00540D0A" w:rsidRDefault="002A52C5" w:rsidP="001732A6"/>
    <w:p w14:paraId="592B6C58" w14:textId="23BD2D9A" w:rsidR="009462E0" w:rsidRDefault="009462E0" w:rsidP="00A85DA5">
      <w:pPr>
        <w:spacing w:before="60" w:after="60"/>
        <w:rPr>
          <w:b/>
          <w:bCs/>
        </w:rPr>
      </w:pPr>
      <w:r w:rsidRPr="002A52C5">
        <w:rPr>
          <w:b/>
          <w:bCs/>
        </w:rPr>
        <w:t>Productos de trabajo creados</w:t>
      </w:r>
    </w:p>
    <w:p w14:paraId="0317F39C" w14:textId="72DEFEEE" w:rsidR="002A52C5" w:rsidRDefault="001D265A" w:rsidP="001732A6">
      <w:r>
        <w:t>Plantilla</w:t>
      </w:r>
      <w:r w:rsidRPr="001D265A">
        <w:t xml:space="preserve"> </w:t>
      </w:r>
      <w:r>
        <w:t>“</w:t>
      </w:r>
      <w:r w:rsidRPr="001D265A">
        <w:t>Solicitud de cambio</w:t>
      </w:r>
      <w:r>
        <w:t>”</w:t>
      </w:r>
      <w:r w:rsidRPr="001D265A">
        <w:t xml:space="preserve"> completad</w:t>
      </w:r>
      <w:r>
        <w:t>a</w:t>
      </w:r>
      <w:r w:rsidRPr="001D265A">
        <w:t xml:space="preserve"> por el remitente, sin modificaciones</w:t>
      </w:r>
      <w:r>
        <w:t xml:space="preserve">. </w:t>
      </w:r>
      <w:r w:rsidR="00B24F98">
        <w:t>Se almacena en los servidores de la empresa de manera automática.</w:t>
      </w:r>
    </w:p>
    <w:p w14:paraId="5B6F78AB" w14:textId="77777777" w:rsidR="008C575A" w:rsidRPr="00E03791" w:rsidRDefault="008C575A" w:rsidP="001732A6"/>
    <w:p w14:paraId="71E84521" w14:textId="13A11E53" w:rsidR="009462E0" w:rsidRDefault="009462E0" w:rsidP="00A85DA5">
      <w:pPr>
        <w:spacing w:before="60" w:after="60"/>
        <w:rPr>
          <w:b/>
          <w:bCs/>
        </w:rPr>
      </w:pPr>
      <w:r w:rsidRPr="008C575A">
        <w:rPr>
          <w:b/>
          <w:bCs/>
        </w:rPr>
        <w:t>Criterios de entrada</w:t>
      </w:r>
    </w:p>
    <w:p w14:paraId="4BCBE136" w14:textId="18F7F0E5" w:rsidR="008C575A" w:rsidRDefault="008C575A" w:rsidP="001732A6">
      <w:r>
        <w:t>Recepción de un correo electrónico</w:t>
      </w:r>
      <w:r w:rsidR="004F5082">
        <w:t xml:space="preserve"> con una solicitud de cambio adecuada</w:t>
      </w:r>
      <w:r>
        <w:t>.</w:t>
      </w:r>
    </w:p>
    <w:p w14:paraId="045F759A" w14:textId="4FB4F225" w:rsidR="00BF51DE" w:rsidRPr="008C575A" w:rsidRDefault="00BF51DE" w:rsidP="001732A6"/>
    <w:p w14:paraId="26315EC4" w14:textId="6C3381C3" w:rsidR="009462E0" w:rsidRPr="00BF51DE" w:rsidRDefault="009462E0" w:rsidP="00A85DA5">
      <w:pPr>
        <w:spacing w:before="60" w:after="60"/>
        <w:rPr>
          <w:b/>
          <w:bCs/>
        </w:rPr>
      </w:pPr>
      <w:r w:rsidRPr="00BF51DE">
        <w:rPr>
          <w:b/>
          <w:bCs/>
        </w:rPr>
        <w:t>Criterios de salida</w:t>
      </w:r>
    </w:p>
    <w:p w14:paraId="271840B5" w14:textId="6478D166" w:rsidR="002363D2" w:rsidRDefault="00AA3E05" w:rsidP="001732A6">
      <w:r>
        <w:t>La plantilla “Solicitud del cambio” tiene todos sus campos cubiertos.</w:t>
      </w:r>
    </w:p>
    <w:p w14:paraId="27A1FE96" w14:textId="77777777" w:rsidR="001C0B15" w:rsidRPr="002363D2" w:rsidRDefault="001C0B15" w:rsidP="001732A6"/>
    <w:p w14:paraId="2DDB50A7" w14:textId="69512470" w:rsidR="00FC1BAC" w:rsidRDefault="00FC1BAC" w:rsidP="001732A6">
      <w:pPr>
        <w:pStyle w:val="Ttulo3"/>
      </w:pPr>
      <w:bookmarkStart w:id="14" w:name="_Toc158034127"/>
      <w:r w:rsidRPr="66CE9068">
        <w:t>Actividad 2 – Evaluación del cambio</w:t>
      </w:r>
      <w:bookmarkEnd w:id="14"/>
    </w:p>
    <w:p w14:paraId="415A949A" w14:textId="62F88BBC" w:rsidR="002B15CE" w:rsidRPr="007B1531" w:rsidRDefault="001A10DE" w:rsidP="007B1531">
      <w:pPr>
        <w:spacing w:before="60" w:after="60"/>
        <w:rPr>
          <w:b/>
        </w:rPr>
      </w:pPr>
      <w:r w:rsidRPr="007B1531">
        <w:rPr>
          <w:b/>
        </w:rPr>
        <w:t>Descripción y propósito de la actividad</w:t>
      </w:r>
    </w:p>
    <w:p w14:paraId="3203F7F5" w14:textId="1A63C1E8" w:rsidR="001A10DE" w:rsidRDefault="00706379" w:rsidP="001A10DE">
      <w:r>
        <w:t xml:space="preserve">Evaluar las solicitudes de cambio </w:t>
      </w:r>
      <w:r w:rsidR="006841F0">
        <w:t xml:space="preserve">que han sido </w:t>
      </w:r>
      <w:r w:rsidR="001934E2">
        <w:t>enviadas</w:t>
      </w:r>
      <w:r w:rsidR="00925190">
        <w:t xml:space="preserve"> por los interesados en el proyecto. Ya se han</w:t>
      </w:r>
      <w:r w:rsidR="00227F7E">
        <w:t xml:space="preserve"> </w:t>
      </w:r>
      <w:r w:rsidR="006C38A4">
        <w:t xml:space="preserve">rechazado </w:t>
      </w:r>
      <w:r w:rsidR="00925190">
        <w:t xml:space="preserve">las </w:t>
      </w:r>
      <w:r w:rsidR="006C38A4">
        <w:t>solicitudes incompletas</w:t>
      </w:r>
      <w:r w:rsidR="002D1AC0">
        <w:t>,</w:t>
      </w:r>
      <w:r w:rsidR="006C38A4">
        <w:t xml:space="preserve"> por lo </w:t>
      </w:r>
      <w:r w:rsidR="00426690">
        <w:t>tanto,</w:t>
      </w:r>
      <w:r w:rsidR="006C38A4">
        <w:t xml:space="preserve"> un desarrollador </w:t>
      </w:r>
      <w:r w:rsidR="00227F7E">
        <w:t>debe realizar un segundo fi</w:t>
      </w:r>
      <w:r w:rsidR="00201F5F">
        <w:t>l</w:t>
      </w:r>
      <w:r w:rsidR="00227F7E">
        <w:t>trado</w:t>
      </w:r>
      <w:r w:rsidR="00766FD1">
        <w:t>,</w:t>
      </w:r>
      <w:r w:rsidR="006C38A4">
        <w:t xml:space="preserve"> evalua</w:t>
      </w:r>
      <w:r w:rsidR="00766FD1">
        <w:t xml:space="preserve">ndo la </w:t>
      </w:r>
      <w:r w:rsidR="005F03D4">
        <w:t>posibilidad</w:t>
      </w:r>
      <w:r w:rsidR="00766FD1">
        <w:t xml:space="preserve"> de aplicar el cambio propuesto. </w:t>
      </w:r>
      <w:r w:rsidR="00426690">
        <w:t xml:space="preserve">Además, </w:t>
      </w:r>
      <w:r w:rsidR="007E7BB4">
        <w:t>es el encargado de</w:t>
      </w:r>
      <w:r w:rsidR="00766FD1">
        <w:t xml:space="preserve"> completar </w:t>
      </w:r>
      <w:r w:rsidR="007E7BB4">
        <w:t xml:space="preserve">la solicitud con </w:t>
      </w:r>
      <w:r w:rsidR="00766FD1">
        <w:t xml:space="preserve">información que resulte relevante para la </w:t>
      </w:r>
      <w:r w:rsidR="005173EF">
        <w:t xml:space="preserve">actividad de análisis. </w:t>
      </w:r>
      <w:r w:rsidR="007118AD">
        <w:t xml:space="preserve">El objetivo es </w:t>
      </w:r>
      <w:r w:rsidR="009C5DF3">
        <w:t xml:space="preserve">seleccionar que solicitudes cumplen </w:t>
      </w:r>
      <w:r w:rsidR="00CD10EB">
        <w:t xml:space="preserve">con </w:t>
      </w:r>
      <w:r w:rsidR="009C5DF3">
        <w:t xml:space="preserve">una serie de criterios y </w:t>
      </w:r>
      <w:r w:rsidR="00551D0F">
        <w:t>así</w:t>
      </w:r>
      <w:r w:rsidR="009C5DF3">
        <w:t xml:space="preserve"> </w:t>
      </w:r>
      <w:r w:rsidR="008A6EE2">
        <w:t>avanzar</w:t>
      </w:r>
      <w:r w:rsidR="009C5DF3">
        <w:t xml:space="preserve"> a la siguiente actividad.</w:t>
      </w:r>
      <w:r w:rsidR="00BA2C26">
        <w:t xml:space="preserve"> </w:t>
      </w:r>
      <w:r w:rsidR="00DF0C52">
        <w:t>En caso contrario, se rechazaría</w:t>
      </w:r>
      <w:r w:rsidR="00765579">
        <w:t xml:space="preserve"> </w:t>
      </w:r>
      <w:r w:rsidR="00DF0C52">
        <w:t>e informaría</w:t>
      </w:r>
      <w:r w:rsidR="00765579">
        <w:t xml:space="preserve"> </w:t>
      </w:r>
      <w:r w:rsidR="00DF0C52">
        <w:t>al interesado</w:t>
      </w:r>
      <w:r w:rsidR="009A798E">
        <w:t xml:space="preserve"> que envió esa solicitud</w:t>
      </w:r>
      <w:r w:rsidR="00DF0C52">
        <w:t xml:space="preserve">. </w:t>
      </w:r>
      <w:r w:rsidR="006A0AD1">
        <w:t xml:space="preserve">La </w:t>
      </w:r>
      <w:r w:rsidR="00BA2C26">
        <w:t xml:space="preserve">evaluación se recoge en un formato concreto, definido en la </w:t>
      </w:r>
      <w:r w:rsidR="007B1531" w:rsidRPr="007B1531">
        <w:rPr>
          <w:i/>
          <w:color w:val="8EAADB" w:themeColor="accent1" w:themeTint="99"/>
        </w:rPr>
        <w:t>P</w:t>
      </w:r>
      <w:r w:rsidR="00BA2C26" w:rsidRPr="007B1531">
        <w:rPr>
          <w:i/>
          <w:color w:val="8EAADB" w:themeColor="accent1" w:themeTint="99"/>
        </w:rPr>
        <w:t>lantilla B</w:t>
      </w:r>
      <w:r w:rsidR="00BA2C26">
        <w:t>.</w:t>
      </w:r>
    </w:p>
    <w:p w14:paraId="098EFF4C" w14:textId="77777777" w:rsidR="00745120" w:rsidRPr="001732A6" w:rsidRDefault="00745120" w:rsidP="001A10DE"/>
    <w:p w14:paraId="5D4C4FBD" w14:textId="77777777" w:rsidR="001A10DE" w:rsidRPr="007B1531" w:rsidRDefault="001A10DE" w:rsidP="007B1531">
      <w:pPr>
        <w:spacing w:before="60" w:after="60"/>
        <w:rPr>
          <w:b/>
        </w:rPr>
      </w:pPr>
      <w:r w:rsidRPr="007B1531">
        <w:rPr>
          <w:b/>
        </w:rPr>
        <w:t>Involucrados</w:t>
      </w:r>
    </w:p>
    <w:p w14:paraId="1F3013C9" w14:textId="220E19C0" w:rsidR="001A10DE" w:rsidRDefault="003244F7" w:rsidP="001A10DE">
      <w:r w:rsidRPr="003244F7">
        <w:lastRenderedPageBreak/>
        <w:t>Desarrolladores responsables de revisar las solicitudes de cambio presentadas por los interesados. Estos últimos también participarían en la recepción de notificaciones sobre el estado de sus solicitudes.</w:t>
      </w:r>
    </w:p>
    <w:p w14:paraId="6FA5A197" w14:textId="77777777" w:rsidR="003244F7" w:rsidRDefault="003244F7" w:rsidP="001A10DE">
      <w:pPr>
        <w:rPr>
          <w:b/>
          <w:bCs/>
        </w:rPr>
      </w:pPr>
    </w:p>
    <w:p w14:paraId="1273C15E" w14:textId="77777777" w:rsidR="001A10DE" w:rsidRPr="007B1531" w:rsidRDefault="001A10DE" w:rsidP="007B1531">
      <w:pPr>
        <w:spacing w:before="60" w:after="60"/>
        <w:rPr>
          <w:b/>
        </w:rPr>
      </w:pPr>
      <w:r w:rsidRPr="007B1531">
        <w:rPr>
          <w:b/>
        </w:rPr>
        <w:t>Entradas requeridas</w:t>
      </w:r>
    </w:p>
    <w:p w14:paraId="7DCDE13A" w14:textId="00FDC017" w:rsidR="001A10DE" w:rsidRDefault="009F47E1" w:rsidP="001A10DE">
      <w:r>
        <w:t>Plantilla “Solicitud de cambio” cubierta</w:t>
      </w:r>
      <w:r w:rsidR="00686252">
        <w:t>, que se encuentra</w:t>
      </w:r>
      <w:r>
        <w:t xml:space="preserve"> </w:t>
      </w:r>
      <w:r w:rsidR="00327BB4">
        <w:t xml:space="preserve">almacenada en </w:t>
      </w:r>
      <w:r w:rsidR="009577DC">
        <w:t xml:space="preserve">los servidores de la empresa </w:t>
      </w:r>
      <w:r w:rsidR="00327BB4">
        <w:t>al finalizar la actividad anterior.</w:t>
      </w:r>
    </w:p>
    <w:p w14:paraId="5E46631B" w14:textId="77777777" w:rsidR="001A10DE" w:rsidRPr="00540D0A" w:rsidRDefault="001A10DE" w:rsidP="001A10DE"/>
    <w:p w14:paraId="4D54F885" w14:textId="77777777" w:rsidR="001A10DE" w:rsidRDefault="001A10DE" w:rsidP="007B1531">
      <w:pPr>
        <w:spacing w:before="60" w:after="60"/>
        <w:rPr>
          <w:b/>
          <w:bCs/>
        </w:rPr>
      </w:pPr>
      <w:r w:rsidRPr="007B1531">
        <w:rPr>
          <w:b/>
        </w:rPr>
        <w:t>Productos de trabajo creados</w:t>
      </w:r>
    </w:p>
    <w:p w14:paraId="4FCEEDDE" w14:textId="1C9E6F22" w:rsidR="001A10DE" w:rsidRDefault="001A10DE" w:rsidP="001A10DE">
      <w:r>
        <w:t>Plantilla “</w:t>
      </w:r>
      <w:r w:rsidR="00327BB4">
        <w:t>Evaluación del cambio</w:t>
      </w:r>
      <w:r>
        <w:t xml:space="preserve">” cubierta </w:t>
      </w:r>
      <w:r w:rsidR="00327BB4">
        <w:t>por el desarrollador</w:t>
      </w:r>
      <w:r w:rsidR="00860C20">
        <w:t>.</w:t>
      </w:r>
      <w:r w:rsidR="00327BB4">
        <w:t xml:space="preserve"> </w:t>
      </w:r>
      <w:r w:rsidR="00860C20">
        <w:t>Contiene</w:t>
      </w:r>
      <w:r w:rsidR="00327BB4">
        <w:t xml:space="preserve"> información </w:t>
      </w:r>
      <w:r w:rsidR="0022377F">
        <w:t xml:space="preserve">relevante </w:t>
      </w:r>
      <w:r w:rsidR="00860C20">
        <w:t>adicional</w:t>
      </w:r>
      <w:r w:rsidR="00327BB4">
        <w:t xml:space="preserve"> </w:t>
      </w:r>
      <w:r w:rsidR="0022377F">
        <w:t>que facilit</w:t>
      </w:r>
      <w:r w:rsidR="00860C20">
        <w:t>a</w:t>
      </w:r>
      <w:r w:rsidR="0022377F">
        <w:t xml:space="preserve"> la actividad de análisis.</w:t>
      </w:r>
      <w:r w:rsidR="00663B16">
        <w:t xml:space="preserve"> También se almacena en los servidores de la empresa.</w:t>
      </w:r>
    </w:p>
    <w:p w14:paraId="50883889" w14:textId="77777777" w:rsidR="001A10DE" w:rsidRPr="00E03791" w:rsidRDefault="001A10DE" w:rsidP="001A10DE"/>
    <w:p w14:paraId="14EDC646" w14:textId="77777777" w:rsidR="001A10DE" w:rsidRPr="007B1531" w:rsidRDefault="001A10DE" w:rsidP="007B1531">
      <w:pPr>
        <w:spacing w:before="60" w:after="60"/>
        <w:rPr>
          <w:b/>
        </w:rPr>
      </w:pPr>
      <w:r w:rsidRPr="007B1531">
        <w:rPr>
          <w:b/>
        </w:rPr>
        <w:t>Criterios de entrada</w:t>
      </w:r>
    </w:p>
    <w:p w14:paraId="00DC317E" w14:textId="28FB2F0F" w:rsidR="001A10DE" w:rsidRDefault="00327BB4" w:rsidP="001A10DE">
      <w:r>
        <w:t xml:space="preserve">Solicitud de cambio almacenada en </w:t>
      </w:r>
      <w:r w:rsidR="00663B16">
        <w:t xml:space="preserve">la infraestructura de la empresa </w:t>
      </w:r>
      <w:r>
        <w:t>sin evaluar.</w:t>
      </w:r>
    </w:p>
    <w:p w14:paraId="1A635BE2" w14:textId="77777777" w:rsidR="001A10DE" w:rsidRPr="008C575A" w:rsidRDefault="001A10DE" w:rsidP="001A10DE"/>
    <w:p w14:paraId="70C8ADEA" w14:textId="77777777" w:rsidR="001A10DE" w:rsidRPr="007B1531" w:rsidRDefault="001A10DE" w:rsidP="007B1531">
      <w:pPr>
        <w:spacing w:before="60" w:after="60"/>
        <w:rPr>
          <w:b/>
        </w:rPr>
      </w:pPr>
      <w:r w:rsidRPr="007B1531">
        <w:rPr>
          <w:b/>
        </w:rPr>
        <w:t>Criterios de salida</w:t>
      </w:r>
    </w:p>
    <w:p w14:paraId="50A17A8C" w14:textId="41715E5F" w:rsidR="00FC1BAC" w:rsidRDefault="001A10DE" w:rsidP="001732A6">
      <w:r>
        <w:t>La plantilla “</w:t>
      </w:r>
      <w:r w:rsidR="0022377F">
        <w:t>Evaluación</w:t>
      </w:r>
      <w:r>
        <w:t xml:space="preserve"> de</w:t>
      </w:r>
      <w:r w:rsidR="0022377F">
        <w:t>l cambio</w:t>
      </w:r>
      <w:r>
        <w:t>” tiene todos sus campos cubiertos.</w:t>
      </w:r>
    </w:p>
    <w:p w14:paraId="3144A75C" w14:textId="77777777" w:rsidR="0022377F" w:rsidRDefault="0022377F" w:rsidP="001732A6"/>
    <w:p w14:paraId="254D5730" w14:textId="0C8FB206" w:rsidR="001A10DE" w:rsidRDefault="001A10DE" w:rsidP="001A10DE">
      <w:pPr>
        <w:pStyle w:val="Ttulo3"/>
      </w:pPr>
      <w:bookmarkStart w:id="15" w:name="_Toc158034128"/>
      <w:r>
        <w:t>Actividad 3 – Análisis del cambio</w:t>
      </w:r>
      <w:bookmarkEnd w:id="15"/>
    </w:p>
    <w:p w14:paraId="5C0B94AD" w14:textId="77777777" w:rsidR="001A10DE" w:rsidRPr="00860C20" w:rsidRDefault="001A10DE" w:rsidP="00860C20">
      <w:pPr>
        <w:spacing w:before="60" w:after="60"/>
        <w:rPr>
          <w:b/>
          <w:bCs/>
        </w:rPr>
      </w:pPr>
      <w:r w:rsidRPr="00860C20">
        <w:rPr>
          <w:b/>
          <w:bCs/>
        </w:rPr>
        <w:t>Descripción y propósito de la actividad</w:t>
      </w:r>
    </w:p>
    <w:p w14:paraId="4353A583" w14:textId="04075F40" w:rsidR="001A10DE" w:rsidRDefault="001F699A" w:rsidP="001A10DE">
      <w:r w:rsidRPr="001F699A">
        <w:t xml:space="preserve">Después de que las solicitudes son aceptadas o rechazadas tras la evaluación de un desarrollador, la autoridad de control del cambio examina la propuesta de cambio según una serie de parámetros predefinidos. </w:t>
      </w:r>
      <w:r w:rsidR="00D319FF">
        <w:t xml:space="preserve">Concretamente compara el coste, tiempo y alcance de la solicitud respecto a la situación actual del proyecto. Según esa valoración se </w:t>
      </w:r>
      <w:r w:rsidR="000F7636">
        <w:t>realiza otro filtrado</w:t>
      </w:r>
      <w:r w:rsidR="00F112D1">
        <w:t xml:space="preserve"> y </w:t>
      </w:r>
      <w:r w:rsidR="000F7636">
        <w:t>se aceptan</w:t>
      </w:r>
      <w:r w:rsidR="00F112D1">
        <w:t xml:space="preserve"> aquellas solicitudes que </w:t>
      </w:r>
      <w:r w:rsidR="004D7781">
        <w:t xml:space="preserve">cumplen unos criterios de viabilidad </w:t>
      </w:r>
      <w:r w:rsidR="00F112D1">
        <w:t>para el proyecto</w:t>
      </w:r>
      <w:r w:rsidR="000F7636">
        <w:t xml:space="preserve">. </w:t>
      </w:r>
      <w:r w:rsidR="004F518E">
        <w:t>Est</w:t>
      </w:r>
      <w:r w:rsidR="0039167B">
        <w:t xml:space="preserve">e análisis se recoge siguiendo la estructura de la </w:t>
      </w:r>
      <w:r w:rsidR="00634858" w:rsidRPr="00634858">
        <w:rPr>
          <w:i/>
          <w:color w:val="8EAADB" w:themeColor="accent1" w:themeTint="99"/>
        </w:rPr>
        <w:t>P</w:t>
      </w:r>
      <w:r w:rsidR="0039167B" w:rsidRPr="00634858">
        <w:rPr>
          <w:i/>
          <w:color w:val="8EAADB" w:themeColor="accent1" w:themeTint="99"/>
        </w:rPr>
        <w:t>lantilla C</w:t>
      </w:r>
      <w:r w:rsidR="0039167B">
        <w:t>.</w:t>
      </w:r>
      <w:r w:rsidR="00EF7352">
        <w:t xml:space="preserve"> </w:t>
      </w:r>
    </w:p>
    <w:p w14:paraId="7B01654F" w14:textId="77777777" w:rsidR="001A10DE" w:rsidRPr="001732A6" w:rsidRDefault="001A10DE" w:rsidP="001A10DE"/>
    <w:p w14:paraId="7F9875EA" w14:textId="77777777" w:rsidR="001A10DE" w:rsidRDefault="001A10DE" w:rsidP="00860C20">
      <w:pPr>
        <w:spacing w:before="60" w:after="60"/>
        <w:rPr>
          <w:b/>
          <w:bCs/>
        </w:rPr>
      </w:pPr>
      <w:r w:rsidRPr="00E47F3F">
        <w:rPr>
          <w:b/>
          <w:bCs/>
        </w:rPr>
        <w:t>Involucrados</w:t>
      </w:r>
    </w:p>
    <w:p w14:paraId="3AA51D98" w14:textId="413556B2" w:rsidR="0039167B" w:rsidRDefault="00634858" w:rsidP="001A10DE">
      <w:r>
        <w:t xml:space="preserve">La </w:t>
      </w:r>
      <w:r w:rsidR="0039167B">
        <w:t xml:space="preserve">autoridad de control del cambio </w:t>
      </w:r>
      <w:r w:rsidR="00BE5C54">
        <w:t>que realiza el análisis del cambio propuesto.</w:t>
      </w:r>
      <w:r w:rsidR="00B8653C">
        <w:t xml:space="preserve"> También se informa a los interesados en caso de </w:t>
      </w:r>
      <w:r>
        <w:t>que la solicitud sea rechazada</w:t>
      </w:r>
      <w:r w:rsidR="00B8653C">
        <w:t>.</w:t>
      </w:r>
    </w:p>
    <w:p w14:paraId="1E22B08F" w14:textId="10C97D40" w:rsidR="473A94FD" w:rsidRDefault="473A94FD" w:rsidP="473A94FD">
      <w:pPr>
        <w:rPr>
          <w:b/>
          <w:bCs/>
        </w:rPr>
      </w:pPr>
    </w:p>
    <w:p w14:paraId="2C777436" w14:textId="77777777" w:rsidR="001A10DE" w:rsidRDefault="001A10DE" w:rsidP="00860C20">
      <w:pPr>
        <w:spacing w:before="60" w:after="60"/>
        <w:rPr>
          <w:b/>
          <w:bCs/>
        </w:rPr>
      </w:pPr>
      <w:r w:rsidRPr="00540D0A">
        <w:rPr>
          <w:b/>
          <w:bCs/>
        </w:rPr>
        <w:t>Entradas requeridas</w:t>
      </w:r>
    </w:p>
    <w:p w14:paraId="7DB204D2" w14:textId="58A1CA6D" w:rsidR="001A10DE" w:rsidRDefault="0039167B" w:rsidP="001A10DE">
      <w:r>
        <w:t>Evaluación del cambio hecha po</w:t>
      </w:r>
      <w:r w:rsidR="00DB7373">
        <w:t>r un desarrollador en la actividad anterior. Esta evaluación se encuentra almacenada en los servidores de la empresa.</w:t>
      </w:r>
    </w:p>
    <w:p w14:paraId="582B067E" w14:textId="5BA57CBD" w:rsidR="5B547F4D" w:rsidRDefault="5B547F4D" w:rsidP="5B547F4D"/>
    <w:p w14:paraId="2AB9F303" w14:textId="77777777" w:rsidR="001A10DE" w:rsidRDefault="001A10DE" w:rsidP="00860C20">
      <w:pPr>
        <w:spacing w:before="60" w:after="60"/>
        <w:rPr>
          <w:b/>
          <w:bCs/>
        </w:rPr>
      </w:pPr>
      <w:r w:rsidRPr="002A52C5">
        <w:rPr>
          <w:b/>
          <w:bCs/>
        </w:rPr>
        <w:t>Productos de trabajo creados</w:t>
      </w:r>
    </w:p>
    <w:p w14:paraId="3AAC81DF" w14:textId="3BD29917" w:rsidR="001A10DE" w:rsidRDefault="001A10DE" w:rsidP="001A10DE">
      <w:r>
        <w:t>Plantilla “</w:t>
      </w:r>
      <w:r w:rsidR="00DB7373">
        <w:t>Análisis del cambio</w:t>
      </w:r>
      <w:r>
        <w:t xml:space="preserve">” cubierta </w:t>
      </w:r>
      <w:r w:rsidR="00330D00">
        <w:t>por la autoridad de control, que se almacena en los servidores de la empresa</w:t>
      </w:r>
      <w:r w:rsidR="00D3368E">
        <w:t>.</w:t>
      </w:r>
    </w:p>
    <w:p w14:paraId="06FF224E" w14:textId="77777777" w:rsidR="001A10DE" w:rsidRPr="00E03791" w:rsidRDefault="001A10DE" w:rsidP="001A10DE"/>
    <w:p w14:paraId="04D3B918" w14:textId="77777777" w:rsidR="001A10DE" w:rsidRDefault="001A10DE" w:rsidP="00860C20">
      <w:pPr>
        <w:spacing w:before="60" w:after="60"/>
        <w:rPr>
          <w:b/>
          <w:bCs/>
        </w:rPr>
      </w:pPr>
      <w:r w:rsidRPr="008C575A">
        <w:rPr>
          <w:b/>
          <w:bCs/>
        </w:rPr>
        <w:t>Criterios de entrada</w:t>
      </w:r>
    </w:p>
    <w:p w14:paraId="07A0FA8F" w14:textId="43D18D1C" w:rsidR="00E21A49" w:rsidRDefault="00E21A49" w:rsidP="00E21A49">
      <w:r>
        <w:t>Evaluación de cambio almacenada en la infraestructura de la empresa sin analizar</w:t>
      </w:r>
      <w:r w:rsidR="4CCFB192">
        <w:t xml:space="preserve"> y con estado </w:t>
      </w:r>
      <w:r w:rsidR="00634858">
        <w:t>“</w:t>
      </w:r>
      <w:r w:rsidR="4CCFB192">
        <w:t>aceptado</w:t>
      </w:r>
      <w:r w:rsidR="00634858">
        <w:t>”</w:t>
      </w:r>
      <w:r>
        <w:t>.</w:t>
      </w:r>
    </w:p>
    <w:p w14:paraId="7E131612" w14:textId="77777777" w:rsidR="001A10DE" w:rsidRPr="008C575A" w:rsidRDefault="001A10DE" w:rsidP="001A10DE"/>
    <w:p w14:paraId="3D42B3E4" w14:textId="77777777" w:rsidR="001A10DE" w:rsidRPr="00BF51DE" w:rsidRDefault="001A10DE" w:rsidP="00860C20">
      <w:pPr>
        <w:spacing w:before="60" w:after="60"/>
        <w:rPr>
          <w:b/>
          <w:bCs/>
        </w:rPr>
      </w:pPr>
      <w:r w:rsidRPr="00BF51DE">
        <w:rPr>
          <w:b/>
          <w:bCs/>
        </w:rPr>
        <w:lastRenderedPageBreak/>
        <w:t>Criterios de salida</w:t>
      </w:r>
    </w:p>
    <w:p w14:paraId="341500B2" w14:textId="415E97C7" w:rsidR="001A10DE" w:rsidRDefault="001A10DE" w:rsidP="001A10DE">
      <w:r>
        <w:t>La plantilla “</w:t>
      </w:r>
      <w:r w:rsidR="00E21A49">
        <w:t>Evaluación</w:t>
      </w:r>
      <w:r>
        <w:t xml:space="preserve"> del cambio” tiene todos sus campos cubiertos.</w:t>
      </w:r>
    </w:p>
    <w:p w14:paraId="2664B31B" w14:textId="4101100E" w:rsidR="00CC3D8E" w:rsidRPr="001A10DE" w:rsidRDefault="00CC3D8E" w:rsidP="473A94FD"/>
    <w:p w14:paraId="67A02F1A" w14:textId="114A76CC" w:rsidR="00CC3D8E" w:rsidRPr="001A10DE" w:rsidRDefault="0C15A2F9" w:rsidP="473A94FD">
      <w:pPr>
        <w:pStyle w:val="Ttulo3"/>
      </w:pPr>
      <w:bookmarkStart w:id="16" w:name="_Toc158034129"/>
      <w:r>
        <w:t>Actividad 4 – Asignación de prioridad</w:t>
      </w:r>
      <w:bookmarkEnd w:id="16"/>
    </w:p>
    <w:p w14:paraId="1D378ED3" w14:textId="62F88BBC" w:rsidR="00CC3D8E" w:rsidRPr="00634858" w:rsidRDefault="50C9F8B0" w:rsidP="00634858">
      <w:pPr>
        <w:spacing w:before="60" w:after="60"/>
        <w:rPr>
          <w:b/>
        </w:rPr>
      </w:pPr>
      <w:r w:rsidRPr="00634858">
        <w:rPr>
          <w:b/>
        </w:rPr>
        <w:t>Descripción y propósito de la actividad</w:t>
      </w:r>
    </w:p>
    <w:p w14:paraId="51731C30" w14:textId="675FC1F4" w:rsidR="00CC3D8E" w:rsidRPr="001A10DE" w:rsidRDefault="50C9F8B0" w:rsidP="001A10DE">
      <w:r>
        <w:t>Tras verificar la viabilidad de una petición, la autoridad de control de cambios realiza una comparativa basándose en los resultados obtenidos del anál</w:t>
      </w:r>
      <w:r w:rsidR="74A3B4BC">
        <w:t>isis</w:t>
      </w:r>
      <w:r w:rsidR="00634858">
        <w:t xml:space="preserve">. </w:t>
      </w:r>
      <w:r w:rsidR="00DC5B43">
        <w:t xml:space="preserve">En base a </w:t>
      </w:r>
      <w:r w:rsidR="008A185D">
        <w:t xml:space="preserve">los resultados obtenidos, se </w:t>
      </w:r>
      <w:r w:rsidR="6EC1507A">
        <w:t>asigna un índice de prioridad a la solicitud de cambio concreta. De esta forma, se dará prioridad a aquellos cambios con mayor impacto en el proyecto</w:t>
      </w:r>
      <w:r w:rsidR="5D04BA3C">
        <w:t>.</w:t>
      </w:r>
    </w:p>
    <w:p w14:paraId="04A5D679" w14:textId="77777777" w:rsidR="00CC3D8E" w:rsidRPr="001A10DE" w:rsidRDefault="00CC3D8E" w:rsidP="001A10DE"/>
    <w:p w14:paraId="49EE12DB" w14:textId="77777777" w:rsidR="00CC3D8E" w:rsidRPr="00634858" w:rsidRDefault="50C9F8B0" w:rsidP="00634858">
      <w:pPr>
        <w:spacing w:before="60" w:after="60"/>
        <w:rPr>
          <w:b/>
        </w:rPr>
      </w:pPr>
      <w:r w:rsidRPr="00634858">
        <w:rPr>
          <w:b/>
        </w:rPr>
        <w:t>Involucrados</w:t>
      </w:r>
    </w:p>
    <w:p w14:paraId="27E18390" w14:textId="4CF89E9F" w:rsidR="00CC3D8E" w:rsidRPr="001A10DE" w:rsidRDefault="008A185D" w:rsidP="001A10DE">
      <w:r>
        <w:t>L</w:t>
      </w:r>
      <w:r w:rsidR="2FEB8490">
        <w:t xml:space="preserve">a autoridad de control del cambio que realiza el análisis del cambio propuesto. </w:t>
      </w:r>
      <w:bookmarkStart w:id="17" w:name="_Hlk158032886"/>
      <w:r w:rsidR="2FEB8490">
        <w:t xml:space="preserve">También se informa a los interesados </w:t>
      </w:r>
      <w:r w:rsidR="00EB04B7">
        <w:t xml:space="preserve">en </w:t>
      </w:r>
      <w:r w:rsidR="00524F44">
        <w:t>el</w:t>
      </w:r>
      <w:r w:rsidR="00EB04B7">
        <w:t xml:space="preserve"> camb</w:t>
      </w:r>
      <w:r w:rsidR="006B2A3E">
        <w:t>io de esta</w:t>
      </w:r>
      <w:r w:rsidR="00524F44">
        <w:t>do de su solicitud.</w:t>
      </w:r>
    </w:p>
    <w:bookmarkEnd w:id="17"/>
    <w:p w14:paraId="4E1D708D" w14:textId="77777777" w:rsidR="00CC3D8E" w:rsidRPr="001A10DE" w:rsidRDefault="00CC3D8E" w:rsidP="473A94FD">
      <w:pPr>
        <w:rPr>
          <w:b/>
          <w:bCs/>
        </w:rPr>
      </w:pPr>
    </w:p>
    <w:p w14:paraId="16A11C79" w14:textId="77777777" w:rsidR="00CC3D8E" w:rsidRPr="00634858" w:rsidRDefault="50C9F8B0" w:rsidP="00634858">
      <w:pPr>
        <w:spacing w:before="60" w:after="60"/>
        <w:rPr>
          <w:b/>
        </w:rPr>
      </w:pPr>
      <w:r w:rsidRPr="00634858">
        <w:rPr>
          <w:b/>
        </w:rPr>
        <w:t>Entradas requeridas</w:t>
      </w:r>
    </w:p>
    <w:p w14:paraId="7D475066" w14:textId="0F368C44" w:rsidR="00CC3D8E" w:rsidRPr="001A10DE" w:rsidRDefault="50C9F8B0" w:rsidP="001A10DE">
      <w:r>
        <w:t>Plantilla “</w:t>
      </w:r>
      <w:r w:rsidR="4D5EAA38">
        <w:t>Análisis del cambio</w:t>
      </w:r>
      <w:r>
        <w:t>” cubierta, almacenada en los servidores de la empresa al finalizar la actividad anterior.</w:t>
      </w:r>
    </w:p>
    <w:p w14:paraId="7421E989" w14:textId="77777777" w:rsidR="00CC3D8E" w:rsidRPr="001A10DE" w:rsidRDefault="00CC3D8E" w:rsidP="001A10DE"/>
    <w:p w14:paraId="5CB9C2C4" w14:textId="77777777" w:rsidR="00CC3D8E" w:rsidRPr="00634858" w:rsidRDefault="50C9F8B0" w:rsidP="00634858">
      <w:pPr>
        <w:spacing w:before="60" w:after="60"/>
        <w:rPr>
          <w:b/>
        </w:rPr>
      </w:pPr>
      <w:r w:rsidRPr="00634858">
        <w:rPr>
          <w:b/>
        </w:rPr>
        <w:t>Productos de trabajo creados</w:t>
      </w:r>
    </w:p>
    <w:p w14:paraId="1144E995" w14:textId="5E1222F3" w:rsidR="00CC3D8E" w:rsidRPr="001A10DE" w:rsidRDefault="50C9F8B0" w:rsidP="001A10DE">
      <w:r>
        <w:t>Plantilla “</w:t>
      </w:r>
      <w:r w:rsidR="095E0794">
        <w:t>Asignación de prioridad</w:t>
      </w:r>
      <w:r>
        <w:t>”</w:t>
      </w:r>
      <w:r w:rsidR="004F4EBC">
        <w:t xml:space="preserve"> (</w:t>
      </w:r>
      <w:r w:rsidR="004F4EBC" w:rsidRPr="004F4EBC">
        <w:rPr>
          <w:i/>
          <w:color w:val="8EAADB" w:themeColor="accent1" w:themeTint="99"/>
        </w:rPr>
        <w:t>Plantilla D</w:t>
      </w:r>
      <w:r w:rsidR="004F4EBC">
        <w:t>)</w:t>
      </w:r>
      <w:r>
        <w:t xml:space="preserve"> cubierta por el desarrollador, </w:t>
      </w:r>
      <w:r w:rsidR="70C99D9A">
        <w:t>que consiste en la ampliación de la plantilla “Análisis de cambio” modificada (</w:t>
      </w:r>
      <w:r w:rsidR="00200316">
        <w:t xml:space="preserve">se crea un </w:t>
      </w:r>
      <w:r w:rsidR="70C99D9A">
        <w:t xml:space="preserve">nuevo </w:t>
      </w:r>
      <w:r w:rsidR="00200316">
        <w:t>campo “</w:t>
      </w:r>
      <w:r w:rsidR="70C99D9A">
        <w:t>prioridad</w:t>
      </w:r>
      <w:r w:rsidR="00200316">
        <w:t>”</w:t>
      </w:r>
      <w:r w:rsidR="70C99D9A">
        <w:t>)</w:t>
      </w:r>
      <w:r>
        <w:t xml:space="preserve">. </w:t>
      </w:r>
      <w:r w:rsidR="09CA5B91">
        <w:t>S</w:t>
      </w:r>
      <w:r>
        <w:t>e almacena en los servidores de la empresa.</w:t>
      </w:r>
    </w:p>
    <w:p w14:paraId="1D8B632C" w14:textId="77777777" w:rsidR="00CC3D8E" w:rsidRPr="001A10DE" w:rsidRDefault="00CC3D8E" w:rsidP="001A10DE"/>
    <w:p w14:paraId="078E77BF" w14:textId="77777777" w:rsidR="00CC3D8E" w:rsidRPr="00634858" w:rsidRDefault="50C9F8B0" w:rsidP="00634858">
      <w:pPr>
        <w:spacing w:before="60" w:after="60"/>
        <w:rPr>
          <w:b/>
        </w:rPr>
      </w:pPr>
      <w:r w:rsidRPr="00634858">
        <w:rPr>
          <w:b/>
        </w:rPr>
        <w:t>Criterios de entrada</w:t>
      </w:r>
    </w:p>
    <w:p w14:paraId="208BDA8C" w14:textId="219B51BD" w:rsidR="00CC3D8E" w:rsidRPr="001A10DE" w:rsidRDefault="2F6E82CC" w:rsidP="001A10DE">
      <w:r>
        <w:t xml:space="preserve">Análisis de viabilidad de un cambio sin prioridad </w:t>
      </w:r>
      <w:r w:rsidR="495F5196">
        <w:t xml:space="preserve">y con estado </w:t>
      </w:r>
      <w:r w:rsidR="00580E7F">
        <w:t>“</w:t>
      </w:r>
      <w:r w:rsidR="495F5196">
        <w:t>analizado y aceptado</w:t>
      </w:r>
      <w:r w:rsidR="00580E7F">
        <w:t>”</w:t>
      </w:r>
      <w:r w:rsidR="50C9F8B0">
        <w:t>.</w:t>
      </w:r>
    </w:p>
    <w:p w14:paraId="4DCFC473" w14:textId="77777777" w:rsidR="00CC3D8E" w:rsidRPr="001A10DE" w:rsidRDefault="00CC3D8E" w:rsidP="001A10DE"/>
    <w:p w14:paraId="577F1CC1" w14:textId="77777777" w:rsidR="00CC3D8E" w:rsidRPr="00634858" w:rsidRDefault="50C9F8B0" w:rsidP="00634858">
      <w:pPr>
        <w:spacing w:before="60" w:after="60"/>
        <w:rPr>
          <w:b/>
        </w:rPr>
      </w:pPr>
      <w:r w:rsidRPr="00634858">
        <w:rPr>
          <w:b/>
        </w:rPr>
        <w:t>Criterios de salida</w:t>
      </w:r>
    </w:p>
    <w:p w14:paraId="17C5FE04" w14:textId="39C39363" w:rsidR="00CC3D8E" w:rsidRPr="001A10DE" w:rsidRDefault="50C9F8B0" w:rsidP="473A94FD">
      <w:r>
        <w:t>La plantilla “</w:t>
      </w:r>
      <w:r w:rsidR="0EC0F565">
        <w:t>Asignación de prioridad</w:t>
      </w:r>
      <w:r>
        <w:t>” tiene todos sus campos cubiertos.</w:t>
      </w:r>
    </w:p>
    <w:p w14:paraId="4F866E2C" w14:textId="27B88537" w:rsidR="00CC3D8E" w:rsidRPr="001A10DE" w:rsidRDefault="00CC3D8E" w:rsidP="473A94FD"/>
    <w:p w14:paraId="28D9800F" w14:textId="1718FDB2" w:rsidR="00CC3D8E" w:rsidRPr="001A10DE" w:rsidRDefault="6BDA3424" w:rsidP="473A94FD">
      <w:pPr>
        <w:pStyle w:val="Ttulo3"/>
      </w:pPr>
      <w:bookmarkStart w:id="18" w:name="_Toc158034130"/>
      <w:r>
        <w:t>Actividad 5 – Clasificación del cambio</w:t>
      </w:r>
      <w:bookmarkEnd w:id="18"/>
    </w:p>
    <w:p w14:paraId="1354ED14" w14:textId="62F88BBC" w:rsidR="004F4EBC" w:rsidRPr="004F4EBC" w:rsidRDefault="6BDA3424" w:rsidP="004F4EBC">
      <w:pPr>
        <w:spacing w:before="60" w:after="60"/>
        <w:rPr>
          <w:b/>
          <w:bCs/>
        </w:rPr>
      </w:pPr>
      <w:r w:rsidRPr="00580E7F">
        <w:rPr>
          <w:b/>
          <w:bCs/>
        </w:rPr>
        <w:t>Descripción y propósito de la actividad</w:t>
      </w:r>
    </w:p>
    <w:p w14:paraId="28EF50C9" w14:textId="18E4A3DC" w:rsidR="00CC3D8E" w:rsidRDefault="004F4EBC" w:rsidP="004F4EBC">
      <w:r>
        <w:t>Después de determinar la prioridad de un cambio, se lleva a cabo una clasificación con el objetivo de asignarlo al departamento correspondiente dentro del contexto del proyecto. Esta clasificación se fundamenta en la naturaleza específica del cambio propuesto.</w:t>
      </w:r>
    </w:p>
    <w:p w14:paraId="190F6F1E" w14:textId="77777777" w:rsidR="004F4EBC" w:rsidRPr="001A10DE" w:rsidRDefault="004F4EBC" w:rsidP="004F4EBC">
      <w:pPr>
        <w:rPr>
          <w:b/>
          <w:bCs/>
        </w:rPr>
      </w:pPr>
    </w:p>
    <w:p w14:paraId="1C794437" w14:textId="5EAF550D" w:rsidR="3EB0D51C" w:rsidRDefault="3EB0D51C" w:rsidP="3EB0D51C">
      <w:pPr>
        <w:rPr>
          <w:b/>
          <w:bCs/>
        </w:rPr>
      </w:pPr>
    </w:p>
    <w:p w14:paraId="6B772C8B" w14:textId="3641A6D7" w:rsidR="00CC3D8E" w:rsidRPr="001A10DE" w:rsidRDefault="6BDA3424" w:rsidP="00580E7F">
      <w:pPr>
        <w:spacing w:before="60" w:after="60"/>
        <w:rPr>
          <w:b/>
          <w:bCs/>
        </w:rPr>
      </w:pPr>
      <w:r w:rsidRPr="473A94FD">
        <w:rPr>
          <w:b/>
          <w:bCs/>
        </w:rPr>
        <w:t>Involucrados</w:t>
      </w:r>
    </w:p>
    <w:p w14:paraId="121D17D4" w14:textId="32F6396D" w:rsidR="00524F44" w:rsidRPr="001A10DE" w:rsidRDefault="005E3CD0" w:rsidP="00524F44">
      <w:r>
        <w:t xml:space="preserve">La </w:t>
      </w:r>
      <w:r w:rsidR="6BDA3424">
        <w:t xml:space="preserve">autoridad de control del cambio que realiza el análisis. </w:t>
      </w:r>
      <w:r w:rsidR="00524F44">
        <w:t>También se informa a los interesados en el cambio de estado de su solicitud.</w:t>
      </w:r>
    </w:p>
    <w:p w14:paraId="127B8D57" w14:textId="77777777" w:rsidR="00CC3D8E" w:rsidRPr="001A10DE" w:rsidRDefault="00CC3D8E" w:rsidP="473A94FD">
      <w:pPr>
        <w:rPr>
          <w:b/>
          <w:bCs/>
        </w:rPr>
      </w:pPr>
    </w:p>
    <w:p w14:paraId="6153657B" w14:textId="77777777" w:rsidR="00CC3D8E" w:rsidRPr="001A10DE" w:rsidRDefault="6BDA3424" w:rsidP="00580E7F">
      <w:pPr>
        <w:spacing w:before="60" w:after="60"/>
        <w:rPr>
          <w:b/>
          <w:bCs/>
        </w:rPr>
      </w:pPr>
      <w:r w:rsidRPr="473A94FD">
        <w:rPr>
          <w:b/>
          <w:bCs/>
        </w:rPr>
        <w:t>Entradas requeridas</w:t>
      </w:r>
    </w:p>
    <w:p w14:paraId="5E961D52" w14:textId="361248E3" w:rsidR="00CC3D8E" w:rsidRPr="001A10DE" w:rsidRDefault="6BDA3424" w:rsidP="473A94FD">
      <w:r>
        <w:t>Plantilla “</w:t>
      </w:r>
      <w:r w:rsidR="0FA5B717">
        <w:t>Asignación de prioridad</w:t>
      </w:r>
      <w:r>
        <w:t>” cubierta, almacenada en los servidores de la empresa al finalizar la actividad anterior.</w:t>
      </w:r>
    </w:p>
    <w:p w14:paraId="4005B344" w14:textId="77777777" w:rsidR="00CC3D8E" w:rsidRPr="001A10DE" w:rsidRDefault="00CC3D8E" w:rsidP="001A10DE"/>
    <w:p w14:paraId="24E1AC23" w14:textId="77777777" w:rsidR="00CC3D8E" w:rsidRPr="001A10DE" w:rsidRDefault="6BDA3424" w:rsidP="00580E7F">
      <w:pPr>
        <w:spacing w:before="60" w:after="60"/>
        <w:rPr>
          <w:b/>
          <w:bCs/>
        </w:rPr>
      </w:pPr>
      <w:r w:rsidRPr="473A94FD">
        <w:rPr>
          <w:b/>
          <w:bCs/>
        </w:rPr>
        <w:t>Productos de trabajo creados</w:t>
      </w:r>
    </w:p>
    <w:p w14:paraId="3400C9A3" w14:textId="4CD5C092" w:rsidR="00CC3D8E" w:rsidRPr="001A10DE" w:rsidRDefault="6BDA3424" w:rsidP="473A94FD">
      <w:r>
        <w:t>Plantilla “</w:t>
      </w:r>
      <w:r w:rsidR="160C4D7B">
        <w:t>Clasificación del cambio</w:t>
      </w:r>
      <w:r>
        <w:t>”</w:t>
      </w:r>
      <w:r w:rsidR="004F4EBC">
        <w:t xml:space="preserve"> (</w:t>
      </w:r>
      <w:r w:rsidR="004F4EBC" w:rsidRPr="004F4EBC">
        <w:rPr>
          <w:color w:val="8EAADB" w:themeColor="accent1" w:themeTint="99"/>
        </w:rPr>
        <w:t>Plantilla E</w:t>
      </w:r>
      <w:r w:rsidR="004F4EBC">
        <w:t>)</w:t>
      </w:r>
      <w:r>
        <w:t xml:space="preserve"> cubierta por el desarrollador, que consiste en la ampliación de la plantilla “</w:t>
      </w:r>
      <w:r w:rsidR="2CB5A78E">
        <w:t>Asignación de prioridad</w:t>
      </w:r>
      <w:r>
        <w:t xml:space="preserve">” modificada (nuevo campo </w:t>
      </w:r>
      <w:r w:rsidR="004F4EBC">
        <w:t>“</w:t>
      </w:r>
      <w:r>
        <w:t>d</w:t>
      </w:r>
      <w:r w:rsidR="08C97080">
        <w:t>epartamento asignado</w:t>
      </w:r>
      <w:r w:rsidR="004F4EBC">
        <w:t>”</w:t>
      </w:r>
      <w:r>
        <w:t>). Se almacena en los servidores de la empresa.</w:t>
      </w:r>
    </w:p>
    <w:p w14:paraId="08F7B861" w14:textId="77777777" w:rsidR="00CC3D8E" w:rsidRPr="001A10DE" w:rsidRDefault="00CC3D8E" w:rsidP="001A10DE"/>
    <w:p w14:paraId="01D8F2C4" w14:textId="77777777" w:rsidR="00CC3D8E" w:rsidRPr="001A10DE" w:rsidRDefault="6BDA3424" w:rsidP="00580E7F">
      <w:pPr>
        <w:spacing w:before="60" w:after="60"/>
        <w:rPr>
          <w:b/>
          <w:bCs/>
        </w:rPr>
      </w:pPr>
      <w:r w:rsidRPr="473A94FD">
        <w:rPr>
          <w:b/>
          <w:bCs/>
        </w:rPr>
        <w:t>Criterios de entrada</w:t>
      </w:r>
    </w:p>
    <w:p w14:paraId="5B8113C5" w14:textId="4E034361" w:rsidR="00CC3D8E" w:rsidRPr="001A10DE" w:rsidRDefault="6BDA3424" w:rsidP="001A10DE">
      <w:r>
        <w:t>Análisis de viabilidad de un cambio</w:t>
      </w:r>
      <w:r w:rsidR="061A226C">
        <w:t xml:space="preserve"> con</w:t>
      </w:r>
      <w:r>
        <w:t xml:space="preserve"> prioridad establecida.</w:t>
      </w:r>
    </w:p>
    <w:p w14:paraId="12EF2F5E" w14:textId="77777777" w:rsidR="00CC3D8E" w:rsidRPr="001A10DE" w:rsidRDefault="00CC3D8E" w:rsidP="001A10DE"/>
    <w:p w14:paraId="5AFB3F4A" w14:textId="77777777" w:rsidR="00CC3D8E" w:rsidRPr="001A10DE" w:rsidRDefault="6BDA3424" w:rsidP="00580E7F">
      <w:pPr>
        <w:spacing w:before="60" w:after="60"/>
        <w:rPr>
          <w:b/>
          <w:bCs/>
        </w:rPr>
      </w:pPr>
      <w:r w:rsidRPr="473A94FD">
        <w:rPr>
          <w:b/>
          <w:bCs/>
        </w:rPr>
        <w:t>Criterios de salida</w:t>
      </w:r>
    </w:p>
    <w:p w14:paraId="4C9D502B" w14:textId="2EE4234B" w:rsidR="00CC3D8E" w:rsidRPr="001A10DE" w:rsidRDefault="6BDA3424" w:rsidP="473A94FD">
      <w:r>
        <w:t xml:space="preserve">La plantilla </w:t>
      </w:r>
      <w:r w:rsidR="651116F8">
        <w:t>“Clasificación del cambio”</w:t>
      </w:r>
      <w:r>
        <w:t xml:space="preserve"> tiene todos sus campos cubiertos.</w:t>
      </w:r>
    </w:p>
    <w:p w14:paraId="21780DEA" w14:textId="5CD14E26" w:rsidR="00CC3D8E" w:rsidRPr="001A10DE" w:rsidRDefault="00CC3D8E" w:rsidP="473A94FD"/>
    <w:p w14:paraId="42B2CEE8" w14:textId="61BC042F" w:rsidR="781C260E" w:rsidRDefault="781C260E" w:rsidP="473A94FD">
      <w:pPr>
        <w:pStyle w:val="Ttulo3"/>
      </w:pPr>
      <w:bookmarkStart w:id="19" w:name="_Toc158034131"/>
      <w:r>
        <w:t xml:space="preserve">Actividad 6 – </w:t>
      </w:r>
      <w:r w:rsidR="385D04A7">
        <w:t>Planificación</w:t>
      </w:r>
      <w:r>
        <w:t xml:space="preserve"> del cambio</w:t>
      </w:r>
      <w:bookmarkEnd w:id="19"/>
    </w:p>
    <w:p w14:paraId="31E98D8F" w14:textId="62F88BBC" w:rsidR="781C260E" w:rsidRPr="004F4EBC" w:rsidRDefault="781C260E" w:rsidP="004F4EBC">
      <w:pPr>
        <w:spacing w:before="60" w:after="60"/>
        <w:rPr>
          <w:b/>
        </w:rPr>
      </w:pPr>
      <w:r w:rsidRPr="004F4EBC">
        <w:rPr>
          <w:b/>
        </w:rPr>
        <w:t>Descripción y propósito de la actividad</w:t>
      </w:r>
    </w:p>
    <w:p w14:paraId="271B2EF4" w14:textId="1F336A72" w:rsidR="28B2B6EF" w:rsidRDefault="001E4FA0" w:rsidP="473A94FD">
      <w:pPr>
        <w:spacing w:line="259" w:lineRule="auto"/>
      </w:pPr>
      <w:r>
        <w:t xml:space="preserve">Se lleva a cabo la planificación del cambio dentro del departamento correspondiente para incluirlo en los planes del equipo. </w:t>
      </w:r>
      <w:r w:rsidR="008734FA">
        <w:t>Se busca garantizar que cualquier modificación que afecte al proyecto en curso se realice de forma ordenada</w:t>
      </w:r>
      <w:r w:rsidR="001063E4">
        <w:t xml:space="preserve"> y eficiente sin perjudicar</w:t>
      </w:r>
      <w:r w:rsidR="00603AC7">
        <w:t xml:space="preserve"> el presupuesto, el </w:t>
      </w:r>
      <w:r w:rsidR="00C901E3">
        <w:t>coste temporal o</w:t>
      </w:r>
      <w:r w:rsidR="001063E4">
        <w:t xml:space="preserve"> </w:t>
      </w:r>
      <w:r w:rsidR="00A07C18">
        <w:t>e</w:t>
      </w:r>
      <w:r w:rsidR="001063E4">
        <w:t xml:space="preserve">l flujo de trabajo en curso. </w:t>
      </w:r>
    </w:p>
    <w:p w14:paraId="4F933892" w14:textId="477DE0AB" w:rsidR="473A94FD" w:rsidRDefault="473A94FD" w:rsidP="473A94FD"/>
    <w:p w14:paraId="664976B7" w14:textId="66E6635F" w:rsidR="781C260E" w:rsidRPr="004F4EBC" w:rsidRDefault="781C260E" w:rsidP="004F4EBC">
      <w:pPr>
        <w:spacing w:before="60" w:after="60"/>
        <w:rPr>
          <w:b/>
        </w:rPr>
      </w:pPr>
      <w:r w:rsidRPr="004F4EBC">
        <w:rPr>
          <w:b/>
        </w:rPr>
        <w:t>Involucrados</w:t>
      </w:r>
    </w:p>
    <w:p w14:paraId="77AD0E4F" w14:textId="067B4752" w:rsidR="00524F44" w:rsidRPr="001A10DE" w:rsidRDefault="44021236" w:rsidP="00524F44">
      <w:r>
        <w:t>Los integrantes del departamento encargado del cambio</w:t>
      </w:r>
      <w:r w:rsidR="781C260E">
        <w:t xml:space="preserve">. </w:t>
      </w:r>
      <w:r w:rsidR="00524F44">
        <w:t>También se informa a los interesados en el cambio de estado de su solicitud.</w:t>
      </w:r>
    </w:p>
    <w:p w14:paraId="2F9D93CA" w14:textId="77777777" w:rsidR="473A94FD" w:rsidRDefault="473A94FD" w:rsidP="473A94FD">
      <w:pPr>
        <w:rPr>
          <w:b/>
          <w:bCs/>
        </w:rPr>
      </w:pPr>
    </w:p>
    <w:p w14:paraId="251EA3EA" w14:textId="77777777" w:rsidR="781C260E" w:rsidRPr="004F4EBC" w:rsidRDefault="781C260E" w:rsidP="004F4EBC">
      <w:pPr>
        <w:spacing w:before="60" w:after="60"/>
        <w:rPr>
          <w:b/>
        </w:rPr>
      </w:pPr>
      <w:r w:rsidRPr="004F4EBC">
        <w:rPr>
          <w:b/>
        </w:rPr>
        <w:t>Entradas requeridas</w:t>
      </w:r>
    </w:p>
    <w:p w14:paraId="36723972" w14:textId="17B333B0" w:rsidR="781C260E" w:rsidRDefault="781C260E" w:rsidP="473A94FD">
      <w:r>
        <w:t>Plantilla “</w:t>
      </w:r>
      <w:r w:rsidR="6FF7665D">
        <w:t>Clasificación del cambio</w:t>
      </w:r>
      <w:r>
        <w:t>” cubierta, almacenada en los servidores de la empresa al finalizar la actividad anterior.</w:t>
      </w:r>
    </w:p>
    <w:p w14:paraId="13478926" w14:textId="77777777" w:rsidR="473A94FD" w:rsidRDefault="473A94FD"/>
    <w:p w14:paraId="4609217F" w14:textId="77777777" w:rsidR="781C260E" w:rsidRPr="004F4EBC" w:rsidRDefault="781C260E" w:rsidP="004F4EBC">
      <w:pPr>
        <w:spacing w:before="60" w:after="60"/>
        <w:rPr>
          <w:b/>
        </w:rPr>
      </w:pPr>
      <w:r w:rsidRPr="004F4EBC">
        <w:rPr>
          <w:b/>
        </w:rPr>
        <w:t>Productos de trabajo creados</w:t>
      </w:r>
    </w:p>
    <w:p w14:paraId="16CA4B32" w14:textId="35E3AFA3" w:rsidR="781C260E" w:rsidRDefault="781C260E" w:rsidP="473A94FD">
      <w:r>
        <w:t>Plantilla “</w:t>
      </w:r>
      <w:r w:rsidR="4F49D8F6">
        <w:t>Planificación</w:t>
      </w:r>
      <w:r>
        <w:t xml:space="preserve"> del </w:t>
      </w:r>
      <w:r w:rsidR="00A07C18">
        <w:t>cambio”</w:t>
      </w:r>
      <w:r w:rsidR="00CC387A">
        <w:t xml:space="preserve"> (</w:t>
      </w:r>
      <w:r w:rsidR="00CC387A" w:rsidRPr="00CC387A">
        <w:rPr>
          <w:i/>
          <w:color w:val="8EAADB" w:themeColor="accent1" w:themeTint="99"/>
        </w:rPr>
        <w:t>Plantilla F</w:t>
      </w:r>
      <w:r w:rsidR="00CC387A">
        <w:t>)</w:t>
      </w:r>
      <w:r w:rsidR="00A07C18">
        <w:t xml:space="preserve"> cubierta</w:t>
      </w:r>
      <w:r>
        <w:t xml:space="preserve"> por el desarrollador</w:t>
      </w:r>
      <w:r w:rsidR="7CC49325">
        <w:t>, que incluye datos relevantes vinculados a la implementación del cambio en el proyecto</w:t>
      </w:r>
      <w:r>
        <w:t>. Se almacena en los servidores de la empresa.</w:t>
      </w:r>
    </w:p>
    <w:p w14:paraId="7EF814DF" w14:textId="77777777" w:rsidR="473A94FD" w:rsidRDefault="473A94FD"/>
    <w:p w14:paraId="395E0259" w14:textId="77777777" w:rsidR="781C260E" w:rsidRPr="004F4EBC" w:rsidRDefault="781C260E" w:rsidP="004F4EBC">
      <w:pPr>
        <w:spacing w:before="60" w:after="60"/>
        <w:rPr>
          <w:b/>
        </w:rPr>
      </w:pPr>
      <w:r w:rsidRPr="004F4EBC">
        <w:rPr>
          <w:b/>
        </w:rPr>
        <w:t>Criterios de entrada</w:t>
      </w:r>
    </w:p>
    <w:p w14:paraId="773F5D00" w14:textId="51A6EA83" w:rsidR="43F3D91C" w:rsidRDefault="43F3D91C">
      <w:r>
        <w:t>Clasificación</w:t>
      </w:r>
      <w:r w:rsidR="781C260E">
        <w:t xml:space="preserve"> de un cambio con prioridad </w:t>
      </w:r>
      <w:r w:rsidR="60AF1EA8">
        <w:t xml:space="preserve">y departamento </w:t>
      </w:r>
      <w:r w:rsidR="781C260E">
        <w:t>establecid</w:t>
      </w:r>
      <w:r w:rsidR="1ABBEAF0">
        <w:t>os</w:t>
      </w:r>
      <w:r w:rsidR="781C260E">
        <w:t>.</w:t>
      </w:r>
    </w:p>
    <w:p w14:paraId="3C8F1C8D" w14:textId="77777777" w:rsidR="473A94FD" w:rsidRDefault="473A94FD"/>
    <w:p w14:paraId="703C6283" w14:textId="77777777" w:rsidR="781C260E" w:rsidRPr="004F4EBC" w:rsidRDefault="781C260E" w:rsidP="004F4EBC">
      <w:pPr>
        <w:spacing w:before="60" w:after="60"/>
        <w:rPr>
          <w:b/>
        </w:rPr>
      </w:pPr>
      <w:r w:rsidRPr="004F4EBC">
        <w:rPr>
          <w:b/>
        </w:rPr>
        <w:t>Criterios de salida</w:t>
      </w:r>
    </w:p>
    <w:p w14:paraId="510EA6B0" w14:textId="158DF5B7" w:rsidR="781C260E" w:rsidRDefault="781C260E" w:rsidP="473A94FD">
      <w:r>
        <w:t>La plantilla “</w:t>
      </w:r>
      <w:r w:rsidR="4455288F">
        <w:t>Planificación del cambio</w:t>
      </w:r>
      <w:r>
        <w:t>” tiene todos sus campos cubiertos.</w:t>
      </w:r>
    </w:p>
    <w:p w14:paraId="143E4E3A" w14:textId="2ECC1FCA" w:rsidR="7DF26C7B" w:rsidRDefault="7DF26C7B" w:rsidP="7DF26C7B"/>
    <w:p w14:paraId="19A4878F" w14:textId="77777777" w:rsidR="005F144B" w:rsidRDefault="005F144B" w:rsidP="7DF26C7B"/>
    <w:p w14:paraId="5EC5AF47" w14:textId="77777777" w:rsidR="005F144B" w:rsidRDefault="005F144B" w:rsidP="7DF26C7B"/>
    <w:p w14:paraId="6DAFACFB" w14:textId="77777777" w:rsidR="005F144B" w:rsidRDefault="005F144B" w:rsidP="7DF26C7B"/>
    <w:p w14:paraId="3880DF38" w14:textId="77777777" w:rsidR="005F144B" w:rsidRDefault="005F144B" w:rsidP="7DF26C7B"/>
    <w:p w14:paraId="5B2B9E1D" w14:textId="7044B1C0" w:rsidR="0004FCE6" w:rsidRDefault="0004FCE6" w:rsidP="1F0A8A78">
      <w:pPr>
        <w:pStyle w:val="Ttulo3"/>
      </w:pPr>
      <w:bookmarkStart w:id="20" w:name="_Toc158034132"/>
      <w:r>
        <w:lastRenderedPageBreak/>
        <w:t>Actividad 7 – Implementación del cambio</w:t>
      </w:r>
      <w:bookmarkEnd w:id="20"/>
    </w:p>
    <w:p w14:paraId="344190AB" w14:textId="51A714FE" w:rsidR="3C83CBF0" w:rsidRPr="005F144B" w:rsidRDefault="0004FCE6" w:rsidP="005F144B">
      <w:pPr>
        <w:spacing w:before="60" w:after="60"/>
        <w:rPr>
          <w:b/>
          <w:bCs/>
        </w:rPr>
      </w:pPr>
      <w:r w:rsidRPr="005F144B">
        <w:rPr>
          <w:b/>
          <w:bCs/>
        </w:rPr>
        <w:t>Descripción y propósito de la actividad</w:t>
      </w:r>
    </w:p>
    <w:p w14:paraId="73B2ADFD" w14:textId="1B7095C9" w:rsidR="0004FCE6" w:rsidRDefault="0004FCE6" w:rsidP="567CAD74">
      <w:pPr>
        <w:spacing w:line="259" w:lineRule="auto"/>
      </w:pPr>
      <w:r>
        <w:t>Una vez que el departamento asociado al cambio completa su planificación sobre el cronograma, el presupuesto y los objetivos del proyecto, el equipo de desarrollo del mismo departamento es el encargado d</w:t>
      </w:r>
      <w:r w:rsidR="537F5C5C">
        <w:t>e diseñar e implementar el cambio propuesto realizando las modificaciones necesarias.</w:t>
      </w:r>
      <w:r w:rsidR="3120CF55">
        <w:t xml:space="preserve"> Para </w:t>
      </w:r>
      <w:r w:rsidR="000B7607">
        <w:t>este fin</w:t>
      </w:r>
      <w:r w:rsidR="3120CF55">
        <w:t xml:space="preserve"> se crea una copia del documento rem principal que represente la nueva versión con los cambios, de forma que estos son reflejados en un nuevo documento, pero no añadidos a la línea base.</w:t>
      </w:r>
    </w:p>
    <w:p w14:paraId="799BA4D3" w14:textId="477DE0AB" w:rsidR="1F0A8A78" w:rsidRDefault="1F0A8A78"/>
    <w:p w14:paraId="707CBB44" w14:textId="37D676C8" w:rsidR="0004FCE6" w:rsidRDefault="0004FCE6" w:rsidP="000B7607">
      <w:pPr>
        <w:spacing w:before="60" w:after="60"/>
        <w:rPr>
          <w:b/>
          <w:bCs/>
        </w:rPr>
      </w:pPr>
      <w:r w:rsidRPr="1F0A8A78">
        <w:rPr>
          <w:b/>
          <w:bCs/>
        </w:rPr>
        <w:t>Involucrados</w:t>
      </w:r>
    </w:p>
    <w:p w14:paraId="01C8CF1A" w14:textId="52726902" w:rsidR="00524F44" w:rsidRPr="001A10DE" w:rsidRDefault="0004FCE6" w:rsidP="00524F44">
      <w:r>
        <w:t>Los integrantes del departamento encargado del cambio</w:t>
      </w:r>
      <w:r w:rsidR="15603673">
        <w:t>, en especial el equipo de desarrollo</w:t>
      </w:r>
      <w:r>
        <w:t xml:space="preserve">. </w:t>
      </w:r>
      <w:r w:rsidR="00524F44">
        <w:t>También se informa a los interesados en el cambio de estado de su solicitud.</w:t>
      </w:r>
    </w:p>
    <w:p w14:paraId="0426A813" w14:textId="77777777" w:rsidR="1F0A8A78" w:rsidRDefault="1F0A8A78" w:rsidP="1F0A8A78">
      <w:pPr>
        <w:rPr>
          <w:b/>
          <w:bCs/>
        </w:rPr>
      </w:pPr>
    </w:p>
    <w:p w14:paraId="20D9D6F4" w14:textId="77777777" w:rsidR="0004FCE6" w:rsidRDefault="0004FCE6" w:rsidP="000B7607">
      <w:pPr>
        <w:spacing w:before="60" w:after="60"/>
        <w:rPr>
          <w:b/>
          <w:bCs/>
        </w:rPr>
      </w:pPr>
      <w:r w:rsidRPr="1F0A8A78">
        <w:rPr>
          <w:b/>
          <w:bCs/>
        </w:rPr>
        <w:t>Entradas requeridas</w:t>
      </w:r>
    </w:p>
    <w:p w14:paraId="54520428" w14:textId="41C9612D" w:rsidR="0004FCE6" w:rsidRDefault="0004FCE6">
      <w:r>
        <w:t>Plantilla “</w:t>
      </w:r>
      <w:r w:rsidR="709574F0">
        <w:t>Planificación</w:t>
      </w:r>
      <w:r>
        <w:t xml:space="preserve"> del cambio” cubierta, almacenada en los servidores de la empresa al finalizar la actividad anterior.</w:t>
      </w:r>
    </w:p>
    <w:p w14:paraId="5425DC7D" w14:textId="77777777" w:rsidR="1F0A8A78" w:rsidRDefault="1F0A8A78"/>
    <w:p w14:paraId="2971B516" w14:textId="77777777" w:rsidR="0004FCE6" w:rsidRDefault="0004FCE6" w:rsidP="000B7607">
      <w:pPr>
        <w:spacing w:before="60" w:after="60"/>
        <w:rPr>
          <w:b/>
          <w:bCs/>
        </w:rPr>
      </w:pPr>
      <w:r w:rsidRPr="1F0A8A78">
        <w:rPr>
          <w:b/>
          <w:bCs/>
        </w:rPr>
        <w:t>Productos de trabajo creados</w:t>
      </w:r>
    </w:p>
    <w:p w14:paraId="5FA246D6" w14:textId="771625E4" w:rsidR="0004FCE6" w:rsidRDefault="0004FCE6">
      <w:r>
        <w:t>Plantilla “</w:t>
      </w:r>
      <w:r w:rsidR="64CC4225">
        <w:t xml:space="preserve">Implementación </w:t>
      </w:r>
      <w:r>
        <w:t>del cambio”</w:t>
      </w:r>
      <w:r w:rsidR="000B7607">
        <w:t xml:space="preserve"> (</w:t>
      </w:r>
      <w:r w:rsidR="000B7607" w:rsidRPr="000B7607">
        <w:rPr>
          <w:i/>
          <w:color w:val="8EAADB" w:themeColor="accent1" w:themeTint="99"/>
        </w:rPr>
        <w:t>Plantilla G</w:t>
      </w:r>
      <w:r w:rsidR="000B7607">
        <w:t>)</w:t>
      </w:r>
      <w:r>
        <w:t xml:space="preserve"> cubierta por el </w:t>
      </w:r>
      <w:r w:rsidR="35B85FEC">
        <w:t>equipo</w:t>
      </w:r>
      <w:r>
        <w:t xml:space="preserve">, que incluye </w:t>
      </w:r>
      <w:r w:rsidR="789A117C">
        <w:t>información sobre la implementación del cambio en una nueva versión preliminar</w:t>
      </w:r>
      <w:r>
        <w:t>. Se almacena en los servidores de la empresa.</w:t>
      </w:r>
    </w:p>
    <w:p w14:paraId="3EB6B562" w14:textId="77777777" w:rsidR="1F0A8A78" w:rsidRDefault="1F0A8A78"/>
    <w:p w14:paraId="5F2787CE" w14:textId="77777777" w:rsidR="0004FCE6" w:rsidRDefault="0004FCE6" w:rsidP="000B7607">
      <w:pPr>
        <w:spacing w:before="60" w:after="60"/>
        <w:rPr>
          <w:b/>
          <w:bCs/>
        </w:rPr>
      </w:pPr>
      <w:r w:rsidRPr="1F0A8A78">
        <w:rPr>
          <w:b/>
          <w:bCs/>
        </w:rPr>
        <w:t>Criterios de entrada</w:t>
      </w:r>
    </w:p>
    <w:p w14:paraId="275C1B5C" w14:textId="00E4B9CB" w:rsidR="0004FCE6" w:rsidRDefault="47A0F9D4">
      <w:r>
        <w:t>Planificación del cambio por parte del departamento correspondiente</w:t>
      </w:r>
      <w:r w:rsidR="0004FCE6">
        <w:t>.</w:t>
      </w:r>
    </w:p>
    <w:p w14:paraId="2110B9F8" w14:textId="77777777" w:rsidR="1F0A8A78" w:rsidRDefault="1F0A8A78"/>
    <w:p w14:paraId="2598EF4F" w14:textId="77777777" w:rsidR="0004FCE6" w:rsidRDefault="0004FCE6" w:rsidP="000B7607">
      <w:pPr>
        <w:spacing w:before="60" w:after="60"/>
        <w:rPr>
          <w:b/>
          <w:bCs/>
        </w:rPr>
      </w:pPr>
      <w:r w:rsidRPr="1F0A8A78">
        <w:rPr>
          <w:b/>
          <w:bCs/>
        </w:rPr>
        <w:t>Criterios de salida</w:t>
      </w:r>
    </w:p>
    <w:p w14:paraId="66776475" w14:textId="2A591F9C" w:rsidR="53451FDD" w:rsidRDefault="0004FCE6" w:rsidP="53451FDD">
      <w:r>
        <w:t>La plantilla “</w:t>
      </w:r>
      <w:r w:rsidR="0987CD3A">
        <w:t xml:space="preserve">Implementación </w:t>
      </w:r>
      <w:r>
        <w:t>del cambio” tiene todos sus campos cubiertos.</w:t>
      </w:r>
    </w:p>
    <w:p w14:paraId="29A3B003" w14:textId="6786E888" w:rsidR="1AF259D8" w:rsidRDefault="1AF259D8" w:rsidP="1AF259D8"/>
    <w:p w14:paraId="788C5681" w14:textId="55FD0CC3" w:rsidR="787B377F" w:rsidRDefault="787B377F" w:rsidP="1AF259D8">
      <w:pPr>
        <w:pStyle w:val="Ttulo3"/>
      </w:pPr>
      <w:bookmarkStart w:id="21" w:name="_Toc158034133"/>
      <w:r>
        <w:t>Actividad 8 – Revisión del cambio</w:t>
      </w:r>
      <w:bookmarkEnd w:id="21"/>
    </w:p>
    <w:p w14:paraId="2B7A754A" w14:textId="51A714FE" w:rsidR="787B377F" w:rsidRPr="000B7607" w:rsidRDefault="787B377F" w:rsidP="000B7607">
      <w:pPr>
        <w:spacing w:before="60" w:after="60"/>
        <w:rPr>
          <w:b/>
        </w:rPr>
      </w:pPr>
      <w:r w:rsidRPr="000B7607">
        <w:rPr>
          <w:b/>
        </w:rPr>
        <w:t>Descripción y propósito de la actividad</w:t>
      </w:r>
    </w:p>
    <w:p w14:paraId="2942F8BD" w14:textId="2AE681F0" w:rsidR="1AF259D8" w:rsidRDefault="787B377F">
      <w:r>
        <w:t xml:space="preserve">Tras la obtención de una nueva versión preliminar de la línea base, esta actividad hace referencia </w:t>
      </w:r>
      <w:r w:rsidR="4B1A3C13">
        <w:t>a la revisión del camb</w:t>
      </w:r>
      <w:r w:rsidR="4CE438E6">
        <w:t>io en el sentido de su correcta adhesión dentro de la línea base</w:t>
      </w:r>
      <w:r w:rsidR="007D2910">
        <w:t xml:space="preserve"> final</w:t>
      </w:r>
      <w:r w:rsidR="4CE438E6">
        <w:t xml:space="preserve"> y su coherencia con el resto del proye</w:t>
      </w:r>
      <w:r w:rsidR="0FBA246D">
        <w:t>cto. Tras esta revisión, el equipo decide si finalmente integrar el cambio en el proyecto o, por el contrario, si tras el desc</w:t>
      </w:r>
      <w:r w:rsidR="39257C08">
        <w:t>ubrimiento de algún error se retrocede a la replanificación del cambio y su</w:t>
      </w:r>
      <w:r w:rsidR="00594745">
        <w:t xml:space="preserve"> consecuente</w:t>
      </w:r>
      <w:r w:rsidR="39257C08">
        <w:t xml:space="preserve"> reimplementación.</w:t>
      </w:r>
    </w:p>
    <w:p w14:paraId="382F80A4" w14:textId="390A90F5" w:rsidR="60677FF2" w:rsidRDefault="60677FF2" w:rsidP="60677FF2"/>
    <w:p w14:paraId="05A039EE" w14:textId="77777777" w:rsidR="787B377F" w:rsidRPr="000B7607" w:rsidRDefault="787B377F" w:rsidP="000B7607">
      <w:pPr>
        <w:spacing w:before="60" w:after="60"/>
        <w:rPr>
          <w:b/>
        </w:rPr>
      </w:pPr>
      <w:r w:rsidRPr="000B7607">
        <w:rPr>
          <w:b/>
        </w:rPr>
        <w:t>Involucrados</w:t>
      </w:r>
    </w:p>
    <w:p w14:paraId="081CA929" w14:textId="4F62BBDF" w:rsidR="787B377F" w:rsidRDefault="787B377F">
      <w:r>
        <w:t xml:space="preserve">Los integrantes del departamento encargado del cambio, en especial el equipo </w:t>
      </w:r>
      <w:r w:rsidR="37274D0F">
        <w:t>encargado de su revisión</w:t>
      </w:r>
      <w:r>
        <w:t xml:space="preserve">. </w:t>
      </w:r>
      <w:r w:rsidR="00524F44">
        <w:t>También se informa a los interesados en el cambio de estado de su solicitud.</w:t>
      </w:r>
    </w:p>
    <w:p w14:paraId="64E4B3B7" w14:textId="77777777" w:rsidR="000B7607" w:rsidRDefault="000B7607"/>
    <w:p w14:paraId="140EE3D6" w14:textId="77777777" w:rsidR="000B7607" w:rsidRDefault="000B7607"/>
    <w:p w14:paraId="16831A3B" w14:textId="77777777" w:rsidR="1AF259D8" w:rsidRDefault="1AF259D8" w:rsidP="1AF259D8">
      <w:pPr>
        <w:rPr>
          <w:b/>
          <w:bCs/>
        </w:rPr>
      </w:pPr>
    </w:p>
    <w:p w14:paraId="45405A8E" w14:textId="77777777" w:rsidR="787B377F" w:rsidRPr="000B7607" w:rsidRDefault="787B377F" w:rsidP="000B7607">
      <w:pPr>
        <w:spacing w:before="60" w:after="60"/>
        <w:rPr>
          <w:b/>
        </w:rPr>
      </w:pPr>
      <w:r w:rsidRPr="000B7607">
        <w:rPr>
          <w:b/>
        </w:rPr>
        <w:lastRenderedPageBreak/>
        <w:t>Entradas requeridas</w:t>
      </w:r>
    </w:p>
    <w:p w14:paraId="52D86F1F" w14:textId="15CD18A9" w:rsidR="787B377F" w:rsidRDefault="787B377F">
      <w:r>
        <w:t>Plantilla “</w:t>
      </w:r>
      <w:r w:rsidR="41F8C4B0">
        <w:t>Implementación</w:t>
      </w:r>
      <w:r>
        <w:t xml:space="preserve"> del cambio” cubierta, almacenada en los servidores de la empresa al finalizar la actividad anterior.</w:t>
      </w:r>
    </w:p>
    <w:p w14:paraId="37DE6482" w14:textId="77777777" w:rsidR="1AF259D8" w:rsidRDefault="1AF259D8"/>
    <w:p w14:paraId="0664DE84" w14:textId="77777777" w:rsidR="787B377F" w:rsidRPr="000B7607" w:rsidRDefault="787B377F" w:rsidP="000B7607">
      <w:pPr>
        <w:spacing w:before="60" w:after="60"/>
        <w:rPr>
          <w:b/>
        </w:rPr>
      </w:pPr>
      <w:r w:rsidRPr="000B7607">
        <w:rPr>
          <w:b/>
        </w:rPr>
        <w:t>Productos de trabajo creados</w:t>
      </w:r>
    </w:p>
    <w:p w14:paraId="3A7E8470" w14:textId="5C4C27C4" w:rsidR="787B377F" w:rsidRDefault="787B377F">
      <w:r>
        <w:t>Plantilla “</w:t>
      </w:r>
      <w:r w:rsidR="32BA4CF8">
        <w:t>Revisión</w:t>
      </w:r>
      <w:r>
        <w:t xml:space="preserve"> del cambio”</w:t>
      </w:r>
      <w:r w:rsidR="00265286">
        <w:t xml:space="preserve"> </w:t>
      </w:r>
      <w:r w:rsidR="00265286" w:rsidRPr="3EB0D51C">
        <w:t>(</w:t>
      </w:r>
      <w:r w:rsidR="00265286" w:rsidRPr="3EB0D51C">
        <w:rPr>
          <w:i/>
          <w:iCs/>
          <w:color w:val="8EAADB" w:themeColor="accent1" w:themeTint="99"/>
        </w:rPr>
        <w:t>Plantilla H</w:t>
      </w:r>
      <w:r w:rsidR="00265286">
        <w:t>)</w:t>
      </w:r>
      <w:r>
        <w:t xml:space="preserve"> cubierta por el </w:t>
      </w:r>
      <w:r w:rsidR="408141AB">
        <w:t>equipo</w:t>
      </w:r>
      <w:r>
        <w:t xml:space="preserve">, que incluye </w:t>
      </w:r>
      <w:r w:rsidR="29E6C10E">
        <w:t>la resolución</w:t>
      </w:r>
      <w:r w:rsidR="55BF0D92">
        <w:t xml:space="preserve"> de </w:t>
      </w:r>
      <w:r w:rsidR="29E6C10E">
        <w:t>la revisión</w:t>
      </w:r>
      <w:r>
        <w:t>. Se almacena en los servidores de la empresa.</w:t>
      </w:r>
    </w:p>
    <w:p w14:paraId="42FF810B" w14:textId="77777777" w:rsidR="1AF259D8" w:rsidRDefault="1AF259D8"/>
    <w:p w14:paraId="3A9E4A54" w14:textId="77777777" w:rsidR="787B377F" w:rsidRPr="000B7607" w:rsidRDefault="787B377F" w:rsidP="000B7607">
      <w:pPr>
        <w:spacing w:before="60" w:after="60"/>
        <w:rPr>
          <w:b/>
        </w:rPr>
      </w:pPr>
      <w:r w:rsidRPr="000B7607">
        <w:rPr>
          <w:b/>
        </w:rPr>
        <w:t>Criterios de entrada</w:t>
      </w:r>
    </w:p>
    <w:p w14:paraId="5EEDF44C" w14:textId="26F36F72" w:rsidR="787B377F" w:rsidRDefault="3805EDD0">
      <w:r>
        <w:t xml:space="preserve">Implementación </w:t>
      </w:r>
      <w:r w:rsidR="787B377F">
        <w:t>del cambio por parte del departamento correspondiente</w:t>
      </w:r>
      <w:r w:rsidR="069E2C24">
        <w:t xml:space="preserve"> y generación de una nueva versión preliminar que contiene el cambio</w:t>
      </w:r>
      <w:r w:rsidR="787B377F">
        <w:t>.</w:t>
      </w:r>
    </w:p>
    <w:p w14:paraId="7CF6F3B4" w14:textId="77777777" w:rsidR="1AF259D8" w:rsidRDefault="1AF259D8"/>
    <w:p w14:paraId="6B27ED1E" w14:textId="77777777" w:rsidR="787B377F" w:rsidRPr="000B7607" w:rsidRDefault="787B377F" w:rsidP="000B7607">
      <w:pPr>
        <w:spacing w:before="60" w:after="60"/>
        <w:rPr>
          <w:b/>
        </w:rPr>
      </w:pPr>
      <w:r w:rsidRPr="000B7607">
        <w:rPr>
          <w:b/>
        </w:rPr>
        <w:t>Criterios de salida</w:t>
      </w:r>
    </w:p>
    <w:p w14:paraId="1CFEECC9" w14:textId="56A460D9" w:rsidR="6809B8E1" w:rsidRDefault="787B377F" w:rsidP="6809B8E1">
      <w:r>
        <w:t>La plantilla “</w:t>
      </w:r>
      <w:r w:rsidR="2107A058">
        <w:t>Revisión</w:t>
      </w:r>
      <w:r>
        <w:t xml:space="preserve"> del cambio” tiene todos sus campos cubiertos.</w:t>
      </w:r>
    </w:p>
    <w:p w14:paraId="3BEC16F9" w14:textId="77777777" w:rsidR="00265286" w:rsidRDefault="00265286" w:rsidP="6809B8E1"/>
    <w:p w14:paraId="678B2730" w14:textId="565BD6EE" w:rsidR="7B3540BE" w:rsidRDefault="7B3540BE" w:rsidP="6809B8E1">
      <w:pPr>
        <w:pStyle w:val="Ttulo3"/>
      </w:pPr>
      <w:bookmarkStart w:id="22" w:name="_Toc158034134"/>
      <w:r>
        <w:t>Actividad 9 – Inclusión del cambio</w:t>
      </w:r>
      <w:bookmarkEnd w:id="22"/>
    </w:p>
    <w:p w14:paraId="1136E70A" w14:textId="187D93F4" w:rsidR="7B3540BE" w:rsidRPr="00E01328" w:rsidRDefault="7B3540BE" w:rsidP="00265286">
      <w:pPr>
        <w:spacing w:before="60" w:after="60"/>
        <w:rPr>
          <w:b/>
        </w:rPr>
      </w:pPr>
      <w:r w:rsidRPr="00E01328">
        <w:rPr>
          <w:b/>
        </w:rPr>
        <w:t>Descripción y propósito de la actividad</w:t>
      </w:r>
    </w:p>
    <w:p w14:paraId="0845CD88" w14:textId="0CD4F829" w:rsidR="7B3540BE" w:rsidRDefault="7B3540BE" w:rsidP="6809B8E1">
      <w:r>
        <w:t xml:space="preserve">Esta actividad se realiza tras la revisión de la nueva versión preliminar que incluye el cambio y únicamente cuando </w:t>
      </w:r>
      <w:r w:rsidR="70A47A20">
        <w:t xml:space="preserve">la resolución </w:t>
      </w:r>
      <w:r>
        <w:t>es afirmativa.</w:t>
      </w:r>
      <w:r w:rsidR="53E7B2B3">
        <w:t xml:space="preserve"> De esta forma, se integran los cambios implementados en la línea base y por tanto en el proyecto, generando una nueva versión final validada que incluya el cambio.</w:t>
      </w:r>
      <w:r w:rsidR="47733696">
        <w:t xml:space="preserve"> </w:t>
      </w:r>
      <w:r w:rsidR="56251871">
        <w:t>Se</w:t>
      </w:r>
      <w:r w:rsidR="47733696">
        <w:t xml:space="preserve"> incluye una referencia </w:t>
      </w:r>
      <w:r w:rsidR="305A6C64">
        <w:t>a esta versión</w:t>
      </w:r>
      <w:r w:rsidR="47733696">
        <w:t xml:space="preserve"> para permitir su </w:t>
      </w:r>
      <w:r w:rsidR="061055EB">
        <w:t xml:space="preserve">asociación con el cambio </w:t>
      </w:r>
      <w:r w:rsidR="47733696">
        <w:t>y</w:t>
      </w:r>
      <w:r w:rsidR="493881C0">
        <w:t xml:space="preserve"> su</w:t>
      </w:r>
      <w:r w:rsidR="47733696">
        <w:t xml:space="preserve"> evolución con el resto de </w:t>
      </w:r>
      <w:r w:rsidR="00E01328">
        <w:t>los procesos</w:t>
      </w:r>
      <w:r w:rsidR="47733696">
        <w:t xml:space="preserve"> de desarrollo del proyecto.</w:t>
      </w:r>
      <w:r w:rsidR="46237D77">
        <w:t xml:space="preserve"> A mayores, se informa a los interesados de que el proceso ha finalizado y el cambio ha sido incluido en el proyecto.</w:t>
      </w:r>
      <w:r w:rsidR="2F755EE9">
        <w:t xml:space="preserve"> </w:t>
      </w:r>
      <w:r w:rsidR="5C7E2227">
        <w:t>Con esto se puede cerrar el proceso de control para este cambio en particular.</w:t>
      </w:r>
    </w:p>
    <w:p w14:paraId="300FF26E" w14:textId="62B4EDF5" w:rsidR="6809B8E1" w:rsidRDefault="6809B8E1" w:rsidP="6809B8E1"/>
    <w:p w14:paraId="61D6629E" w14:textId="08B9D177" w:rsidR="7B3540BE" w:rsidRDefault="7B3540BE" w:rsidP="00265286">
      <w:pPr>
        <w:spacing w:before="60" w:after="60"/>
        <w:rPr>
          <w:b/>
          <w:bCs/>
        </w:rPr>
      </w:pPr>
      <w:r w:rsidRPr="6809B8E1">
        <w:rPr>
          <w:b/>
          <w:bCs/>
        </w:rPr>
        <w:t>Involucrados</w:t>
      </w:r>
    </w:p>
    <w:p w14:paraId="41F4F49F" w14:textId="423538C7" w:rsidR="7B3540BE" w:rsidRDefault="7B3540BE">
      <w:r>
        <w:t xml:space="preserve">Los integrantes del departamento encargado del cambio, en especial el equipo encargado de su </w:t>
      </w:r>
      <w:r w:rsidR="7178ED98">
        <w:t>implementación</w:t>
      </w:r>
      <w:r>
        <w:t xml:space="preserve">. También se informa a los interesados de la </w:t>
      </w:r>
      <w:r w:rsidR="103EE74C">
        <w:t>inclusión del cambio en el proyecto.</w:t>
      </w:r>
    </w:p>
    <w:p w14:paraId="0382FC8F" w14:textId="5F0CF4A1" w:rsidR="6809B8E1" w:rsidRDefault="6809B8E1" w:rsidP="6809B8E1">
      <w:pPr>
        <w:rPr>
          <w:b/>
          <w:bCs/>
        </w:rPr>
      </w:pPr>
    </w:p>
    <w:p w14:paraId="60C6109B" w14:textId="77F500A5" w:rsidR="7B3540BE" w:rsidRDefault="7B3540BE" w:rsidP="00265286">
      <w:pPr>
        <w:spacing w:before="60" w:after="60"/>
        <w:rPr>
          <w:b/>
          <w:bCs/>
        </w:rPr>
      </w:pPr>
      <w:r w:rsidRPr="6809B8E1">
        <w:rPr>
          <w:b/>
          <w:bCs/>
        </w:rPr>
        <w:t>Entradas requeridas</w:t>
      </w:r>
    </w:p>
    <w:p w14:paraId="2F85F01C" w14:textId="7DB63776" w:rsidR="7B3540BE" w:rsidRDefault="7B3540BE">
      <w:r>
        <w:t>Plantilla “</w:t>
      </w:r>
      <w:r w:rsidR="730B6F89">
        <w:t>Revisión</w:t>
      </w:r>
      <w:r>
        <w:t xml:space="preserve"> del cambio” cubierta</w:t>
      </w:r>
      <w:r w:rsidR="030EC65D">
        <w:t xml:space="preserve"> y con una resolución afirmativa</w:t>
      </w:r>
      <w:r>
        <w:t>, almacenada en los servidores de la empresa al finalizar la actividad anterior.</w:t>
      </w:r>
    </w:p>
    <w:p w14:paraId="7B3370F9" w14:textId="7315FEA5" w:rsidR="6809B8E1" w:rsidRDefault="6809B8E1"/>
    <w:p w14:paraId="4928E914" w14:textId="25170863" w:rsidR="7B3540BE" w:rsidRDefault="7B3540BE" w:rsidP="00265286">
      <w:pPr>
        <w:spacing w:before="60" w:after="60"/>
        <w:rPr>
          <w:b/>
          <w:bCs/>
        </w:rPr>
      </w:pPr>
      <w:r w:rsidRPr="6809B8E1">
        <w:rPr>
          <w:b/>
          <w:bCs/>
        </w:rPr>
        <w:t>Productos de trabajo creados</w:t>
      </w:r>
    </w:p>
    <w:p w14:paraId="1B869086" w14:textId="5458787F" w:rsidR="7B3540BE" w:rsidRDefault="7B3540BE">
      <w:r>
        <w:t>Plantilla “</w:t>
      </w:r>
      <w:r w:rsidR="37373AF1">
        <w:t xml:space="preserve">Inclusión </w:t>
      </w:r>
      <w:r>
        <w:t>del cambio”</w:t>
      </w:r>
      <w:r w:rsidR="00496D12">
        <w:t xml:space="preserve"> (</w:t>
      </w:r>
      <w:r w:rsidR="00496D12" w:rsidRPr="00496D12">
        <w:rPr>
          <w:i/>
          <w:iCs/>
          <w:color w:val="8EAADB" w:themeColor="accent1" w:themeTint="99"/>
        </w:rPr>
        <w:t>Plantilla I</w:t>
      </w:r>
      <w:r w:rsidR="00496D12">
        <w:t>)</w:t>
      </w:r>
      <w:r>
        <w:t xml:space="preserve"> cubierta por el equipo, que incluye la resolución de la revisión</w:t>
      </w:r>
      <w:r w:rsidR="213EEE94">
        <w:t>,</w:t>
      </w:r>
      <w:r w:rsidR="7C7EFB7D">
        <w:t xml:space="preserve"> y generación de una nueva versión de la línea base que incluye el cambio propuesto</w:t>
      </w:r>
      <w:r>
        <w:t xml:space="preserve">. </w:t>
      </w:r>
      <w:r w:rsidR="63E0FBC5">
        <w:t>La plantilla</w:t>
      </w:r>
      <w:r>
        <w:t xml:space="preserve"> </w:t>
      </w:r>
      <w:r w:rsidR="7A32513D">
        <w:t>cubierta se</w:t>
      </w:r>
      <w:r>
        <w:t xml:space="preserve"> almacena en los servidores de la empresa.</w:t>
      </w:r>
    </w:p>
    <w:p w14:paraId="1A817426" w14:textId="7A068255" w:rsidR="6809B8E1" w:rsidRDefault="6809B8E1"/>
    <w:p w14:paraId="38598568" w14:textId="51C96EED" w:rsidR="7B3540BE" w:rsidRDefault="7B3540BE" w:rsidP="00265286">
      <w:pPr>
        <w:spacing w:before="60" w:after="60"/>
        <w:rPr>
          <w:b/>
          <w:bCs/>
        </w:rPr>
      </w:pPr>
      <w:r w:rsidRPr="6809B8E1">
        <w:rPr>
          <w:b/>
          <w:bCs/>
        </w:rPr>
        <w:t>Criterios de entrada</w:t>
      </w:r>
    </w:p>
    <w:p w14:paraId="5F1B7E20" w14:textId="29F2528C" w:rsidR="7B3540BE" w:rsidRDefault="25720ED1">
      <w:r>
        <w:t xml:space="preserve">Revisión de la versión preliminar y estado </w:t>
      </w:r>
      <w:r w:rsidR="2C747A23">
        <w:t>de aceptación</w:t>
      </w:r>
      <w:r>
        <w:t xml:space="preserve"> de </w:t>
      </w:r>
      <w:r w:rsidR="007313A4">
        <w:t>esta</w:t>
      </w:r>
      <w:r>
        <w:t>, que confirma la inclusión del cambio en el proyecto</w:t>
      </w:r>
      <w:r w:rsidR="7B3540BE">
        <w:t>.</w:t>
      </w:r>
    </w:p>
    <w:p w14:paraId="6845782E" w14:textId="208C1042" w:rsidR="7B3540BE" w:rsidRDefault="7B3540BE" w:rsidP="00265286">
      <w:pPr>
        <w:spacing w:before="60" w:after="60"/>
        <w:rPr>
          <w:b/>
          <w:bCs/>
        </w:rPr>
      </w:pPr>
      <w:r w:rsidRPr="6809B8E1">
        <w:rPr>
          <w:b/>
          <w:bCs/>
        </w:rPr>
        <w:t>Criterios de salida</w:t>
      </w:r>
    </w:p>
    <w:p w14:paraId="0ECCDFE4" w14:textId="385D6750" w:rsidR="7B3540BE" w:rsidRDefault="7B3540BE">
      <w:r>
        <w:lastRenderedPageBreak/>
        <w:t>La plantilla “Revisión del cambio” tiene todos sus campos cubiertos</w:t>
      </w:r>
      <w:r w:rsidR="58C4226F">
        <w:t xml:space="preserve"> y se ha generado la nueva versión de la línea base</w:t>
      </w:r>
      <w:r>
        <w:t>.</w:t>
      </w:r>
    </w:p>
    <w:p w14:paraId="13934F89" w14:textId="6EE11EE0" w:rsidR="473A94FD" w:rsidRDefault="473A94FD" w:rsidP="473A94FD"/>
    <w:p w14:paraId="06BE620C" w14:textId="62EC47EA" w:rsidR="005C507B" w:rsidRPr="005C507B" w:rsidRDefault="00F512EB" w:rsidP="005C507B">
      <w:pPr>
        <w:pStyle w:val="Ttulo2"/>
      </w:pPr>
      <w:bookmarkStart w:id="23" w:name="_Toc158034135"/>
      <w:r w:rsidRPr="6CE3B692">
        <w:t>Plantillas del proceso</w:t>
      </w:r>
      <w:bookmarkEnd w:id="23"/>
    </w:p>
    <w:p w14:paraId="6137FDAC" w14:textId="51844A9B" w:rsidR="005B5770" w:rsidRDefault="00F512EB" w:rsidP="001732A6">
      <w:pPr>
        <w:pStyle w:val="Ttulo3"/>
      </w:pPr>
      <w:bookmarkStart w:id="24" w:name="_Toc158034136"/>
      <w:r w:rsidRPr="6CE3B692">
        <w:t>Plantilla A</w:t>
      </w:r>
      <w:r w:rsidR="005B5770">
        <w:t xml:space="preserve"> </w:t>
      </w:r>
      <w:r w:rsidR="00EA4672">
        <w:t>–</w:t>
      </w:r>
      <w:r w:rsidR="005B5770">
        <w:t xml:space="preserve"> </w:t>
      </w:r>
      <w:r w:rsidR="00EA4672">
        <w:t>Solicitud del cambio</w:t>
      </w:r>
      <w:bookmarkEnd w:id="24"/>
    </w:p>
    <w:p w14:paraId="4B932844" w14:textId="7214AE32" w:rsidR="00546005" w:rsidRDefault="00FD77CB" w:rsidP="00054AE6">
      <w:pPr>
        <w:numPr>
          <w:ilvl w:val="0"/>
          <w:numId w:val="23"/>
        </w:numPr>
      </w:pPr>
      <w:r w:rsidRPr="00E5056B">
        <w:rPr>
          <w:b/>
          <w:bCs/>
        </w:rPr>
        <w:t>Fecha</w:t>
      </w:r>
      <w:r w:rsidR="004A3ECF">
        <w:t>:</w:t>
      </w:r>
      <w:r>
        <w:t xml:space="preserve"> </w:t>
      </w:r>
      <w:proofErr w:type="spellStart"/>
      <w:r>
        <w:t>dd</w:t>
      </w:r>
      <w:proofErr w:type="spellEnd"/>
      <w:r>
        <w:t>/mm/aa</w:t>
      </w:r>
      <w:r w:rsidR="00940326">
        <w:t>.</w:t>
      </w:r>
    </w:p>
    <w:p w14:paraId="1D23F292" w14:textId="3DB051E0" w:rsidR="00FD77CB" w:rsidRDefault="00FD77CB" w:rsidP="00054AE6">
      <w:pPr>
        <w:numPr>
          <w:ilvl w:val="0"/>
          <w:numId w:val="23"/>
        </w:numPr>
      </w:pPr>
      <w:r w:rsidRPr="00E5056B">
        <w:rPr>
          <w:b/>
          <w:bCs/>
        </w:rPr>
        <w:t>Identificador</w:t>
      </w:r>
      <w:r w:rsidR="004A3ECF">
        <w:t xml:space="preserve">: </w:t>
      </w:r>
      <w:proofErr w:type="spellStart"/>
      <w:r w:rsidR="763C8EDA">
        <w:t>Sol</w:t>
      </w:r>
      <w:r w:rsidR="00840764">
        <w:t>Cmb</w:t>
      </w:r>
      <w:proofErr w:type="spellEnd"/>
      <w:r w:rsidR="002D489E">
        <w:t xml:space="preserve"> + Número de identificación correlativo</w:t>
      </w:r>
      <w:r w:rsidR="00940326">
        <w:t>.</w:t>
      </w:r>
    </w:p>
    <w:p w14:paraId="0720FC52" w14:textId="7BD2B7C8" w:rsidR="002D0AC8" w:rsidRDefault="002D0AC8" w:rsidP="00054AE6">
      <w:pPr>
        <w:numPr>
          <w:ilvl w:val="0"/>
          <w:numId w:val="23"/>
        </w:numPr>
      </w:pPr>
      <w:r>
        <w:rPr>
          <w:b/>
          <w:bCs/>
        </w:rPr>
        <w:t>Nombre</w:t>
      </w:r>
      <w:r w:rsidRPr="002D0AC8">
        <w:t>:</w:t>
      </w:r>
      <w:r>
        <w:t xml:space="preserve"> nombre del interesado que envía la solicitud de cambio.</w:t>
      </w:r>
    </w:p>
    <w:p w14:paraId="7A0CAAA1" w14:textId="6D6E062C" w:rsidR="00EB1DD2" w:rsidRDefault="00EB1DD2" w:rsidP="00054AE6">
      <w:pPr>
        <w:numPr>
          <w:ilvl w:val="0"/>
          <w:numId w:val="23"/>
        </w:numPr>
      </w:pPr>
      <w:r w:rsidRPr="00940326">
        <w:rPr>
          <w:b/>
          <w:bCs/>
        </w:rPr>
        <w:t>Correo electrónico</w:t>
      </w:r>
      <w:r w:rsidR="002D489E">
        <w:t xml:space="preserve">: </w:t>
      </w:r>
      <w:r w:rsidR="005E034E">
        <w:t>dirección de correo del interesado en cuestión.</w:t>
      </w:r>
    </w:p>
    <w:p w14:paraId="7E58C724" w14:textId="5432803F" w:rsidR="00FD77CB" w:rsidRDefault="00FD77CB" w:rsidP="00054AE6">
      <w:pPr>
        <w:numPr>
          <w:ilvl w:val="0"/>
          <w:numId w:val="23"/>
        </w:numPr>
      </w:pPr>
      <w:r w:rsidRPr="00940326">
        <w:rPr>
          <w:b/>
          <w:bCs/>
        </w:rPr>
        <w:t>Descripci</w:t>
      </w:r>
      <w:r w:rsidR="00CE7461" w:rsidRPr="00940326">
        <w:rPr>
          <w:b/>
          <w:bCs/>
        </w:rPr>
        <w:t>ó</w:t>
      </w:r>
      <w:r w:rsidRPr="00940326">
        <w:rPr>
          <w:b/>
          <w:bCs/>
        </w:rPr>
        <w:t>n</w:t>
      </w:r>
      <w:r w:rsidR="006773A1">
        <w:t xml:space="preserve">: </w:t>
      </w:r>
    </w:p>
    <w:p w14:paraId="2858113B" w14:textId="3615390A" w:rsidR="006773A1" w:rsidRDefault="006773A1" w:rsidP="006773A1">
      <w:pPr>
        <w:numPr>
          <w:ilvl w:val="1"/>
          <w:numId w:val="23"/>
        </w:numPr>
      </w:pPr>
      <w:r>
        <w:t xml:space="preserve">Situación en la que se detecta </w:t>
      </w:r>
      <w:r w:rsidR="00743390">
        <w:t xml:space="preserve">algún </w:t>
      </w:r>
      <w:r w:rsidR="00433A56">
        <w:t>problema a cambiar.</w:t>
      </w:r>
    </w:p>
    <w:p w14:paraId="5E7708BB" w14:textId="27752C63" w:rsidR="006773A1" w:rsidRDefault="006773A1" w:rsidP="006773A1">
      <w:pPr>
        <w:numPr>
          <w:ilvl w:val="1"/>
          <w:numId w:val="23"/>
        </w:numPr>
      </w:pPr>
      <w:r>
        <w:t>Descripción del cambio</w:t>
      </w:r>
      <w:r w:rsidR="00326373">
        <w:t>.</w:t>
      </w:r>
    </w:p>
    <w:p w14:paraId="620FFC51" w14:textId="06FA431F" w:rsidR="008223ED" w:rsidRDefault="00DC44AE" w:rsidP="00986F5D">
      <w:pPr>
        <w:numPr>
          <w:ilvl w:val="1"/>
          <w:numId w:val="23"/>
        </w:numPr>
      </w:pPr>
      <w:r>
        <w:t xml:space="preserve">Justificación que explica </w:t>
      </w:r>
      <w:r w:rsidR="00452AE5">
        <w:t xml:space="preserve">lo </w:t>
      </w:r>
      <w:r>
        <w:t>que ocurriría en caso de no aplicar el cambio.</w:t>
      </w:r>
    </w:p>
    <w:p w14:paraId="40C3C268" w14:textId="77777777" w:rsidR="00696F54" w:rsidRDefault="00696F54" w:rsidP="00696F54"/>
    <w:p w14:paraId="2AD29C20" w14:textId="77777777" w:rsidR="00F512EB" w:rsidRDefault="00F512EB" w:rsidP="004D546D">
      <w:pPr>
        <w:pStyle w:val="Ttulo4"/>
        <w:rPr>
          <w:lang w:val="es-ES_tradnl"/>
        </w:rPr>
      </w:pPr>
      <w:r w:rsidRPr="7D1C1E9F">
        <w:t>Modelo</w:t>
      </w:r>
    </w:p>
    <w:p w14:paraId="6B6DB732" w14:textId="34AD6641" w:rsidR="008223ED" w:rsidRDefault="00A27827" w:rsidP="008223ED">
      <w:pPr>
        <w:rPr>
          <w:lang w:val="es-ES_tradnl"/>
        </w:rPr>
      </w:pPr>
      <w:r>
        <w:rPr>
          <w:lang w:val="es-ES_tradnl"/>
        </w:rPr>
        <w:t>ANEXO 4</w:t>
      </w:r>
    </w:p>
    <w:p w14:paraId="70DF8545" w14:textId="77777777" w:rsidR="008223ED" w:rsidRPr="008223ED" w:rsidRDefault="008223ED" w:rsidP="008223ED">
      <w:pPr>
        <w:rPr>
          <w:lang w:val="es-ES_tradnl"/>
        </w:rPr>
      </w:pPr>
    </w:p>
    <w:p w14:paraId="6CBC3297" w14:textId="77777777" w:rsidR="00F512EB" w:rsidRPr="00F63D22" w:rsidRDefault="00F512EB" w:rsidP="004D546D">
      <w:pPr>
        <w:pStyle w:val="Ttulo4"/>
        <w:rPr>
          <w:lang w:val="es-ES_tradnl"/>
        </w:rPr>
      </w:pPr>
      <w:r w:rsidRPr="7D1C1E9F">
        <w:t>Justificación de sus campos</w:t>
      </w:r>
    </w:p>
    <w:p w14:paraId="1E5F2FFB" w14:textId="53EA3CE5" w:rsidR="00026358" w:rsidRDefault="001D432F" w:rsidP="00986F5D">
      <w:r>
        <w:t>Los campos elegidos para esta plantilla tienen como objetivo sentar la</w:t>
      </w:r>
      <w:r w:rsidR="00382B95">
        <w:t xml:space="preserve"> base que conforma los </w:t>
      </w:r>
      <w:r w:rsidR="006A03DE">
        <w:t xml:space="preserve">diferentes </w:t>
      </w:r>
      <w:r w:rsidR="00382B95">
        <w:t xml:space="preserve">informes </w:t>
      </w:r>
      <w:r w:rsidR="006A03DE">
        <w:t>generados en las actividades posteriores</w:t>
      </w:r>
      <w:r w:rsidR="00AA045E">
        <w:t xml:space="preserve">. </w:t>
      </w:r>
      <w:r w:rsidR="004B573C">
        <w:t>Además, se pretende con ellos evitar la pérdida de solicitudes.</w:t>
      </w:r>
      <w:r w:rsidR="00142641">
        <w:t xml:space="preserve"> </w:t>
      </w:r>
      <w:r w:rsidR="009F2DA0">
        <w:t>En primer lugar, la fecha</w:t>
      </w:r>
      <w:r w:rsidR="00D624E2">
        <w:t xml:space="preserve"> se utiliza para controlar temporalmente cuando se </w:t>
      </w:r>
      <w:r w:rsidR="009F1AE9">
        <w:t xml:space="preserve">hizo la solicitud. </w:t>
      </w:r>
      <w:r w:rsidR="00142641">
        <w:t xml:space="preserve">Por </w:t>
      </w:r>
      <w:r w:rsidR="009F1AE9">
        <w:t>otra parte</w:t>
      </w:r>
      <w:r w:rsidR="00D17CA3">
        <w:t>,</w:t>
      </w:r>
      <w:r w:rsidR="00142641">
        <w:t xml:space="preserve"> es necesario identificar el cambio a lo largo del proceso de control de cambios con un identificador único</w:t>
      </w:r>
      <w:r w:rsidR="00B656DC">
        <w:t xml:space="preserve">. </w:t>
      </w:r>
      <w:r w:rsidR="00142641">
        <w:t xml:space="preserve">Gracias </w:t>
      </w:r>
      <w:r w:rsidR="007E4DFD">
        <w:t>a est</w:t>
      </w:r>
      <w:r w:rsidR="00B656DC">
        <w:t xml:space="preserve">e </w:t>
      </w:r>
      <w:r w:rsidR="007E4DFD">
        <w:t>campo</w:t>
      </w:r>
      <w:r w:rsidR="00142641">
        <w:t xml:space="preserve"> </w:t>
      </w:r>
      <w:r w:rsidR="00B656DC">
        <w:t>se podrá</w:t>
      </w:r>
      <w:r w:rsidR="00142641">
        <w:t xml:space="preserve"> </w:t>
      </w:r>
      <w:r w:rsidR="00A13721">
        <w:t>realizar</w:t>
      </w:r>
      <w:r w:rsidR="00142641">
        <w:t xml:space="preserve"> </w:t>
      </w:r>
      <w:r w:rsidR="007E4DFD">
        <w:t>el</w:t>
      </w:r>
      <w:r w:rsidR="00142641">
        <w:t xml:space="preserve"> seguimiento d</w:t>
      </w:r>
      <w:r w:rsidR="001E4852">
        <w:t>e la solicitud</w:t>
      </w:r>
      <w:r w:rsidR="00142641">
        <w:t>.</w:t>
      </w:r>
      <w:r w:rsidR="00CD6506">
        <w:t xml:space="preserve"> El nombre y el correo se utilizarán para </w:t>
      </w:r>
      <w:r w:rsidR="001E4852">
        <w:t xml:space="preserve">identificar y notificar al interesado </w:t>
      </w:r>
      <w:r w:rsidR="00C633BA">
        <w:t>respectivamente</w:t>
      </w:r>
      <w:r w:rsidR="001E4852">
        <w:t xml:space="preserve">. </w:t>
      </w:r>
      <w:r w:rsidR="00C633BA">
        <w:t>Por último, en la descripción el interesado incluirá toda la información relacionada con el cambio, diferenciando claramente los tres subcampos indicados.</w:t>
      </w:r>
    </w:p>
    <w:p w14:paraId="25292BA5" w14:textId="77777777" w:rsidR="00026358" w:rsidRPr="00546005" w:rsidRDefault="00026358" w:rsidP="00986F5D"/>
    <w:p w14:paraId="04BC3ECD" w14:textId="6968D0F2" w:rsidR="00EA4672" w:rsidRDefault="00EA4672" w:rsidP="001732A6">
      <w:pPr>
        <w:pStyle w:val="Ttulo3"/>
      </w:pPr>
      <w:bookmarkStart w:id="25" w:name="_Toc158034137"/>
      <w:r>
        <w:t>Plantilla B – Evaluación del cambio</w:t>
      </w:r>
      <w:bookmarkEnd w:id="25"/>
    </w:p>
    <w:p w14:paraId="15CF1806" w14:textId="77777777" w:rsidR="00026358" w:rsidRDefault="00026358" w:rsidP="00026358">
      <w:pPr>
        <w:numPr>
          <w:ilvl w:val="0"/>
          <w:numId w:val="24"/>
        </w:numPr>
      </w:pPr>
      <w:r w:rsidRPr="00E5056B">
        <w:rPr>
          <w:b/>
          <w:bCs/>
        </w:rPr>
        <w:t>Fecha</w:t>
      </w:r>
      <w:r>
        <w:t xml:space="preserve">: </w:t>
      </w:r>
      <w:proofErr w:type="spellStart"/>
      <w:r>
        <w:t>dd</w:t>
      </w:r>
      <w:proofErr w:type="spellEnd"/>
      <w:r>
        <w:t>/mm/aa.</w:t>
      </w:r>
    </w:p>
    <w:p w14:paraId="44D95F24" w14:textId="6615A9FD" w:rsidR="00026358" w:rsidRDefault="00026358" w:rsidP="00026358">
      <w:pPr>
        <w:numPr>
          <w:ilvl w:val="0"/>
          <w:numId w:val="24"/>
        </w:numPr>
      </w:pPr>
      <w:r w:rsidRPr="00E5056B">
        <w:rPr>
          <w:b/>
          <w:bCs/>
        </w:rPr>
        <w:t>Identificador</w:t>
      </w:r>
      <w:r>
        <w:t xml:space="preserve">: </w:t>
      </w:r>
      <w:proofErr w:type="spellStart"/>
      <w:r w:rsidR="7D47E625">
        <w:t>Eval</w:t>
      </w:r>
      <w:r>
        <w:t>Cmb</w:t>
      </w:r>
      <w:proofErr w:type="spellEnd"/>
      <w:r>
        <w:t xml:space="preserve"> + Número de identificación correlativo.</w:t>
      </w:r>
    </w:p>
    <w:p w14:paraId="6223D46C" w14:textId="77777777" w:rsidR="00026358" w:rsidRDefault="00026358" w:rsidP="00026358">
      <w:pPr>
        <w:numPr>
          <w:ilvl w:val="0"/>
          <w:numId w:val="24"/>
        </w:numPr>
      </w:pPr>
      <w:r>
        <w:rPr>
          <w:b/>
          <w:bCs/>
        </w:rPr>
        <w:t>Nombre</w:t>
      </w:r>
      <w:r w:rsidRPr="002D0AC8">
        <w:t>:</w:t>
      </w:r>
      <w:r>
        <w:t xml:space="preserve"> nombre del interesado que envía la solicitud de cambio.</w:t>
      </w:r>
    </w:p>
    <w:p w14:paraId="1399261A" w14:textId="77777777" w:rsidR="00026358" w:rsidRDefault="00026358" w:rsidP="00026358">
      <w:pPr>
        <w:numPr>
          <w:ilvl w:val="0"/>
          <w:numId w:val="24"/>
        </w:numPr>
      </w:pPr>
      <w:r w:rsidRPr="00940326">
        <w:rPr>
          <w:b/>
          <w:bCs/>
        </w:rPr>
        <w:t>Correo electrónico</w:t>
      </w:r>
      <w:r>
        <w:t>: dirección de correo del interesado en cuestión.</w:t>
      </w:r>
    </w:p>
    <w:p w14:paraId="75577860" w14:textId="77777777" w:rsidR="00026358" w:rsidRDefault="00026358" w:rsidP="00026358">
      <w:pPr>
        <w:numPr>
          <w:ilvl w:val="0"/>
          <w:numId w:val="24"/>
        </w:numPr>
      </w:pPr>
      <w:r w:rsidRPr="00940326">
        <w:rPr>
          <w:b/>
          <w:bCs/>
        </w:rPr>
        <w:t>Descripción</w:t>
      </w:r>
      <w:r>
        <w:t xml:space="preserve">: </w:t>
      </w:r>
    </w:p>
    <w:p w14:paraId="37B1FF46" w14:textId="77777777" w:rsidR="00026358" w:rsidRDefault="00026358" w:rsidP="00026358">
      <w:pPr>
        <w:numPr>
          <w:ilvl w:val="1"/>
          <w:numId w:val="24"/>
        </w:numPr>
      </w:pPr>
      <w:r>
        <w:t>Situación en la que se detecta algún problema a cambiar.</w:t>
      </w:r>
    </w:p>
    <w:p w14:paraId="429AF8C5" w14:textId="77777777" w:rsidR="00026358" w:rsidRDefault="00026358" w:rsidP="00026358">
      <w:pPr>
        <w:numPr>
          <w:ilvl w:val="1"/>
          <w:numId w:val="24"/>
        </w:numPr>
      </w:pPr>
      <w:r>
        <w:t>Descripción del cambio.</w:t>
      </w:r>
    </w:p>
    <w:p w14:paraId="2842CD20" w14:textId="4F31C734" w:rsidR="00696F54" w:rsidRDefault="00026358" w:rsidP="00696F54">
      <w:pPr>
        <w:numPr>
          <w:ilvl w:val="1"/>
          <w:numId w:val="24"/>
        </w:numPr>
      </w:pPr>
      <w:r>
        <w:t>Justificación que explica</w:t>
      </w:r>
      <w:r w:rsidR="00452AE5">
        <w:t xml:space="preserve"> lo</w:t>
      </w:r>
      <w:r>
        <w:t xml:space="preserve"> que ocurriría en caso de no aplicar el cambio.</w:t>
      </w:r>
    </w:p>
    <w:p w14:paraId="38F681FF" w14:textId="460A00DA" w:rsidR="001156F2" w:rsidRDefault="00404DD3" w:rsidP="001156F2">
      <w:pPr>
        <w:numPr>
          <w:ilvl w:val="0"/>
          <w:numId w:val="24"/>
        </w:numPr>
      </w:pPr>
      <w:r>
        <w:rPr>
          <w:b/>
          <w:bCs/>
        </w:rPr>
        <w:t>Desarrollador</w:t>
      </w:r>
      <w:r w:rsidR="001156F2">
        <w:t xml:space="preserve">: </w:t>
      </w:r>
      <w:r w:rsidR="00FC1568">
        <w:t>persona encargada de realizar la evaluación de la solicitud.</w:t>
      </w:r>
    </w:p>
    <w:p w14:paraId="1E06E6BC" w14:textId="33F94455" w:rsidR="00FC1568" w:rsidRDefault="00D133E7" w:rsidP="001156F2">
      <w:pPr>
        <w:numPr>
          <w:ilvl w:val="0"/>
          <w:numId w:val="24"/>
        </w:numPr>
      </w:pPr>
      <w:r>
        <w:rPr>
          <w:b/>
          <w:bCs/>
        </w:rPr>
        <w:t>Estado</w:t>
      </w:r>
      <w:r w:rsidRPr="00D133E7">
        <w:t>:</w:t>
      </w:r>
      <w:r>
        <w:t xml:space="preserve"> después de la evaluación se establece un estado para la solicitud. Las </w:t>
      </w:r>
      <w:r w:rsidR="00AA6607">
        <w:t xml:space="preserve">dos </w:t>
      </w:r>
      <w:r>
        <w:t xml:space="preserve">opciones posibles son: </w:t>
      </w:r>
      <w:r w:rsidR="0073143C">
        <w:t>rechazado (e informado)</w:t>
      </w:r>
      <w:r w:rsidR="00AA6607">
        <w:t xml:space="preserve"> y</w:t>
      </w:r>
      <w:r w:rsidR="0073143C">
        <w:t xml:space="preserve"> </w:t>
      </w:r>
      <w:r w:rsidR="00AA6607">
        <w:t>aceptado (sin analizar).</w:t>
      </w:r>
    </w:p>
    <w:p w14:paraId="4F8B49BE" w14:textId="77777777" w:rsidR="00696F54" w:rsidRDefault="00696F54" w:rsidP="00696F54"/>
    <w:p w14:paraId="0142B83E" w14:textId="77777777" w:rsidR="00026358" w:rsidRDefault="00026358" w:rsidP="00026358">
      <w:pPr>
        <w:pStyle w:val="Ttulo4"/>
        <w:rPr>
          <w:lang w:val="es-ES_tradnl"/>
        </w:rPr>
      </w:pPr>
      <w:r w:rsidRPr="7D1C1E9F">
        <w:lastRenderedPageBreak/>
        <w:t>Modelo</w:t>
      </w:r>
    </w:p>
    <w:p w14:paraId="77A2C2E4" w14:textId="4595174E" w:rsidR="00026358" w:rsidRDefault="00A27827" w:rsidP="00026358">
      <w:pPr>
        <w:rPr>
          <w:lang w:val="es-ES_tradnl"/>
        </w:rPr>
      </w:pPr>
      <w:r>
        <w:rPr>
          <w:lang w:val="es-ES_tradnl"/>
        </w:rPr>
        <w:t>ANEXO 4</w:t>
      </w:r>
    </w:p>
    <w:p w14:paraId="3A1B90A7" w14:textId="77777777" w:rsidR="00026358" w:rsidRPr="008223ED" w:rsidRDefault="00026358" w:rsidP="00026358">
      <w:pPr>
        <w:rPr>
          <w:lang w:val="es-ES_tradnl"/>
        </w:rPr>
      </w:pPr>
    </w:p>
    <w:p w14:paraId="4E89245E" w14:textId="77777777" w:rsidR="00026358" w:rsidRPr="00F63D22" w:rsidRDefault="00026358" w:rsidP="00026358">
      <w:pPr>
        <w:pStyle w:val="Ttulo4"/>
        <w:rPr>
          <w:lang w:val="es-ES_tradnl"/>
        </w:rPr>
      </w:pPr>
      <w:r w:rsidRPr="7D1C1E9F">
        <w:t>Justificación de sus campos</w:t>
      </w:r>
    </w:p>
    <w:p w14:paraId="7E4511D9" w14:textId="2F236F08" w:rsidR="00026358" w:rsidRPr="00546005" w:rsidRDefault="00CE50D9" w:rsidP="00026358">
      <w:r>
        <w:t>Los primeros cinco campos se mantienen de la plantilla anterior, en este caso</w:t>
      </w:r>
      <w:r w:rsidR="00696F54">
        <w:t xml:space="preserve"> a mayores debemos incluir un campo de </w:t>
      </w:r>
      <w:r w:rsidR="00644458">
        <w:t>desarrollador</w:t>
      </w:r>
      <w:r w:rsidR="3276D575">
        <w:t xml:space="preserve"> </w:t>
      </w:r>
      <w:r w:rsidR="00644458">
        <w:t xml:space="preserve">que identifique a la persona que </w:t>
      </w:r>
      <w:r w:rsidR="00533759">
        <w:t>lleva a cabo</w:t>
      </w:r>
      <w:r w:rsidR="00644458">
        <w:t xml:space="preserve"> la evaluación. Es importante hacer el seguimiento completo de los cambios</w:t>
      </w:r>
      <w:r w:rsidR="009D0CE3">
        <w:t xml:space="preserve"> para realizar una trazabilidad de las responsabilidades adecuada.</w:t>
      </w:r>
      <w:r w:rsidR="00696F54">
        <w:t xml:space="preserve"> </w:t>
      </w:r>
      <w:r w:rsidR="001418B7">
        <w:t xml:space="preserve">Además, se incluye un campo de estado, que permite establecer el estado de cada cambio. En este caso solo hay dos </w:t>
      </w:r>
      <w:r w:rsidR="00D952E9">
        <w:t>opciones</w:t>
      </w:r>
      <w:r w:rsidR="001418B7">
        <w:t xml:space="preserve">, pero en posteriores plantillas se </w:t>
      </w:r>
      <w:r w:rsidR="00D952E9">
        <w:t>modificarán</w:t>
      </w:r>
      <w:r w:rsidR="001418B7">
        <w:t xml:space="preserve"> para </w:t>
      </w:r>
      <w:r w:rsidR="00D952E9">
        <w:t>establecer</w:t>
      </w:r>
      <w:r w:rsidR="001418B7">
        <w:t xml:space="preserve"> tipos de estados </w:t>
      </w:r>
      <w:r w:rsidR="00D952E9">
        <w:t xml:space="preserve">acordes a la actividad que se está </w:t>
      </w:r>
      <w:r w:rsidR="0001060E">
        <w:t>ejecutando.</w:t>
      </w:r>
    </w:p>
    <w:p w14:paraId="6E5A35CE" w14:textId="77777777" w:rsidR="00026358" w:rsidRPr="00026358" w:rsidRDefault="00026358" w:rsidP="00026358"/>
    <w:p w14:paraId="6069515A" w14:textId="2094527C" w:rsidR="001418B7" w:rsidRDefault="00EA4672" w:rsidP="001418B7">
      <w:pPr>
        <w:pStyle w:val="Ttulo3"/>
      </w:pPr>
      <w:bookmarkStart w:id="26" w:name="_Toc158034138"/>
      <w:r>
        <w:t>Plantilla C – Análisis del cambio</w:t>
      </w:r>
      <w:bookmarkEnd w:id="26"/>
    </w:p>
    <w:p w14:paraId="14E47AB1" w14:textId="77777777" w:rsidR="001418B7" w:rsidRDefault="001418B7" w:rsidP="001418B7">
      <w:pPr>
        <w:numPr>
          <w:ilvl w:val="0"/>
          <w:numId w:val="25"/>
        </w:numPr>
      </w:pPr>
      <w:r w:rsidRPr="00E5056B">
        <w:rPr>
          <w:b/>
          <w:bCs/>
        </w:rPr>
        <w:t>Fecha</w:t>
      </w:r>
      <w:r>
        <w:t xml:space="preserve">: </w:t>
      </w:r>
      <w:proofErr w:type="spellStart"/>
      <w:r>
        <w:t>dd</w:t>
      </w:r>
      <w:proofErr w:type="spellEnd"/>
      <w:r>
        <w:t>/mm/aa.</w:t>
      </w:r>
    </w:p>
    <w:p w14:paraId="1C438795" w14:textId="1B77E374" w:rsidR="001418B7" w:rsidRDefault="001418B7" w:rsidP="001418B7">
      <w:pPr>
        <w:numPr>
          <w:ilvl w:val="0"/>
          <w:numId w:val="25"/>
        </w:numPr>
      </w:pPr>
      <w:r w:rsidRPr="00E5056B">
        <w:rPr>
          <w:b/>
          <w:bCs/>
        </w:rPr>
        <w:t>Identificador</w:t>
      </w:r>
      <w:r>
        <w:t xml:space="preserve">: </w:t>
      </w:r>
      <w:proofErr w:type="spellStart"/>
      <w:r w:rsidR="31E032D1">
        <w:t>Anls</w:t>
      </w:r>
      <w:r>
        <w:t>Cmb</w:t>
      </w:r>
      <w:proofErr w:type="spellEnd"/>
      <w:r>
        <w:t xml:space="preserve"> + Número de identificación correlativo.</w:t>
      </w:r>
    </w:p>
    <w:p w14:paraId="65B52A35" w14:textId="77777777" w:rsidR="001418B7" w:rsidRDefault="001418B7" w:rsidP="001418B7">
      <w:pPr>
        <w:numPr>
          <w:ilvl w:val="0"/>
          <w:numId w:val="25"/>
        </w:numPr>
      </w:pPr>
      <w:r>
        <w:rPr>
          <w:b/>
          <w:bCs/>
        </w:rPr>
        <w:t>Nombre</w:t>
      </w:r>
      <w:r w:rsidRPr="002D0AC8">
        <w:t>:</w:t>
      </w:r>
      <w:r>
        <w:t xml:space="preserve"> nombre del interesado que envía la solicitud de cambio.</w:t>
      </w:r>
    </w:p>
    <w:p w14:paraId="72210D3D" w14:textId="77777777" w:rsidR="001418B7" w:rsidRDefault="001418B7" w:rsidP="001418B7">
      <w:pPr>
        <w:numPr>
          <w:ilvl w:val="0"/>
          <w:numId w:val="25"/>
        </w:numPr>
      </w:pPr>
      <w:r w:rsidRPr="00940326">
        <w:rPr>
          <w:b/>
          <w:bCs/>
        </w:rPr>
        <w:t>Correo electrónico</w:t>
      </w:r>
      <w:r>
        <w:t>: dirección de correo del interesado en cuestión.</w:t>
      </w:r>
    </w:p>
    <w:p w14:paraId="7905E321" w14:textId="77777777" w:rsidR="001418B7" w:rsidRDefault="001418B7" w:rsidP="001418B7">
      <w:pPr>
        <w:numPr>
          <w:ilvl w:val="0"/>
          <w:numId w:val="25"/>
        </w:numPr>
      </w:pPr>
      <w:r w:rsidRPr="00940326">
        <w:rPr>
          <w:b/>
          <w:bCs/>
        </w:rPr>
        <w:t>Descripción</w:t>
      </w:r>
      <w:r>
        <w:t xml:space="preserve">: </w:t>
      </w:r>
    </w:p>
    <w:p w14:paraId="71E7607F" w14:textId="77777777" w:rsidR="001418B7" w:rsidRDefault="001418B7" w:rsidP="001418B7">
      <w:pPr>
        <w:numPr>
          <w:ilvl w:val="1"/>
          <w:numId w:val="25"/>
        </w:numPr>
      </w:pPr>
      <w:r>
        <w:t>Situación en la que se detecta algún problema a cambiar.</w:t>
      </w:r>
    </w:p>
    <w:p w14:paraId="546DDD8C" w14:textId="77777777" w:rsidR="001418B7" w:rsidRDefault="001418B7" w:rsidP="001418B7">
      <w:pPr>
        <w:numPr>
          <w:ilvl w:val="1"/>
          <w:numId w:val="25"/>
        </w:numPr>
      </w:pPr>
      <w:r>
        <w:t>Descripción del cambio.</w:t>
      </w:r>
    </w:p>
    <w:p w14:paraId="15D935FA" w14:textId="77777777" w:rsidR="001418B7" w:rsidRDefault="001418B7" w:rsidP="001418B7">
      <w:pPr>
        <w:numPr>
          <w:ilvl w:val="1"/>
          <w:numId w:val="25"/>
        </w:numPr>
      </w:pPr>
      <w:r>
        <w:t>Justificación que explica lo que ocurriría en caso de no aplicar el cambio.</w:t>
      </w:r>
    </w:p>
    <w:p w14:paraId="48F883CC" w14:textId="77777777" w:rsidR="001418B7" w:rsidRDefault="001418B7" w:rsidP="001418B7">
      <w:pPr>
        <w:numPr>
          <w:ilvl w:val="0"/>
          <w:numId w:val="25"/>
        </w:numPr>
      </w:pPr>
      <w:r>
        <w:rPr>
          <w:b/>
          <w:bCs/>
        </w:rPr>
        <w:t>Desarrollador</w:t>
      </w:r>
      <w:r>
        <w:t>: persona encargada de realizar la evaluación de la solicitud.</w:t>
      </w:r>
    </w:p>
    <w:p w14:paraId="00E509FF" w14:textId="0374538F" w:rsidR="001418B7" w:rsidRDefault="001418B7" w:rsidP="001418B7">
      <w:pPr>
        <w:numPr>
          <w:ilvl w:val="0"/>
          <w:numId w:val="25"/>
        </w:numPr>
      </w:pPr>
      <w:r>
        <w:rPr>
          <w:b/>
          <w:bCs/>
        </w:rPr>
        <w:t>Estado</w:t>
      </w:r>
      <w:r w:rsidRPr="00D133E7">
        <w:t>:</w:t>
      </w:r>
      <w:r>
        <w:t xml:space="preserve"> después de</w:t>
      </w:r>
      <w:r w:rsidR="0058744F">
        <w:t xml:space="preserve">l análisis </w:t>
      </w:r>
      <w:r>
        <w:t xml:space="preserve">se establece un estado para la solicitud. </w:t>
      </w:r>
      <w:r w:rsidR="007E0E39">
        <w:t>Se modifican l</w:t>
      </w:r>
      <w:r>
        <w:t xml:space="preserve">as opciones </w:t>
      </w:r>
      <w:r w:rsidR="007E0E39">
        <w:t>del campo a las siguientes</w:t>
      </w:r>
      <w:r>
        <w:t>: rechazado (e informado) y aceptado (</w:t>
      </w:r>
      <w:r w:rsidR="007E0E39">
        <w:t xml:space="preserve">y </w:t>
      </w:r>
      <w:r>
        <w:t>analiza</w:t>
      </w:r>
      <w:r w:rsidR="007E0E39">
        <w:t>do</w:t>
      </w:r>
      <w:r>
        <w:t>).</w:t>
      </w:r>
    </w:p>
    <w:p w14:paraId="1AE9956C" w14:textId="3E6B6EA9" w:rsidR="001418B7" w:rsidRDefault="00A613D4" w:rsidP="001418B7">
      <w:pPr>
        <w:numPr>
          <w:ilvl w:val="0"/>
          <w:numId w:val="25"/>
        </w:numPr>
      </w:pPr>
      <w:r>
        <w:rPr>
          <w:b/>
          <w:bCs/>
        </w:rPr>
        <w:t>Autoridad de control del cambio</w:t>
      </w:r>
      <w:r w:rsidRPr="00A613D4">
        <w:t>:</w:t>
      </w:r>
      <w:r w:rsidR="007E0E39">
        <w:t xml:space="preserve"> persona encargada de realizar el análisis de la solicitud de cambio.</w:t>
      </w:r>
    </w:p>
    <w:p w14:paraId="3A1B9BE5" w14:textId="05D0281D" w:rsidR="00A613D4" w:rsidRDefault="00213F30" w:rsidP="001418B7">
      <w:pPr>
        <w:numPr>
          <w:ilvl w:val="0"/>
          <w:numId w:val="25"/>
        </w:numPr>
      </w:pPr>
      <w:r>
        <w:rPr>
          <w:b/>
          <w:bCs/>
        </w:rPr>
        <w:t>Propiedades del cambio</w:t>
      </w:r>
      <w:r w:rsidRPr="00213F30">
        <w:t>:</w:t>
      </w:r>
    </w:p>
    <w:p w14:paraId="0E09883F" w14:textId="02116062" w:rsidR="00213F30" w:rsidRDefault="00213F30" w:rsidP="00213F30">
      <w:pPr>
        <w:numPr>
          <w:ilvl w:val="1"/>
          <w:numId w:val="25"/>
        </w:numPr>
      </w:pPr>
      <w:r>
        <w:rPr>
          <w:b/>
          <w:bCs/>
        </w:rPr>
        <w:t>Coste económico</w:t>
      </w:r>
      <w:r w:rsidRPr="00213F30">
        <w:t>:</w:t>
      </w:r>
      <w:r w:rsidR="00467B01">
        <w:t xml:space="preserve"> qu</w:t>
      </w:r>
      <w:r w:rsidR="00091793">
        <w:t>é</w:t>
      </w:r>
      <w:r w:rsidR="00467B01">
        <w:t xml:space="preserve"> inversión de capital supone el cambio planteado.</w:t>
      </w:r>
    </w:p>
    <w:p w14:paraId="6C04DDCD" w14:textId="552CF7CD" w:rsidR="00213F30" w:rsidRDefault="00213F30" w:rsidP="00213F30">
      <w:pPr>
        <w:numPr>
          <w:ilvl w:val="1"/>
          <w:numId w:val="25"/>
        </w:numPr>
      </w:pPr>
      <w:r w:rsidRPr="00213F30">
        <w:rPr>
          <w:b/>
          <w:bCs/>
        </w:rPr>
        <w:t>Coste temporal</w:t>
      </w:r>
      <w:r>
        <w:t>:</w:t>
      </w:r>
      <w:r w:rsidR="00467B01">
        <w:t xml:space="preserve"> cu</w:t>
      </w:r>
      <w:r w:rsidR="00091793">
        <w:t>á</w:t>
      </w:r>
      <w:r w:rsidR="00467B01">
        <w:t xml:space="preserve">nto se </w:t>
      </w:r>
      <w:r w:rsidR="00CD0F4C">
        <w:t>va a tardar en implementar el mismo.</w:t>
      </w:r>
    </w:p>
    <w:p w14:paraId="6DBD29CA" w14:textId="1DC23000" w:rsidR="001418B7" w:rsidRDefault="00213F30" w:rsidP="001418B7">
      <w:pPr>
        <w:numPr>
          <w:ilvl w:val="1"/>
          <w:numId w:val="25"/>
        </w:numPr>
      </w:pPr>
      <w:r w:rsidRPr="001D0886">
        <w:rPr>
          <w:b/>
          <w:bCs/>
        </w:rPr>
        <w:t>Alcance</w:t>
      </w:r>
      <w:r>
        <w:t>:</w:t>
      </w:r>
      <w:r w:rsidR="00CD0F4C">
        <w:t xml:space="preserve"> </w:t>
      </w:r>
      <w:r w:rsidR="006D5081">
        <w:t xml:space="preserve">evaluar si </w:t>
      </w:r>
      <w:r w:rsidR="000A0413">
        <w:t xml:space="preserve">se encuentra dentro de los límites del proyecto </w:t>
      </w:r>
      <w:r w:rsidR="006416D2">
        <w:t>el cambio</w:t>
      </w:r>
      <w:r w:rsidR="000A0413">
        <w:t xml:space="preserve"> a </w:t>
      </w:r>
      <w:r w:rsidR="00B83C4A">
        <w:t>implementar</w:t>
      </w:r>
      <w:r w:rsidR="006D5081">
        <w:t>.</w:t>
      </w:r>
    </w:p>
    <w:p w14:paraId="0CF92665" w14:textId="77777777" w:rsidR="001418B7" w:rsidRDefault="001418B7" w:rsidP="00B83C4A">
      <w:pPr>
        <w:pStyle w:val="Ttulo4"/>
        <w:rPr>
          <w:lang w:val="es-ES_tradnl"/>
        </w:rPr>
      </w:pPr>
      <w:r w:rsidRPr="7D1C1E9F">
        <w:t>Modelo</w:t>
      </w:r>
    </w:p>
    <w:p w14:paraId="4D42A105" w14:textId="768929BD" w:rsidR="001418B7" w:rsidRDefault="00A27827" w:rsidP="001418B7">
      <w:pPr>
        <w:rPr>
          <w:lang w:val="es-ES_tradnl"/>
        </w:rPr>
      </w:pPr>
      <w:r>
        <w:rPr>
          <w:lang w:val="es-ES_tradnl"/>
        </w:rPr>
        <w:t>ANEXO 4</w:t>
      </w:r>
    </w:p>
    <w:p w14:paraId="10281CBA" w14:textId="77777777" w:rsidR="001418B7" w:rsidRPr="008223ED" w:rsidRDefault="001418B7" w:rsidP="001418B7">
      <w:pPr>
        <w:rPr>
          <w:lang w:val="es-ES_tradnl"/>
        </w:rPr>
      </w:pPr>
    </w:p>
    <w:p w14:paraId="6DE2D23A" w14:textId="77777777" w:rsidR="001418B7" w:rsidRPr="00F63D22" w:rsidRDefault="001418B7" w:rsidP="001418B7">
      <w:pPr>
        <w:pStyle w:val="Ttulo4"/>
        <w:rPr>
          <w:lang w:val="es-ES_tradnl"/>
        </w:rPr>
      </w:pPr>
      <w:r w:rsidRPr="7D1C1E9F">
        <w:t>Justificación de sus campos</w:t>
      </w:r>
    </w:p>
    <w:p w14:paraId="42A02627" w14:textId="3A27148E" w:rsidR="001418B7" w:rsidRPr="001418B7" w:rsidRDefault="001418B7" w:rsidP="001418B7">
      <w:r>
        <w:t xml:space="preserve">Los primeros </w:t>
      </w:r>
      <w:r w:rsidR="006D5081">
        <w:t>seis</w:t>
      </w:r>
      <w:r>
        <w:t xml:space="preserve"> campos se mantienen de la plantilla anterior</w:t>
      </w:r>
      <w:r w:rsidR="00866EBF">
        <w:t>. El campo de estado lo debemos modificar cambiando las opciones para que se adecuen a la actividad de análisis. Además,</w:t>
      </w:r>
      <w:r>
        <w:t xml:space="preserve"> </w:t>
      </w:r>
      <w:r w:rsidR="0048673A">
        <w:t>a</w:t>
      </w:r>
      <w:r>
        <w:t xml:space="preserve"> mayores debemos incluir un campo de </w:t>
      </w:r>
      <w:r w:rsidR="006D5081">
        <w:t>autoridad de control de cambio</w:t>
      </w:r>
      <w:r>
        <w:t xml:space="preserve"> que identifique a la persona que realiza </w:t>
      </w:r>
      <w:r w:rsidR="006D5081">
        <w:t>el análisis</w:t>
      </w:r>
      <w:r>
        <w:t xml:space="preserve">. </w:t>
      </w:r>
      <w:r w:rsidR="0048673A">
        <w:t>El objetivo de este campo es el mismo que en el caso del desarrollador, mejorar el seguimiento de la solicitud</w:t>
      </w:r>
      <w:r>
        <w:t>.</w:t>
      </w:r>
      <w:r w:rsidR="0048673A">
        <w:t xml:space="preserve"> Por </w:t>
      </w:r>
      <w:r w:rsidR="008B046A">
        <w:t>último,</w:t>
      </w:r>
      <w:r w:rsidR="0048673A">
        <w:t xml:space="preserve"> se incluye un campo de propiedades del cambio</w:t>
      </w:r>
      <w:r w:rsidR="00D765AA">
        <w:t>. La autoridad de control del cambio reflejará en el mismo el coste económico y temporal</w:t>
      </w:r>
      <w:r w:rsidR="005815C3">
        <w:t xml:space="preserve">, así como el alcance. </w:t>
      </w:r>
      <w:r w:rsidR="00D95649">
        <w:t>In</w:t>
      </w:r>
      <w:r w:rsidR="003F3C4D">
        <w:t>cluir e</w:t>
      </w:r>
      <w:r w:rsidR="005815C3">
        <w:t>st</w:t>
      </w:r>
      <w:r w:rsidR="00FC2581">
        <w:t>e</w:t>
      </w:r>
      <w:r w:rsidR="005815C3">
        <w:t xml:space="preserve"> </w:t>
      </w:r>
      <w:r w:rsidR="00D95649">
        <w:t>campo</w:t>
      </w:r>
      <w:r w:rsidR="003F3C4D">
        <w:t xml:space="preserve"> </w:t>
      </w:r>
      <w:r w:rsidR="005815C3">
        <w:t>tiene como propósito</w:t>
      </w:r>
      <w:r w:rsidR="00FC2581">
        <w:t xml:space="preserve"> </w:t>
      </w:r>
      <w:r w:rsidR="00FB1E89">
        <w:t>estudiar</w:t>
      </w:r>
      <w:r w:rsidR="00FC2581">
        <w:t xml:space="preserve"> el efecto </w:t>
      </w:r>
      <w:r w:rsidR="003F3C4D">
        <w:t>que supondría la aplicación del cambio teniendo en cuenta</w:t>
      </w:r>
      <w:r w:rsidR="00D45D59">
        <w:t xml:space="preserve"> la </w:t>
      </w:r>
      <w:r w:rsidR="00D45D59">
        <w:lastRenderedPageBreak/>
        <w:t>situación actual del proyecto</w:t>
      </w:r>
      <w:r w:rsidR="00C8314C">
        <w:t xml:space="preserve">. De esta forma se podrá valorar si finalmente el cambio se </w:t>
      </w:r>
      <w:r w:rsidR="00D45D59">
        <w:t xml:space="preserve">aplicará o no y </w:t>
      </w:r>
      <w:r w:rsidR="000B4356">
        <w:t>servirá</w:t>
      </w:r>
      <w:r w:rsidR="00D45D59">
        <w:t xml:space="preserve"> </w:t>
      </w:r>
      <w:r w:rsidR="000B4356">
        <w:t>como</w:t>
      </w:r>
      <w:r w:rsidR="00D45D59">
        <w:t xml:space="preserve"> </w:t>
      </w:r>
      <w:r w:rsidR="000B4356">
        <w:t>base</w:t>
      </w:r>
      <w:r w:rsidR="00D45D59">
        <w:t xml:space="preserve"> para la priorización posterior.</w:t>
      </w:r>
    </w:p>
    <w:p w14:paraId="3E547231" w14:textId="1415CBAD" w:rsidR="473A94FD" w:rsidRDefault="473A94FD" w:rsidP="473A94FD"/>
    <w:p w14:paraId="0A09643F" w14:textId="196473EF" w:rsidR="4931FA30" w:rsidRDefault="4931FA30" w:rsidP="473A94FD">
      <w:pPr>
        <w:pStyle w:val="Ttulo3"/>
      </w:pPr>
      <w:bookmarkStart w:id="27" w:name="_Toc158034139"/>
      <w:r>
        <w:t>Plantilla D – Asignació</w:t>
      </w:r>
      <w:r w:rsidR="5BE18B3A">
        <w:t>n de prioridad</w:t>
      </w:r>
      <w:bookmarkEnd w:id="27"/>
    </w:p>
    <w:p w14:paraId="4AC74698" w14:textId="129AA9C0" w:rsidR="4931FA30" w:rsidRDefault="4931FA30" w:rsidP="473A94FD">
      <w:pPr>
        <w:pStyle w:val="Prrafodelista"/>
        <w:numPr>
          <w:ilvl w:val="0"/>
          <w:numId w:val="21"/>
        </w:numPr>
      </w:pPr>
      <w:r w:rsidRPr="473A94FD">
        <w:rPr>
          <w:b/>
          <w:bCs/>
        </w:rPr>
        <w:t>Fecha</w:t>
      </w:r>
      <w:r>
        <w:t xml:space="preserve">: </w:t>
      </w:r>
      <w:proofErr w:type="spellStart"/>
      <w:r>
        <w:t>dd</w:t>
      </w:r>
      <w:proofErr w:type="spellEnd"/>
      <w:r>
        <w:t>/mm/aa.</w:t>
      </w:r>
    </w:p>
    <w:p w14:paraId="56775D56" w14:textId="517302D8" w:rsidR="55CD86E9" w:rsidRDefault="55CD86E9" w:rsidP="473A94FD">
      <w:pPr>
        <w:pStyle w:val="Prrafodelista"/>
        <w:numPr>
          <w:ilvl w:val="0"/>
          <w:numId w:val="21"/>
        </w:numPr>
      </w:pPr>
      <w:r w:rsidRPr="473A94FD">
        <w:rPr>
          <w:b/>
          <w:bCs/>
        </w:rPr>
        <w:t>Identificador</w:t>
      </w:r>
      <w:r>
        <w:t xml:space="preserve">: </w:t>
      </w:r>
      <w:proofErr w:type="spellStart"/>
      <w:r w:rsidR="7B21FCEA">
        <w:t>Prio</w:t>
      </w:r>
      <w:r>
        <w:t>Cmb</w:t>
      </w:r>
      <w:proofErr w:type="spellEnd"/>
      <w:r>
        <w:t xml:space="preserve"> + Número de identificación correlativo.</w:t>
      </w:r>
    </w:p>
    <w:p w14:paraId="43E75D76" w14:textId="77777777" w:rsidR="55CD86E9" w:rsidRDefault="55CD86E9" w:rsidP="473A94FD">
      <w:pPr>
        <w:pStyle w:val="Prrafodelista"/>
        <w:numPr>
          <w:ilvl w:val="0"/>
          <w:numId w:val="21"/>
        </w:numPr>
      </w:pPr>
      <w:r w:rsidRPr="473A94FD">
        <w:rPr>
          <w:b/>
          <w:bCs/>
        </w:rPr>
        <w:t>Nombre</w:t>
      </w:r>
      <w:r>
        <w:t>: nombre del interesado que envía la solicitud de cambio.</w:t>
      </w:r>
    </w:p>
    <w:p w14:paraId="4B838CAD" w14:textId="77777777" w:rsidR="55CD86E9" w:rsidRDefault="55CD86E9" w:rsidP="473A94FD">
      <w:pPr>
        <w:pStyle w:val="Prrafodelista"/>
        <w:numPr>
          <w:ilvl w:val="0"/>
          <w:numId w:val="21"/>
        </w:numPr>
      </w:pPr>
      <w:r w:rsidRPr="473A94FD">
        <w:rPr>
          <w:b/>
          <w:bCs/>
        </w:rPr>
        <w:t>Correo electrónico</w:t>
      </w:r>
      <w:r>
        <w:t>: dirección de correo del interesado en cuestión.</w:t>
      </w:r>
    </w:p>
    <w:p w14:paraId="02261E5A" w14:textId="77777777" w:rsidR="55CD86E9" w:rsidRDefault="55CD86E9" w:rsidP="473A94FD">
      <w:pPr>
        <w:pStyle w:val="Prrafodelista"/>
        <w:numPr>
          <w:ilvl w:val="0"/>
          <w:numId w:val="21"/>
        </w:numPr>
      </w:pPr>
      <w:r w:rsidRPr="473A94FD">
        <w:rPr>
          <w:b/>
          <w:bCs/>
        </w:rPr>
        <w:t>Descripción</w:t>
      </w:r>
      <w:r>
        <w:t xml:space="preserve">: </w:t>
      </w:r>
    </w:p>
    <w:p w14:paraId="599E1DD9" w14:textId="77777777" w:rsidR="55CD86E9" w:rsidRDefault="55CD86E9" w:rsidP="473A94FD">
      <w:pPr>
        <w:pStyle w:val="Prrafodelista"/>
        <w:numPr>
          <w:ilvl w:val="1"/>
          <w:numId w:val="21"/>
        </w:numPr>
      </w:pPr>
      <w:r>
        <w:t>Situación en la que se detecta algún problema a cambiar.</w:t>
      </w:r>
    </w:p>
    <w:p w14:paraId="4C8B3CD0" w14:textId="77777777" w:rsidR="55CD86E9" w:rsidRDefault="55CD86E9" w:rsidP="473A94FD">
      <w:pPr>
        <w:pStyle w:val="Prrafodelista"/>
        <w:numPr>
          <w:ilvl w:val="1"/>
          <w:numId w:val="21"/>
        </w:numPr>
      </w:pPr>
      <w:r>
        <w:t>Descripción del cambio.</w:t>
      </w:r>
    </w:p>
    <w:p w14:paraId="0CAA74DB" w14:textId="77777777" w:rsidR="55CD86E9" w:rsidRDefault="55CD86E9" w:rsidP="473A94FD">
      <w:pPr>
        <w:pStyle w:val="Prrafodelista"/>
        <w:numPr>
          <w:ilvl w:val="1"/>
          <w:numId w:val="21"/>
        </w:numPr>
      </w:pPr>
      <w:r>
        <w:t>Justificación que explica lo que ocurriría en caso de no aplicar el cambio.</w:t>
      </w:r>
    </w:p>
    <w:p w14:paraId="25E3BAC0" w14:textId="64FEA925" w:rsidR="55CD86E9" w:rsidRDefault="55CD86E9" w:rsidP="473A94FD">
      <w:pPr>
        <w:pStyle w:val="Prrafodelista"/>
        <w:numPr>
          <w:ilvl w:val="0"/>
          <w:numId w:val="21"/>
        </w:numPr>
      </w:pPr>
      <w:r w:rsidRPr="473A94FD">
        <w:rPr>
          <w:b/>
          <w:bCs/>
        </w:rPr>
        <w:t>Estado</w:t>
      </w:r>
      <w:r>
        <w:t xml:space="preserve">: después del análisis se establece un estado para la solicitud. </w:t>
      </w:r>
      <w:r w:rsidR="39D549B4">
        <w:t>Dado que el análisis ha sido aceptado, este campo toma el valor de aceptado y en ejecución.</w:t>
      </w:r>
    </w:p>
    <w:p w14:paraId="28BC4134" w14:textId="37CC8E73" w:rsidR="55CD86E9" w:rsidRDefault="55CD86E9" w:rsidP="473A94FD">
      <w:pPr>
        <w:pStyle w:val="Prrafodelista"/>
        <w:numPr>
          <w:ilvl w:val="0"/>
          <w:numId w:val="21"/>
        </w:numPr>
      </w:pPr>
      <w:r w:rsidRPr="473A94FD">
        <w:rPr>
          <w:b/>
          <w:bCs/>
        </w:rPr>
        <w:t>Autoridad de control del cambio</w:t>
      </w:r>
      <w:r>
        <w:t>: persona encargada de realizar el análisis de la solicitud de cambio</w:t>
      </w:r>
      <w:r w:rsidR="057B1EB9">
        <w:t xml:space="preserve"> y asignar su prioridad</w:t>
      </w:r>
      <w:r>
        <w:t>.</w:t>
      </w:r>
    </w:p>
    <w:p w14:paraId="1D5332D5" w14:textId="05D0281D" w:rsidR="55CD86E9" w:rsidRDefault="55CD86E9" w:rsidP="473A94FD">
      <w:pPr>
        <w:pStyle w:val="Prrafodelista"/>
        <w:numPr>
          <w:ilvl w:val="0"/>
          <w:numId w:val="21"/>
        </w:numPr>
      </w:pPr>
      <w:r w:rsidRPr="473A94FD">
        <w:rPr>
          <w:b/>
          <w:bCs/>
        </w:rPr>
        <w:t>Propiedades del cambio</w:t>
      </w:r>
      <w:r>
        <w:t>:</w:t>
      </w:r>
    </w:p>
    <w:p w14:paraId="4F84A750" w14:textId="02116062" w:rsidR="55CD86E9" w:rsidRDefault="55CD86E9" w:rsidP="473A94FD">
      <w:pPr>
        <w:pStyle w:val="Prrafodelista"/>
        <w:numPr>
          <w:ilvl w:val="1"/>
          <w:numId w:val="21"/>
        </w:numPr>
      </w:pPr>
      <w:r w:rsidRPr="473A94FD">
        <w:rPr>
          <w:b/>
          <w:bCs/>
        </w:rPr>
        <w:t>Coste económico</w:t>
      </w:r>
      <w:r>
        <w:t>: qué inversión de capital supone el cambio planteado.</w:t>
      </w:r>
    </w:p>
    <w:p w14:paraId="49CB894C" w14:textId="552CF7CD" w:rsidR="55CD86E9" w:rsidRDefault="55CD86E9" w:rsidP="473A94FD">
      <w:pPr>
        <w:pStyle w:val="Prrafodelista"/>
        <w:numPr>
          <w:ilvl w:val="1"/>
          <w:numId w:val="21"/>
        </w:numPr>
      </w:pPr>
      <w:r w:rsidRPr="473A94FD">
        <w:rPr>
          <w:b/>
          <w:bCs/>
        </w:rPr>
        <w:t>Coste temporal</w:t>
      </w:r>
      <w:r>
        <w:t>: cuánto se va a tardar en implementar el mismo.</w:t>
      </w:r>
    </w:p>
    <w:p w14:paraId="59C32E09" w14:textId="1DC23000" w:rsidR="55CD86E9" w:rsidRDefault="55CD86E9" w:rsidP="473A94FD">
      <w:pPr>
        <w:pStyle w:val="Prrafodelista"/>
        <w:numPr>
          <w:ilvl w:val="1"/>
          <w:numId w:val="21"/>
        </w:numPr>
      </w:pPr>
      <w:r w:rsidRPr="473A94FD">
        <w:rPr>
          <w:b/>
          <w:bCs/>
        </w:rPr>
        <w:t>Alcance</w:t>
      </w:r>
      <w:r>
        <w:t>: evaluar si se encuentra dentro de los límites del proyecto el cambio a implementar.</w:t>
      </w:r>
    </w:p>
    <w:p w14:paraId="1E4D4AE9" w14:textId="3E8DD44F" w:rsidR="55CD86E9" w:rsidRDefault="55CD86E9" w:rsidP="473A94FD">
      <w:pPr>
        <w:pStyle w:val="Prrafodelista"/>
        <w:numPr>
          <w:ilvl w:val="0"/>
          <w:numId w:val="21"/>
        </w:numPr>
      </w:pPr>
      <w:r w:rsidRPr="473A94FD">
        <w:rPr>
          <w:b/>
          <w:bCs/>
        </w:rPr>
        <w:t>Prioridad del cambio</w:t>
      </w:r>
      <w:r w:rsidRPr="473A94FD">
        <w:t xml:space="preserve">: valor numérico relativo. Cuanto mayor el valor </w:t>
      </w:r>
      <w:r w:rsidR="5EDC19D0" w:rsidRPr="473A94FD">
        <w:t>de dicho número respecto al de otros cambios, mayor su prioridad.</w:t>
      </w:r>
    </w:p>
    <w:p w14:paraId="05E57323" w14:textId="77777777" w:rsidR="4931FA30" w:rsidRDefault="4931FA30" w:rsidP="473A94FD">
      <w:pPr>
        <w:pStyle w:val="Ttulo4"/>
      </w:pPr>
      <w:r w:rsidRPr="473A94FD">
        <w:t>Modelo</w:t>
      </w:r>
    </w:p>
    <w:p w14:paraId="4707292F" w14:textId="0553420E" w:rsidR="4931FA30" w:rsidRDefault="00A27827" w:rsidP="473A94FD">
      <w:r>
        <w:t>ANEXO 4</w:t>
      </w:r>
    </w:p>
    <w:p w14:paraId="3FA786FA" w14:textId="77777777" w:rsidR="473A94FD" w:rsidRDefault="473A94FD" w:rsidP="473A94FD"/>
    <w:p w14:paraId="71C5A2BA" w14:textId="77777777" w:rsidR="4931FA30" w:rsidRDefault="4931FA30" w:rsidP="473A94FD">
      <w:pPr>
        <w:pStyle w:val="Ttulo4"/>
      </w:pPr>
      <w:r w:rsidRPr="473A94FD">
        <w:t>Justificación de sus campos</w:t>
      </w:r>
    </w:p>
    <w:p w14:paraId="547317A8" w14:textId="7B607C9E" w:rsidR="41949AE8" w:rsidRDefault="41949AE8" w:rsidP="473A94FD">
      <w:pPr>
        <w:spacing w:line="259" w:lineRule="auto"/>
      </w:pPr>
      <w:r>
        <w:t>Se trata de una actualización de la plantilla creada en la actividad anterior, incluyendo el nuevo campo de prioridad. Con este nuevo ca</w:t>
      </w:r>
      <w:r w:rsidR="29716E46">
        <w:t>m</w:t>
      </w:r>
      <w:r w:rsidR="024E6533">
        <w:t xml:space="preserve">po </w:t>
      </w:r>
      <w:r w:rsidR="29716E46">
        <w:t>se establece la urgencia o prioridad del cambio actual sobre el proyecto, en comparación con otros cambios pendientes.</w:t>
      </w:r>
      <w:r w:rsidR="43E10142">
        <w:t xml:space="preserve"> Esto permite a los gestores del proyecto </w:t>
      </w:r>
      <w:r w:rsidR="2B118D44">
        <w:t xml:space="preserve">decidir el orden de aplicación de cambios durante el desarrollo </w:t>
      </w:r>
      <w:r w:rsidR="007313A4">
        <w:t>de este</w:t>
      </w:r>
      <w:r w:rsidR="2B118D44">
        <w:t>.</w:t>
      </w:r>
    </w:p>
    <w:p w14:paraId="00CC54B6" w14:textId="2AA64009" w:rsidR="46F9FD66" w:rsidRDefault="46F9FD66" w:rsidP="473A94FD">
      <w:pPr>
        <w:pStyle w:val="Ttulo3"/>
      </w:pPr>
      <w:bookmarkStart w:id="28" w:name="_Toc158034140"/>
      <w:r>
        <w:t xml:space="preserve">Plantilla </w:t>
      </w:r>
      <w:r w:rsidR="378E1C80">
        <w:t>E</w:t>
      </w:r>
      <w:r>
        <w:t xml:space="preserve"> – </w:t>
      </w:r>
      <w:r w:rsidR="13B0E2E9">
        <w:t>Clasificación del cambio</w:t>
      </w:r>
      <w:bookmarkEnd w:id="28"/>
    </w:p>
    <w:p w14:paraId="426D9E9D" w14:textId="3A89BBE3" w:rsidR="46F9FD66" w:rsidRDefault="46F9FD66" w:rsidP="473A94FD">
      <w:pPr>
        <w:pStyle w:val="Prrafodelista"/>
        <w:numPr>
          <w:ilvl w:val="0"/>
          <w:numId w:val="20"/>
        </w:numPr>
      </w:pPr>
      <w:r w:rsidRPr="473A94FD">
        <w:rPr>
          <w:b/>
          <w:bCs/>
        </w:rPr>
        <w:t>Fecha</w:t>
      </w:r>
      <w:r>
        <w:t xml:space="preserve">: </w:t>
      </w:r>
      <w:proofErr w:type="spellStart"/>
      <w:r>
        <w:t>dd</w:t>
      </w:r>
      <w:proofErr w:type="spellEnd"/>
      <w:r>
        <w:t>/mm/aa.</w:t>
      </w:r>
    </w:p>
    <w:p w14:paraId="290A58EC" w14:textId="339BC0E5" w:rsidR="46F9FD66" w:rsidRDefault="46F9FD66" w:rsidP="473A94FD">
      <w:pPr>
        <w:pStyle w:val="Prrafodelista"/>
        <w:numPr>
          <w:ilvl w:val="0"/>
          <w:numId w:val="20"/>
        </w:numPr>
      </w:pPr>
      <w:r w:rsidRPr="473A94FD">
        <w:rPr>
          <w:b/>
          <w:bCs/>
        </w:rPr>
        <w:t>Identificador</w:t>
      </w:r>
      <w:r>
        <w:t xml:space="preserve">: </w:t>
      </w:r>
      <w:proofErr w:type="spellStart"/>
      <w:r w:rsidR="2DBE946F">
        <w:t>Clas</w:t>
      </w:r>
      <w:r>
        <w:t>Cmb</w:t>
      </w:r>
      <w:proofErr w:type="spellEnd"/>
      <w:r>
        <w:t xml:space="preserve"> + Número de identificación correlativo.</w:t>
      </w:r>
    </w:p>
    <w:p w14:paraId="4E72D309" w14:textId="77777777" w:rsidR="46F9FD66" w:rsidRDefault="46F9FD66" w:rsidP="473A94FD">
      <w:pPr>
        <w:pStyle w:val="Prrafodelista"/>
        <w:numPr>
          <w:ilvl w:val="0"/>
          <w:numId w:val="20"/>
        </w:numPr>
      </w:pPr>
      <w:r w:rsidRPr="473A94FD">
        <w:rPr>
          <w:b/>
          <w:bCs/>
        </w:rPr>
        <w:t>Nombre</w:t>
      </w:r>
      <w:r>
        <w:t>: nombre del interesado que envía la solicitud de cambio.</w:t>
      </w:r>
    </w:p>
    <w:p w14:paraId="5DAC39CE" w14:textId="77777777" w:rsidR="46F9FD66" w:rsidRDefault="46F9FD66" w:rsidP="473A94FD">
      <w:pPr>
        <w:pStyle w:val="Prrafodelista"/>
        <w:numPr>
          <w:ilvl w:val="0"/>
          <w:numId w:val="20"/>
        </w:numPr>
      </w:pPr>
      <w:r w:rsidRPr="473A94FD">
        <w:rPr>
          <w:b/>
          <w:bCs/>
        </w:rPr>
        <w:t>Correo electrónico</w:t>
      </w:r>
      <w:r>
        <w:t>: dirección de correo del interesado en cuestión.</w:t>
      </w:r>
    </w:p>
    <w:p w14:paraId="19EBF757" w14:textId="77777777" w:rsidR="46F9FD66" w:rsidRDefault="46F9FD66" w:rsidP="473A94FD">
      <w:pPr>
        <w:pStyle w:val="Prrafodelista"/>
        <w:numPr>
          <w:ilvl w:val="0"/>
          <w:numId w:val="20"/>
        </w:numPr>
      </w:pPr>
      <w:r w:rsidRPr="473A94FD">
        <w:rPr>
          <w:b/>
          <w:bCs/>
        </w:rPr>
        <w:t>Descripción</w:t>
      </w:r>
      <w:r>
        <w:t xml:space="preserve">: </w:t>
      </w:r>
    </w:p>
    <w:p w14:paraId="75AD6F0D" w14:textId="77777777" w:rsidR="46F9FD66" w:rsidRDefault="46F9FD66" w:rsidP="473A94FD">
      <w:pPr>
        <w:pStyle w:val="Prrafodelista"/>
        <w:numPr>
          <w:ilvl w:val="1"/>
          <w:numId w:val="20"/>
        </w:numPr>
      </w:pPr>
      <w:r>
        <w:t>Situación en la que se detecta algún problema a cambiar.</w:t>
      </w:r>
    </w:p>
    <w:p w14:paraId="385F4D5D" w14:textId="77777777" w:rsidR="46F9FD66" w:rsidRDefault="46F9FD66" w:rsidP="473A94FD">
      <w:pPr>
        <w:pStyle w:val="Prrafodelista"/>
        <w:numPr>
          <w:ilvl w:val="1"/>
          <w:numId w:val="20"/>
        </w:numPr>
      </w:pPr>
      <w:r>
        <w:t>Descripción del cambio.</w:t>
      </w:r>
    </w:p>
    <w:p w14:paraId="721AA414" w14:textId="77777777" w:rsidR="46F9FD66" w:rsidRDefault="46F9FD66" w:rsidP="473A94FD">
      <w:pPr>
        <w:pStyle w:val="Prrafodelista"/>
        <w:numPr>
          <w:ilvl w:val="1"/>
          <w:numId w:val="20"/>
        </w:numPr>
      </w:pPr>
      <w:r>
        <w:t>Justificación que explica lo que ocurriría en caso de no aplicar el cambio.</w:t>
      </w:r>
    </w:p>
    <w:p w14:paraId="111F6EC7" w14:textId="29E9B826" w:rsidR="46F9FD66" w:rsidRDefault="46F9FD66" w:rsidP="473A94FD">
      <w:pPr>
        <w:pStyle w:val="Prrafodelista"/>
        <w:numPr>
          <w:ilvl w:val="0"/>
          <w:numId w:val="20"/>
        </w:numPr>
      </w:pPr>
      <w:r w:rsidRPr="2F3D9EE2">
        <w:rPr>
          <w:b/>
          <w:bCs/>
        </w:rPr>
        <w:t>Estado</w:t>
      </w:r>
      <w:r>
        <w:t xml:space="preserve">: </w:t>
      </w:r>
      <w:r w:rsidR="5ECF62E7">
        <w:t>este campo toma el valor de aceptado y en ejecución.</w:t>
      </w:r>
    </w:p>
    <w:p w14:paraId="53A47865" w14:textId="3E6B6EA9" w:rsidR="46F9FD66" w:rsidRDefault="46F9FD66" w:rsidP="473A94FD">
      <w:pPr>
        <w:pStyle w:val="Prrafodelista"/>
        <w:numPr>
          <w:ilvl w:val="0"/>
          <w:numId w:val="20"/>
        </w:numPr>
      </w:pPr>
      <w:r w:rsidRPr="473A94FD">
        <w:rPr>
          <w:b/>
          <w:bCs/>
        </w:rPr>
        <w:t>Autoridad de control del cambio</w:t>
      </w:r>
      <w:r>
        <w:t>: persona encargada de realizar el análisis de la solicitud de cambio.</w:t>
      </w:r>
    </w:p>
    <w:p w14:paraId="56F6B7CD" w14:textId="05D0281D" w:rsidR="46F9FD66" w:rsidRDefault="46F9FD66" w:rsidP="473A94FD">
      <w:pPr>
        <w:pStyle w:val="Prrafodelista"/>
        <w:numPr>
          <w:ilvl w:val="0"/>
          <w:numId w:val="20"/>
        </w:numPr>
      </w:pPr>
      <w:r w:rsidRPr="473A94FD">
        <w:rPr>
          <w:b/>
          <w:bCs/>
        </w:rPr>
        <w:lastRenderedPageBreak/>
        <w:t>Propiedades del cambio</w:t>
      </w:r>
      <w:r>
        <w:t>:</w:t>
      </w:r>
    </w:p>
    <w:p w14:paraId="69213067" w14:textId="02116062" w:rsidR="46F9FD66" w:rsidRDefault="46F9FD66" w:rsidP="473A94FD">
      <w:pPr>
        <w:pStyle w:val="Prrafodelista"/>
        <w:numPr>
          <w:ilvl w:val="1"/>
          <w:numId w:val="20"/>
        </w:numPr>
      </w:pPr>
      <w:r w:rsidRPr="473A94FD">
        <w:rPr>
          <w:b/>
          <w:bCs/>
        </w:rPr>
        <w:t>Coste económico</w:t>
      </w:r>
      <w:r>
        <w:t>: qué inversión de capital supone el cambio planteado.</w:t>
      </w:r>
    </w:p>
    <w:p w14:paraId="43BEDDA5" w14:textId="552CF7CD" w:rsidR="46F9FD66" w:rsidRDefault="46F9FD66" w:rsidP="473A94FD">
      <w:pPr>
        <w:pStyle w:val="Prrafodelista"/>
        <w:numPr>
          <w:ilvl w:val="1"/>
          <w:numId w:val="20"/>
        </w:numPr>
      </w:pPr>
      <w:r w:rsidRPr="473A94FD">
        <w:rPr>
          <w:b/>
          <w:bCs/>
        </w:rPr>
        <w:t>Coste temporal</w:t>
      </w:r>
      <w:r>
        <w:t>: cuánto se va a tardar en implementar el mismo.</w:t>
      </w:r>
    </w:p>
    <w:p w14:paraId="360DAD7B" w14:textId="1DC23000" w:rsidR="46F9FD66" w:rsidRDefault="46F9FD66" w:rsidP="473A94FD">
      <w:pPr>
        <w:pStyle w:val="Prrafodelista"/>
        <w:numPr>
          <w:ilvl w:val="1"/>
          <w:numId w:val="20"/>
        </w:numPr>
      </w:pPr>
      <w:r w:rsidRPr="473A94FD">
        <w:rPr>
          <w:b/>
          <w:bCs/>
        </w:rPr>
        <w:t>Alcance</w:t>
      </w:r>
      <w:r>
        <w:t>: evaluar si se encuentra dentro de los límites del proyecto el cambio a implementar.</w:t>
      </w:r>
    </w:p>
    <w:p w14:paraId="0B504F38" w14:textId="3E8DD44F" w:rsidR="46F9FD66" w:rsidRDefault="46F9FD66" w:rsidP="473A94FD">
      <w:pPr>
        <w:pStyle w:val="Prrafodelista"/>
        <w:numPr>
          <w:ilvl w:val="0"/>
          <w:numId w:val="20"/>
        </w:numPr>
      </w:pPr>
      <w:r w:rsidRPr="473A94FD">
        <w:rPr>
          <w:b/>
          <w:bCs/>
        </w:rPr>
        <w:t>Prioridad del cambio</w:t>
      </w:r>
      <w:r w:rsidRPr="473A94FD">
        <w:t>: valor numérico relativo. Cuanto mayor el valor de dicho número respecto al de otros cambios, mayor su prioridad.</w:t>
      </w:r>
    </w:p>
    <w:p w14:paraId="1C3F75A6" w14:textId="4D2E07C7" w:rsidR="4DCBAAF8" w:rsidRDefault="4DCBAAF8" w:rsidP="473A94FD">
      <w:pPr>
        <w:pStyle w:val="Prrafodelista"/>
        <w:numPr>
          <w:ilvl w:val="0"/>
          <w:numId w:val="20"/>
        </w:numPr>
      </w:pPr>
      <w:r w:rsidRPr="473A94FD">
        <w:rPr>
          <w:b/>
          <w:bCs/>
        </w:rPr>
        <w:t>Departamento</w:t>
      </w:r>
      <w:r w:rsidRPr="473A94FD">
        <w:t xml:space="preserve">: </w:t>
      </w:r>
      <w:r w:rsidR="438837E6" w:rsidRPr="473A94FD">
        <w:t xml:space="preserve">grupo dentro del marco del proyecto encargado de planificar e implementar el cambio. Identificado por </w:t>
      </w:r>
      <w:r w:rsidR="37AE05EA" w:rsidRPr="473A94FD">
        <w:t xml:space="preserve">Nombre único + </w:t>
      </w:r>
      <w:proofErr w:type="spellStart"/>
      <w:r w:rsidR="1D2B33B3">
        <w:t>N</w:t>
      </w:r>
      <w:r w:rsidR="37AE05EA">
        <w:t>º</w:t>
      </w:r>
      <w:proofErr w:type="spellEnd"/>
      <w:r w:rsidR="37AE05EA" w:rsidRPr="473A94FD">
        <w:t xml:space="preserve"> </w:t>
      </w:r>
      <w:r w:rsidR="37AE05EA">
        <w:t>d</w:t>
      </w:r>
      <w:r w:rsidR="790C8CF9">
        <w:t>epartamento</w:t>
      </w:r>
      <w:r w:rsidR="37AE05EA" w:rsidRPr="473A94FD">
        <w:t>.</w:t>
      </w:r>
    </w:p>
    <w:p w14:paraId="6F9F7F48" w14:textId="77777777" w:rsidR="46F9FD66" w:rsidRDefault="46F9FD66" w:rsidP="473A94FD">
      <w:pPr>
        <w:pStyle w:val="Ttulo4"/>
      </w:pPr>
      <w:r w:rsidRPr="473A94FD">
        <w:t>Modelo</w:t>
      </w:r>
    </w:p>
    <w:p w14:paraId="615132F7" w14:textId="078FA0B8" w:rsidR="46F9FD66" w:rsidRDefault="00A27827" w:rsidP="473A94FD">
      <w:r>
        <w:t>ANEXO 4</w:t>
      </w:r>
    </w:p>
    <w:p w14:paraId="361C1E03" w14:textId="77777777" w:rsidR="473A94FD" w:rsidRDefault="473A94FD" w:rsidP="473A94FD"/>
    <w:p w14:paraId="228E840D" w14:textId="77777777" w:rsidR="46F9FD66" w:rsidRDefault="46F9FD66" w:rsidP="473A94FD">
      <w:pPr>
        <w:pStyle w:val="Ttulo4"/>
      </w:pPr>
      <w:r w:rsidRPr="473A94FD">
        <w:t>Justificación de sus campos</w:t>
      </w:r>
    </w:p>
    <w:p w14:paraId="3D55C18F" w14:textId="59C17BD5" w:rsidR="46F9FD66" w:rsidRDefault="46F9FD66" w:rsidP="473A94FD">
      <w:pPr>
        <w:spacing w:line="259" w:lineRule="auto"/>
      </w:pPr>
      <w:r>
        <w:t xml:space="preserve">Se trata de una actualización de la plantilla creada en la actividad anterior, incluyendo el nuevo campo de </w:t>
      </w:r>
      <w:r w:rsidR="28566966">
        <w:t>departamento</w:t>
      </w:r>
      <w:r>
        <w:t>. Con este nuevo cam</w:t>
      </w:r>
      <w:r w:rsidR="45C4A178">
        <w:t>po se establece el departamento o grupo encargado de llevar a cabo la planificación e implementación del cambio</w:t>
      </w:r>
      <w:r>
        <w:t>.</w:t>
      </w:r>
    </w:p>
    <w:p w14:paraId="562D8969" w14:textId="24610532" w:rsidR="473A94FD" w:rsidRDefault="473A94FD" w:rsidP="473A94FD">
      <w:pPr>
        <w:spacing w:line="259" w:lineRule="auto"/>
      </w:pPr>
    </w:p>
    <w:p w14:paraId="47950374" w14:textId="7862D58A" w:rsidR="0F1B91FB" w:rsidRDefault="0F1B91FB" w:rsidP="473A94FD">
      <w:pPr>
        <w:pStyle w:val="Ttulo3"/>
      </w:pPr>
      <w:bookmarkStart w:id="29" w:name="_Toc158034141"/>
      <w:r>
        <w:t xml:space="preserve">Plantilla </w:t>
      </w:r>
      <w:r w:rsidR="7B13A461">
        <w:t>F</w:t>
      </w:r>
      <w:r>
        <w:t xml:space="preserve"> – </w:t>
      </w:r>
      <w:r w:rsidR="05AACE63">
        <w:t>Planificación</w:t>
      </w:r>
      <w:r>
        <w:t xml:space="preserve"> del cambio</w:t>
      </w:r>
      <w:bookmarkEnd w:id="29"/>
    </w:p>
    <w:p w14:paraId="3418C479" w14:textId="187B466D" w:rsidR="0F1B91FB" w:rsidRDefault="0F1B91FB" w:rsidP="473A94FD">
      <w:pPr>
        <w:pStyle w:val="Prrafodelista"/>
        <w:numPr>
          <w:ilvl w:val="0"/>
          <w:numId w:val="19"/>
        </w:numPr>
      </w:pPr>
      <w:r w:rsidRPr="473A94FD">
        <w:rPr>
          <w:b/>
          <w:bCs/>
        </w:rPr>
        <w:t>Fecha</w:t>
      </w:r>
      <w:r>
        <w:t xml:space="preserve">: </w:t>
      </w:r>
      <w:proofErr w:type="spellStart"/>
      <w:r>
        <w:t>dd</w:t>
      </w:r>
      <w:proofErr w:type="spellEnd"/>
      <w:r>
        <w:t>/mm/aa.</w:t>
      </w:r>
    </w:p>
    <w:p w14:paraId="4ADDF699" w14:textId="0EB7C2B7" w:rsidR="0F1B91FB" w:rsidRDefault="0F1B91FB" w:rsidP="473A94FD">
      <w:pPr>
        <w:pStyle w:val="Prrafodelista"/>
        <w:numPr>
          <w:ilvl w:val="0"/>
          <w:numId w:val="19"/>
        </w:numPr>
      </w:pPr>
      <w:r w:rsidRPr="473A94FD">
        <w:rPr>
          <w:b/>
          <w:bCs/>
        </w:rPr>
        <w:t>Identificador</w:t>
      </w:r>
      <w:r>
        <w:t xml:space="preserve">: </w:t>
      </w:r>
      <w:proofErr w:type="spellStart"/>
      <w:r w:rsidR="0F55FF0A">
        <w:t>Plan</w:t>
      </w:r>
      <w:r>
        <w:t>Cmb</w:t>
      </w:r>
      <w:proofErr w:type="spellEnd"/>
      <w:r>
        <w:t xml:space="preserve"> + Número de identificación correlativo.</w:t>
      </w:r>
    </w:p>
    <w:p w14:paraId="3C3B53FB" w14:textId="77777777" w:rsidR="0F1B91FB" w:rsidRDefault="0F1B91FB" w:rsidP="473A94FD">
      <w:pPr>
        <w:pStyle w:val="Prrafodelista"/>
        <w:numPr>
          <w:ilvl w:val="0"/>
          <w:numId w:val="19"/>
        </w:numPr>
      </w:pPr>
      <w:r w:rsidRPr="473A94FD">
        <w:rPr>
          <w:b/>
          <w:bCs/>
        </w:rPr>
        <w:t>Nombre</w:t>
      </w:r>
      <w:r>
        <w:t>: nombre del interesado que envía la solicitud de cambio.</w:t>
      </w:r>
    </w:p>
    <w:p w14:paraId="3629D1BA" w14:textId="77777777" w:rsidR="0F1B91FB" w:rsidRDefault="0F1B91FB" w:rsidP="473A94FD">
      <w:pPr>
        <w:pStyle w:val="Prrafodelista"/>
        <w:numPr>
          <w:ilvl w:val="0"/>
          <w:numId w:val="19"/>
        </w:numPr>
      </w:pPr>
      <w:r w:rsidRPr="473A94FD">
        <w:rPr>
          <w:b/>
          <w:bCs/>
        </w:rPr>
        <w:t>Correo electrónico</w:t>
      </w:r>
      <w:r>
        <w:t>: dirección de correo del interesado en cuestión.</w:t>
      </w:r>
    </w:p>
    <w:p w14:paraId="1676CB62" w14:textId="77777777" w:rsidR="0F1B91FB" w:rsidRDefault="0F1B91FB" w:rsidP="473A94FD">
      <w:pPr>
        <w:pStyle w:val="Prrafodelista"/>
        <w:numPr>
          <w:ilvl w:val="0"/>
          <w:numId w:val="19"/>
        </w:numPr>
      </w:pPr>
      <w:r w:rsidRPr="473A94FD">
        <w:rPr>
          <w:b/>
          <w:bCs/>
        </w:rPr>
        <w:t>Descripción</w:t>
      </w:r>
      <w:r>
        <w:t xml:space="preserve">: </w:t>
      </w:r>
    </w:p>
    <w:p w14:paraId="1B72A965" w14:textId="77777777" w:rsidR="0F1B91FB" w:rsidRDefault="0F1B91FB" w:rsidP="473A94FD">
      <w:pPr>
        <w:pStyle w:val="Prrafodelista"/>
        <w:numPr>
          <w:ilvl w:val="1"/>
          <w:numId w:val="19"/>
        </w:numPr>
      </w:pPr>
      <w:r>
        <w:t>Situación en la que se detecta algún problema a cambiar.</w:t>
      </w:r>
    </w:p>
    <w:p w14:paraId="2EC417A0" w14:textId="77777777" w:rsidR="0F1B91FB" w:rsidRDefault="0F1B91FB" w:rsidP="473A94FD">
      <w:pPr>
        <w:pStyle w:val="Prrafodelista"/>
        <w:numPr>
          <w:ilvl w:val="1"/>
          <w:numId w:val="19"/>
        </w:numPr>
      </w:pPr>
      <w:r>
        <w:t>Descripción del cambio.</w:t>
      </w:r>
    </w:p>
    <w:p w14:paraId="16EF32FE" w14:textId="77777777" w:rsidR="0F1B91FB" w:rsidRDefault="0F1B91FB" w:rsidP="473A94FD">
      <w:pPr>
        <w:pStyle w:val="Prrafodelista"/>
        <w:numPr>
          <w:ilvl w:val="1"/>
          <w:numId w:val="19"/>
        </w:numPr>
      </w:pPr>
      <w:r>
        <w:t>Justificación que explica lo que ocurriría en caso de no aplicar el cambio.</w:t>
      </w:r>
    </w:p>
    <w:p w14:paraId="09D07C67" w14:textId="67335C55" w:rsidR="0F1B91FB" w:rsidRDefault="0F1B91FB" w:rsidP="473A94FD">
      <w:pPr>
        <w:pStyle w:val="Prrafodelista"/>
        <w:numPr>
          <w:ilvl w:val="0"/>
          <w:numId w:val="19"/>
        </w:numPr>
      </w:pPr>
      <w:r w:rsidRPr="2F3D9EE2">
        <w:rPr>
          <w:b/>
          <w:bCs/>
        </w:rPr>
        <w:t>Estado</w:t>
      </w:r>
      <w:r>
        <w:t xml:space="preserve">: </w:t>
      </w:r>
      <w:r w:rsidR="46A8ED84">
        <w:t>este campo toma el valor de aceptado y en ejecución.</w:t>
      </w:r>
    </w:p>
    <w:p w14:paraId="66AA186E" w14:textId="05D0281D" w:rsidR="0F1B91FB" w:rsidRDefault="0F1B91FB" w:rsidP="473A94FD">
      <w:pPr>
        <w:pStyle w:val="Prrafodelista"/>
        <w:numPr>
          <w:ilvl w:val="0"/>
          <w:numId w:val="19"/>
        </w:numPr>
      </w:pPr>
      <w:r w:rsidRPr="473A94FD">
        <w:rPr>
          <w:b/>
          <w:bCs/>
        </w:rPr>
        <w:t>Propiedades del cambio</w:t>
      </w:r>
      <w:r>
        <w:t>:</w:t>
      </w:r>
    </w:p>
    <w:p w14:paraId="2AABDECF" w14:textId="02116062" w:rsidR="0F1B91FB" w:rsidRDefault="0F1B91FB" w:rsidP="473A94FD">
      <w:pPr>
        <w:pStyle w:val="Prrafodelista"/>
        <w:numPr>
          <w:ilvl w:val="1"/>
          <w:numId w:val="19"/>
        </w:numPr>
      </w:pPr>
      <w:r w:rsidRPr="473A94FD">
        <w:rPr>
          <w:b/>
          <w:bCs/>
        </w:rPr>
        <w:t>Coste económico</w:t>
      </w:r>
      <w:r>
        <w:t>: qué inversión de capital supone el cambio planteado.</w:t>
      </w:r>
    </w:p>
    <w:p w14:paraId="387E408C" w14:textId="552CF7CD" w:rsidR="0F1B91FB" w:rsidRDefault="0F1B91FB" w:rsidP="473A94FD">
      <w:pPr>
        <w:pStyle w:val="Prrafodelista"/>
        <w:numPr>
          <w:ilvl w:val="1"/>
          <w:numId w:val="19"/>
        </w:numPr>
      </w:pPr>
      <w:r w:rsidRPr="473A94FD">
        <w:rPr>
          <w:b/>
          <w:bCs/>
        </w:rPr>
        <w:t>Coste temporal</w:t>
      </w:r>
      <w:r>
        <w:t>: cuánto se va a tardar en implementar el mismo.</w:t>
      </w:r>
    </w:p>
    <w:p w14:paraId="6ACA849D" w14:textId="1DC23000" w:rsidR="0F1B91FB" w:rsidRDefault="0F1B91FB" w:rsidP="473A94FD">
      <w:pPr>
        <w:pStyle w:val="Prrafodelista"/>
        <w:numPr>
          <w:ilvl w:val="1"/>
          <w:numId w:val="19"/>
        </w:numPr>
      </w:pPr>
      <w:r w:rsidRPr="473A94FD">
        <w:rPr>
          <w:b/>
          <w:bCs/>
        </w:rPr>
        <w:t>Alcance</w:t>
      </w:r>
      <w:r>
        <w:t>: evaluar si se encuentra dentro de los límites del proyecto el cambio a implementar.</w:t>
      </w:r>
    </w:p>
    <w:p w14:paraId="33489489" w14:textId="3E8DD44F" w:rsidR="0F1B91FB" w:rsidRDefault="0F1B91FB" w:rsidP="473A94FD">
      <w:pPr>
        <w:pStyle w:val="Prrafodelista"/>
        <w:numPr>
          <w:ilvl w:val="0"/>
          <w:numId w:val="19"/>
        </w:numPr>
      </w:pPr>
      <w:r w:rsidRPr="473A94FD">
        <w:rPr>
          <w:b/>
          <w:bCs/>
        </w:rPr>
        <w:t>Prioridad del cambio</w:t>
      </w:r>
      <w:r w:rsidRPr="473A94FD">
        <w:t>: valor numérico relativo. Cuanto mayor el valor de dicho número respecto al de otros cambios, mayor su prioridad.</w:t>
      </w:r>
    </w:p>
    <w:p w14:paraId="4A63CEEF" w14:textId="03080C86" w:rsidR="0F1B91FB" w:rsidRDefault="0F1B91FB" w:rsidP="473A94FD">
      <w:pPr>
        <w:pStyle w:val="Prrafodelista"/>
        <w:numPr>
          <w:ilvl w:val="0"/>
          <w:numId w:val="19"/>
        </w:numPr>
      </w:pPr>
      <w:r w:rsidRPr="473A94FD">
        <w:rPr>
          <w:b/>
          <w:bCs/>
        </w:rPr>
        <w:t>Departamento</w:t>
      </w:r>
      <w:r w:rsidRPr="473A94FD">
        <w:t xml:space="preserve">: grupo dentro del marco del proyecto encargado de planificar e implementar el cambio. Identificado por Nombre único + </w:t>
      </w:r>
      <w:proofErr w:type="spellStart"/>
      <w:r w:rsidRPr="473A94FD">
        <w:t>nº</w:t>
      </w:r>
      <w:proofErr w:type="spellEnd"/>
      <w:r w:rsidRPr="473A94FD">
        <w:t xml:space="preserve"> dpto.</w:t>
      </w:r>
    </w:p>
    <w:p w14:paraId="5180DF7F" w14:textId="02272DA6" w:rsidR="038B7420" w:rsidRDefault="5A05ED74" w:rsidP="038B7420">
      <w:pPr>
        <w:pStyle w:val="Prrafodelista"/>
        <w:numPr>
          <w:ilvl w:val="0"/>
          <w:numId w:val="19"/>
        </w:numPr>
      </w:pPr>
      <w:r w:rsidRPr="473A94FD">
        <w:rPr>
          <w:b/>
          <w:bCs/>
        </w:rPr>
        <w:t>Plazo</w:t>
      </w:r>
      <w:r w:rsidRPr="473A94FD">
        <w:t>: período asignado para la implementación del cambio (</w:t>
      </w:r>
      <w:r w:rsidR="5B97321F" w:rsidRPr="473A94FD">
        <w:t>fecha comienzo-fecha final).</w:t>
      </w:r>
    </w:p>
    <w:p w14:paraId="2FE0274B" w14:textId="6BBAB76C" w:rsidR="5B97321F" w:rsidRDefault="5B97321F" w:rsidP="473A94FD">
      <w:pPr>
        <w:pStyle w:val="Prrafodelista"/>
        <w:numPr>
          <w:ilvl w:val="0"/>
          <w:numId w:val="19"/>
        </w:numPr>
      </w:pPr>
      <w:r w:rsidRPr="473A94FD">
        <w:rPr>
          <w:b/>
          <w:bCs/>
        </w:rPr>
        <w:t>Personal</w:t>
      </w:r>
      <w:r w:rsidRPr="473A94FD">
        <w:t>: individuos encargados de la implementación</w:t>
      </w:r>
      <w:r w:rsidR="7DFE2693" w:rsidRPr="473A94FD">
        <w:t xml:space="preserve"> del cambio</w:t>
      </w:r>
      <w:r w:rsidRPr="473A94FD">
        <w:t xml:space="preserve"> dentro de</w:t>
      </w:r>
      <w:r w:rsidR="46316B78" w:rsidRPr="473A94FD">
        <w:t>l departamento</w:t>
      </w:r>
      <w:r w:rsidR="76D77A1F" w:rsidRPr="473A94FD">
        <w:t>.</w:t>
      </w:r>
    </w:p>
    <w:p w14:paraId="2F564D13" w14:textId="070C549A" w:rsidR="08660EB1" w:rsidRDefault="08660EB1" w:rsidP="473A94FD">
      <w:pPr>
        <w:pStyle w:val="Prrafodelista"/>
        <w:numPr>
          <w:ilvl w:val="0"/>
          <w:numId w:val="19"/>
        </w:numPr>
      </w:pPr>
      <w:r w:rsidRPr="473A94FD">
        <w:rPr>
          <w:b/>
          <w:bCs/>
        </w:rPr>
        <w:t>Contacto</w:t>
      </w:r>
      <w:r w:rsidRPr="473A94FD">
        <w:t>: número de teléfono + correo electrónico del departamento.</w:t>
      </w:r>
    </w:p>
    <w:p w14:paraId="51BE9557" w14:textId="77777777" w:rsidR="0F1B91FB" w:rsidRDefault="0F1B91FB" w:rsidP="473A94FD">
      <w:pPr>
        <w:pStyle w:val="Ttulo4"/>
      </w:pPr>
      <w:r w:rsidRPr="473A94FD">
        <w:t>Modelo</w:t>
      </w:r>
    </w:p>
    <w:p w14:paraId="2C70838D" w14:textId="4BE94AA0" w:rsidR="0F1B91FB" w:rsidRDefault="00A27827" w:rsidP="473A94FD">
      <w:r>
        <w:t>ANEXO 4</w:t>
      </w:r>
    </w:p>
    <w:p w14:paraId="1104BCDA" w14:textId="77777777" w:rsidR="473A94FD" w:rsidRDefault="473A94FD" w:rsidP="473A94FD"/>
    <w:p w14:paraId="2B4A997B" w14:textId="77777777" w:rsidR="0F1B91FB" w:rsidRDefault="0F1B91FB" w:rsidP="473A94FD">
      <w:pPr>
        <w:pStyle w:val="Ttulo4"/>
      </w:pPr>
      <w:r w:rsidRPr="473A94FD">
        <w:lastRenderedPageBreak/>
        <w:t>Justificación de sus campos</w:t>
      </w:r>
    </w:p>
    <w:p w14:paraId="63A0CB93" w14:textId="1623B805" w:rsidR="0F1B91FB" w:rsidRDefault="0F1B91FB" w:rsidP="473A94FD">
      <w:pPr>
        <w:spacing w:line="259" w:lineRule="auto"/>
      </w:pPr>
      <w:r>
        <w:t xml:space="preserve">Se trata de una </w:t>
      </w:r>
      <w:r w:rsidR="165C5CF7">
        <w:t>modificación</w:t>
      </w:r>
      <w:r>
        <w:t xml:space="preserve"> de la plantilla creada en la actividad anterior.</w:t>
      </w:r>
      <w:r w:rsidR="2A14CFFE">
        <w:t xml:space="preserve"> Se incluyen los nuevos apartados de plazo y personal, con los que se mantiene un registro informativo y organizativo de la implementación del cambio,</w:t>
      </w:r>
      <w:r w:rsidR="09674297">
        <w:t xml:space="preserve"> así como el contacto del departamento, para comunicaciones y consultas con el resto de </w:t>
      </w:r>
      <w:r w:rsidR="007313A4">
        <w:t xml:space="preserve">las </w:t>
      </w:r>
      <w:r w:rsidR="09674297">
        <w:t>entidades del proyecto</w:t>
      </w:r>
      <w:r>
        <w:t>.</w:t>
      </w:r>
      <w:r w:rsidR="4687422A">
        <w:t xml:space="preserve"> </w:t>
      </w:r>
    </w:p>
    <w:p w14:paraId="4CAF8CEE" w14:textId="7BEF01DB" w:rsidR="341B289A" w:rsidRDefault="341B289A" w:rsidP="341B289A">
      <w:pPr>
        <w:spacing w:line="259" w:lineRule="auto"/>
      </w:pPr>
    </w:p>
    <w:p w14:paraId="128247D6" w14:textId="320F1C91" w:rsidR="5CECC338" w:rsidRDefault="5CECC338" w:rsidP="0D0ED906">
      <w:pPr>
        <w:pStyle w:val="Ttulo3"/>
        <w:spacing w:line="259" w:lineRule="auto"/>
      </w:pPr>
      <w:bookmarkStart w:id="30" w:name="_Toc158034142"/>
      <w:r>
        <w:t>Plantilla G – Implementación del cambio</w:t>
      </w:r>
      <w:bookmarkEnd w:id="30"/>
    </w:p>
    <w:p w14:paraId="3AB56AC3" w14:textId="187B466D" w:rsidR="5CECC338" w:rsidRDefault="5CECC338" w:rsidP="59279339">
      <w:pPr>
        <w:pStyle w:val="Prrafodelista"/>
        <w:numPr>
          <w:ilvl w:val="0"/>
          <w:numId w:val="26"/>
        </w:numPr>
        <w:spacing w:line="259" w:lineRule="auto"/>
      </w:pPr>
      <w:r w:rsidRPr="341B289A">
        <w:rPr>
          <w:b/>
          <w:bCs/>
        </w:rPr>
        <w:t>Fecha</w:t>
      </w:r>
      <w:r>
        <w:t xml:space="preserve">: </w:t>
      </w:r>
      <w:proofErr w:type="spellStart"/>
      <w:r>
        <w:t>dd</w:t>
      </w:r>
      <w:proofErr w:type="spellEnd"/>
      <w:r>
        <w:t>/mm/aa.</w:t>
      </w:r>
    </w:p>
    <w:p w14:paraId="070CC144" w14:textId="4C2300D2" w:rsidR="5CECC338" w:rsidRDefault="5CECC338" w:rsidP="59279339">
      <w:pPr>
        <w:pStyle w:val="Prrafodelista"/>
        <w:numPr>
          <w:ilvl w:val="0"/>
          <w:numId w:val="26"/>
        </w:numPr>
        <w:spacing w:line="259" w:lineRule="auto"/>
      </w:pPr>
      <w:r w:rsidRPr="341B289A">
        <w:rPr>
          <w:b/>
          <w:bCs/>
        </w:rPr>
        <w:t>Identificador</w:t>
      </w:r>
      <w:r>
        <w:t xml:space="preserve">: </w:t>
      </w:r>
      <w:proofErr w:type="spellStart"/>
      <w:r w:rsidR="130E3C5D">
        <w:t>Impl</w:t>
      </w:r>
      <w:r>
        <w:t>Cmb</w:t>
      </w:r>
      <w:proofErr w:type="spellEnd"/>
      <w:r>
        <w:t xml:space="preserve"> + Número de identificación correlativo.</w:t>
      </w:r>
    </w:p>
    <w:p w14:paraId="27C9C756" w14:textId="77777777" w:rsidR="5CECC338" w:rsidRDefault="5CECC338" w:rsidP="59279339">
      <w:pPr>
        <w:pStyle w:val="Prrafodelista"/>
        <w:numPr>
          <w:ilvl w:val="0"/>
          <w:numId w:val="26"/>
        </w:numPr>
        <w:spacing w:line="259" w:lineRule="auto"/>
      </w:pPr>
      <w:r w:rsidRPr="341B289A">
        <w:rPr>
          <w:b/>
          <w:bCs/>
        </w:rPr>
        <w:t>Nombre</w:t>
      </w:r>
      <w:r>
        <w:t>: nombre del interesado que envía la solicitud de cambio.</w:t>
      </w:r>
    </w:p>
    <w:p w14:paraId="3D618FA5" w14:textId="77777777" w:rsidR="5CECC338" w:rsidRDefault="5CECC338" w:rsidP="59279339">
      <w:pPr>
        <w:pStyle w:val="Prrafodelista"/>
        <w:numPr>
          <w:ilvl w:val="0"/>
          <w:numId w:val="26"/>
        </w:numPr>
        <w:spacing w:line="259" w:lineRule="auto"/>
      </w:pPr>
      <w:r w:rsidRPr="341B289A">
        <w:rPr>
          <w:b/>
          <w:bCs/>
        </w:rPr>
        <w:t>Correo electrónico</w:t>
      </w:r>
      <w:r>
        <w:t>: dirección de correo del interesado en cuestión.</w:t>
      </w:r>
    </w:p>
    <w:p w14:paraId="7000704F" w14:textId="6B3AB2F6" w:rsidR="5CECC338" w:rsidRDefault="5CECC338" w:rsidP="59279339">
      <w:pPr>
        <w:pStyle w:val="Prrafodelista"/>
        <w:numPr>
          <w:ilvl w:val="0"/>
          <w:numId w:val="26"/>
        </w:numPr>
        <w:spacing w:line="259" w:lineRule="auto"/>
      </w:pPr>
      <w:r w:rsidRPr="341B289A">
        <w:rPr>
          <w:b/>
          <w:bCs/>
        </w:rPr>
        <w:t>Descripción</w:t>
      </w:r>
      <w:r>
        <w:t xml:space="preserve">: </w:t>
      </w:r>
    </w:p>
    <w:p w14:paraId="4F4F98AC" w14:textId="39B3D554" w:rsidR="5CECC338" w:rsidRDefault="5CECC338" w:rsidP="3F9B7C22">
      <w:pPr>
        <w:pStyle w:val="Prrafodelista"/>
        <w:numPr>
          <w:ilvl w:val="0"/>
          <w:numId w:val="28"/>
        </w:numPr>
        <w:spacing w:line="259" w:lineRule="auto"/>
      </w:pPr>
      <w:r>
        <w:t>Situación en la que se detecta algún problema a cambiar.</w:t>
      </w:r>
    </w:p>
    <w:p w14:paraId="55AA7843" w14:textId="77777777" w:rsidR="5CECC338" w:rsidRDefault="5CECC338" w:rsidP="3F9B7C22">
      <w:pPr>
        <w:pStyle w:val="Prrafodelista"/>
        <w:numPr>
          <w:ilvl w:val="0"/>
          <w:numId w:val="28"/>
        </w:numPr>
        <w:spacing w:line="259" w:lineRule="auto"/>
      </w:pPr>
      <w:r>
        <w:t>Descripción del cambio.</w:t>
      </w:r>
    </w:p>
    <w:p w14:paraId="410203FD" w14:textId="77777777" w:rsidR="5CECC338" w:rsidRDefault="5CECC338" w:rsidP="3F9B7C22">
      <w:pPr>
        <w:pStyle w:val="Prrafodelista"/>
        <w:numPr>
          <w:ilvl w:val="0"/>
          <w:numId w:val="28"/>
        </w:numPr>
        <w:spacing w:line="259" w:lineRule="auto"/>
      </w:pPr>
      <w:r>
        <w:t>Justificación que explica lo que ocurriría en caso de no aplicar el cambio.</w:t>
      </w:r>
    </w:p>
    <w:p w14:paraId="509E634B" w14:textId="67335C55" w:rsidR="5CECC338" w:rsidRDefault="5CECC338" w:rsidP="59279339">
      <w:pPr>
        <w:pStyle w:val="Prrafodelista"/>
        <w:numPr>
          <w:ilvl w:val="0"/>
          <w:numId w:val="26"/>
        </w:numPr>
        <w:spacing w:line="259" w:lineRule="auto"/>
      </w:pPr>
      <w:r w:rsidRPr="341B289A">
        <w:rPr>
          <w:b/>
          <w:bCs/>
        </w:rPr>
        <w:t>Estado</w:t>
      </w:r>
      <w:r>
        <w:t>: este campo toma el valor de aceptado y en ejecución.</w:t>
      </w:r>
    </w:p>
    <w:p w14:paraId="3879D543" w14:textId="05D0281D" w:rsidR="5CECC338" w:rsidRDefault="5CECC338" w:rsidP="59279339">
      <w:pPr>
        <w:pStyle w:val="Prrafodelista"/>
        <w:numPr>
          <w:ilvl w:val="0"/>
          <w:numId w:val="26"/>
        </w:numPr>
        <w:spacing w:line="259" w:lineRule="auto"/>
      </w:pPr>
      <w:r w:rsidRPr="341B289A">
        <w:rPr>
          <w:b/>
          <w:bCs/>
        </w:rPr>
        <w:t>Propiedades del cambio</w:t>
      </w:r>
      <w:r>
        <w:t>:</w:t>
      </w:r>
    </w:p>
    <w:p w14:paraId="1A4A53DB" w14:textId="02116062" w:rsidR="5CECC338" w:rsidRDefault="5CECC338" w:rsidP="3F9B7C22">
      <w:pPr>
        <w:pStyle w:val="Prrafodelista"/>
        <w:numPr>
          <w:ilvl w:val="0"/>
          <w:numId w:val="27"/>
        </w:numPr>
        <w:spacing w:line="259" w:lineRule="auto"/>
      </w:pPr>
      <w:r w:rsidRPr="341B289A">
        <w:rPr>
          <w:b/>
          <w:bCs/>
        </w:rPr>
        <w:t>Coste económico</w:t>
      </w:r>
      <w:r>
        <w:t>: qué inversión de capital supone el cambio planteado.</w:t>
      </w:r>
    </w:p>
    <w:p w14:paraId="68D10067" w14:textId="552CF7CD" w:rsidR="5CECC338" w:rsidRDefault="5CECC338" w:rsidP="3F9B7C22">
      <w:pPr>
        <w:pStyle w:val="Prrafodelista"/>
        <w:numPr>
          <w:ilvl w:val="0"/>
          <w:numId w:val="27"/>
        </w:numPr>
        <w:spacing w:line="259" w:lineRule="auto"/>
      </w:pPr>
      <w:r w:rsidRPr="341B289A">
        <w:rPr>
          <w:b/>
          <w:bCs/>
        </w:rPr>
        <w:t>Coste temporal</w:t>
      </w:r>
      <w:r>
        <w:t>: cuánto se va a tardar en implementar el mismo.</w:t>
      </w:r>
    </w:p>
    <w:p w14:paraId="3E4646BA" w14:textId="1DC23000" w:rsidR="5CECC338" w:rsidRDefault="5CECC338" w:rsidP="3F9B7C22">
      <w:pPr>
        <w:pStyle w:val="Prrafodelista"/>
        <w:numPr>
          <w:ilvl w:val="0"/>
          <w:numId w:val="27"/>
        </w:numPr>
        <w:spacing w:line="259" w:lineRule="auto"/>
      </w:pPr>
      <w:r w:rsidRPr="341B289A">
        <w:rPr>
          <w:b/>
          <w:bCs/>
        </w:rPr>
        <w:t>Alcance</w:t>
      </w:r>
      <w:r>
        <w:t>: evaluar si se encuentra dentro de los límites del proyecto el cambio a implementar.</w:t>
      </w:r>
    </w:p>
    <w:p w14:paraId="0DCBA92D" w14:textId="3E8DD44F" w:rsidR="5CECC338" w:rsidRDefault="5CECC338" w:rsidP="59279339">
      <w:pPr>
        <w:pStyle w:val="Prrafodelista"/>
        <w:numPr>
          <w:ilvl w:val="0"/>
          <w:numId w:val="26"/>
        </w:numPr>
        <w:spacing w:line="259" w:lineRule="auto"/>
      </w:pPr>
      <w:r w:rsidRPr="341B289A">
        <w:rPr>
          <w:b/>
          <w:bCs/>
        </w:rPr>
        <w:t>Prioridad del cambio</w:t>
      </w:r>
      <w:r>
        <w:t>: valor numérico relativo. Cuanto mayor el valor de dicho número respecto al de otros cambios, mayor su prioridad.</w:t>
      </w:r>
    </w:p>
    <w:p w14:paraId="265D677C" w14:textId="03080C86" w:rsidR="5CECC338" w:rsidRDefault="5CECC338" w:rsidP="59279339">
      <w:pPr>
        <w:pStyle w:val="Prrafodelista"/>
        <w:numPr>
          <w:ilvl w:val="0"/>
          <w:numId w:val="26"/>
        </w:numPr>
        <w:spacing w:line="259" w:lineRule="auto"/>
      </w:pPr>
      <w:r w:rsidRPr="341B289A">
        <w:rPr>
          <w:b/>
          <w:bCs/>
        </w:rPr>
        <w:t>Departamento</w:t>
      </w:r>
      <w:r>
        <w:t xml:space="preserve">: grupo dentro del marco del proyecto encargado de planificar e implementar el cambio. Identificado por Nombre único + </w:t>
      </w:r>
      <w:proofErr w:type="spellStart"/>
      <w:r>
        <w:t>nº</w:t>
      </w:r>
      <w:proofErr w:type="spellEnd"/>
      <w:r>
        <w:t xml:space="preserve"> dpto.</w:t>
      </w:r>
    </w:p>
    <w:p w14:paraId="4569BF99" w14:textId="02272DA6" w:rsidR="5CECC338" w:rsidRDefault="5CECC338" w:rsidP="59279339">
      <w:pPr>
        <w:pStyle w:val="Prrafodelista"/>
        <w:numPr>
          <w:ilvl w:val="0"/>
          <w:numId w:val="26"/>
        </w:numPr>
        <w:spacing w:line="259" w:lineRule="auto"/>
      </w:pPr>
      <w:r w:rsidRPr="341B289A">
        <w:rPr>
          <w:b/>
          <w:bCs/>
        </w:rPr>
        <w:t>Plazo</w:t>
      </w:r>
      <w:r>
        <w:t>: período asignado para la implementación del cambio (fecha comienzo-fecha final).</w:t>
      </w:r>
    </w:p>
    <w:p w14:paraId="1EEF992C" w14:textId="6BBAB76C" w:rsidR="5CECC338" w:rsidRDefault="5CECC338" w:rsidP="59279339">
      <w:pPr>
        <w:pStyle w:val="Prrafodelista"/>
        <w:numPr>
          <w:ilvl w:val="0"/>
          <w:numId w:val="26"/>
        </w:numPr>
        <w:spacing w:line="259" w:lineRule="auto"/>
      </w:pPr>
      <w:r w:rsidRPr="341B289A">
        <w:rPr>
          <w:b/>
          <w:bCs/>
        </w:rPr>
        <w:t>Personal</w:t>
      </w:r>
      <w:r>
        <w:t>: individuos encargados de la implementación del cambio dentro del departamento.</w:t>
      </w:r>
    </w:p>
    <w:p w14:paraId="238D58F9" w14:textId="070C549A" w:rsidR="5CECC338" w:rsidRDefault="5CECC338" w:rsidP="59279339">
      <w:pPr>
        <w:pStyle w:val="Prrafodelista"/>
        <w:numPr>
          <w:ilvl w:val="0"/>
          <w:numId w:val="26"/>
        </w:numPr>
        <w:spacing w:line="259" w:lineRule="auto"/>
      </w:pPr>
      <w:r w:rsidRPr="341B289A">
        <w:rPr>
          <w:b/>
          <w:bCs/>
        </w:rPr>
        <w:t>Contacto</w:t>
      </w:r>
      <w:r>
        <w:t>: número de teléfono + correo electrónico del departamento.</w:t>
      </w:r>
    </w:p>
    <w:p w14:paraId="1E670335" w14:textId="170AAE4A" w:rsidR="0B45A67C" w:rsidRDefault="5CB5BB8E" w:rsidP="59279339">
      <w:pPr>
        <w:pStyle w:val="Prrafodelista"/>
        <w:numPr>
          <w:ilvl w:val="0"/>
          <w:numId w:val="26"/>
        </w:numPr>
        <w:spacing w:line="259" w:lineRule="auto"/>
      </w:pPr>
      <w:r w:rsidRPr="4DCDB16E">
        <w:rPr>
          <w:b/>
        </w:rPr>
        <w:t>Referencia</w:t>
      </w:r>
      <w:r w:rsidR="75C01ED3" w:rsidRPr="4DCDB16E">
        <w:rPr>
          <w:b/>
        </w:rPr>
        <w:t xml:space="preserve"> a la versión preliminar del cambio</w:t>
      </w:r>
      <w:r w:rsidR="75C01ED3" w:rsidRPr="01DD2F60">
        <w:t>:</w:t>
      </w:r>
      <w:r w:rsidR="75C01ED3" w:rsidRPr="0A1B97BB">
        <w:t xml:space="preserve"> </w:t>
      </w:r>
      <w:r w:rsidR="75C01ED3" w:rsidRPr="48610FD4">
        <w:t xml:space="preserve">referencia a la </w:t>
      </w:r>
      <w:r w:rsidR="75C01ED3" w:rsidRPr="06FBF066">
        <w:t>ve</w:t>
      </w:r>
      <w:r w:rsidR="51021ECE" w:rsidRPr="06FBF066">
        <w:t xml:space="preserve">rsión del </w:t>
      </w:r>
      <w:r w:rsidR="51021ECE" w:rsidRPr="6BF1C3D6">
        <w:t>documento</w:t>
      </w:r>
      <w:r w:rsidR="51021ECE" w:rsidRPr="21EF5278">
        <w:t xml:space="preserve"> </w:t>
      </w:r>
      <w:r w:rsidR="51021ECE" w:rsidRPr="6C0F7EBF">
        <w:t xml:space="preserve">que </w:t>
      </w:r>
      <w:r w:rsidR="51021ECE" w:rsidRPr="14444883">
        <w:t xml:space="preserve">contiene </w:t>
      </w:r>
      <w:r w:rsidR="51021ECE" w:rsidRPr="31C01AAC">
        <w:t xml:space="preserve">el cambio implementado </w:t>
      </w:r>
      <w:r w:rsidR="51021ECE" w:rsidRPr="62E476AE">
        <w:t xml:space="preserve">de forma </w:t>
      </w:r>
      <w:r w:rsidR="51021ECE" w:rsidRPr="63DEF73C">
        <w:t xml:space="preserve">preliminar </w:t>
      </w:r>
      <w:r w:rsidR="40BF2A6F" w:rsidRPr="46534B02">
        <w:t>y</w:t>
      </w:r>
      <w:r w:rsidR="40BF2A6F" w:rsidRPr="09C06DC7">
        <w:t xml:space="preserve"> que consiste en </w:t>
      </w:r>
      <w:r w:rsidR="40BF2A6F" w:rsidRPr="23B94F4B">
        <w:t xml:space="preserve">una copia de la línea base </w:t>
      </w:r>
      <w:r w:rsidR="40BF2A6F" w:rsidRPr="54717858">
        <w:t xml:space="preserve">con las </w:t>
      </w:r>
      <w:r w:rsidR="40BF2A6F" w:rsidRPr="2C63EA9B">
        <w:t xml:space="preserve">modificaciones </w:t>
      </w:r>
      <w:r w:rsidR="40BF2A6F" w:rsidRPr="357AB8E0">
        <w:t xml:space="preserve">introducidas </w:t>
      </w:r>
      <w:r w:rsidR="40BF2A6F" w:rsidRPr="095DBBEF">
        <w:t xml:space="preserve">y </w:t>
      </w:r>
      <w:r w:rsidR="40BF2A6F" w:rsidRPr="033B90B6">
        <w:t xml:space="preserve">un nuevo número de </w:t>
      </w:r>
      <w:r w:rsidR="40BF2A6F" w:rsidRPr="6D0D2776">
        <w:t>versión</w:t>
      </w:r>
      <w:r w:rsidR="40BF2A6F" w:rsidRPr="357AB8E0">
        <w:t>.</w:t>
      </w:r>
    </w:p>
    <w:p w14:paraId="5A261124" w14:textId="77777777" w:rsidR="00201343" w:rsidRDefault="00201343" w:rsidP="00201343">
      <w:pPr>
        <w:spacing w:line="259" w:lineRule="auto"/>
      </w:pPr>
    </w:p>
    <w:p w14:paraId="427EC62A" w14:textId="77777777" w:rsidR="5CECC338" w:rsidRDefault="5CECC338" w:rsidP="0D0ED906">
      <w:pPr>
        <w:pStyle w:val="Ttulo4"/>
        <w:spacing w:line="259" w:lineRule="auto"/>
      </w:pPr>
      <w:r>
        <w:t>Modelo</w:t>
      </w:r>
    </w:p>
    <w:p w14:paraId="37B61EA8" w14:textId="7A6F7960" w:rsidR="5CECC338" w:rsidRDefault="00A27827" w:rsidP="66CE9068">
      <w:pPr>
        <w:spacing w:line="259" w:lineRule="auto"/>
      </w:pPr>
      <w:r>
        <w:t>ANEXO 4</w:t>
      </w:r>
    </w:p>
    <w:p w14:paraId="3CF2CF94" w14:textId="77777777" w:rsidR="341B289A" w:rsidRDefault="341B289A" w:rsidP="66CE9068">
      <w:pPr>
        <w:spacing w:line="259" w:lineRule="auto"/>
      </w:pPr>
    </w:p>
    <w:p w14:paraId="711321F5" w14:textId="77777777" w:rsidR="5CECC338" w:rsidRDefault="5CECC338" w:rsidP="0D0ED906">
      <w:pPr>
        <w:pStyle w:val="Ttulo4"/>
        <w:spacing w:line="259" w:lineRule="auto"/>
      </w:pPr>
      <w:r>
        <w:t>Justificación de sus campos</w:t>
      </w:r>
    </w:p>
    <w:p w14:paraId="00F98E7E" w14:textId="181811E1" w:rsidR="5B9B7F58" w:rsidRDefault="5137C0F4" w:rsidP="39DA6F2A">
      <w:pPr>
        <w:spacing w:line="259" w:lineRule="auto"/>
      </w:pPr>
      <w:r>
        <w:t>A partir de la plantilla anterior, se mantienen todos los datos con la finalidad de conocer en cualquier momento del proceso tanto el departamento como el personal respon</w:t>
      </w:r>
      <w:r w:rsidR="2A419C83">
        <w:t xml:space="preserve">sable, el plazo o la prioridad del cambio, entre otros. A esto se añade un campo que referencie </w:t>
      </w:r>
      <w:r w:rsidR="2A419C83">
        <w:lastRenderedPageBreak/>
        <w:t xml:space="preserve">la nueva versión de la línea base que se obtendría de la implementación del cambio, </w:t>
      </w:r>
      <w:r w:rsidR="1E14825D">
        <w:t>lo que permite al equipo de revisión acceder eficientemente a las versiones preliminares pendientes de ser integradas completamente en el proyecto.</w:t>
      </w:r>
    </w:p>
    <w:p w14:paraId="58F12478" w14:textId="709843DE" w:rsidR="1E20DF1F" w:rsidRDefault="1E20DF1F" w:rsidP="1E20DF1F">
      <w:pPr>
        <w:spacing w:line="259" w:lineRule="auto"/>
      </w:pPr>
    </w:p>
    <w:p w14:paraId="514A22BB" w14:textId="1C4D4615" w:rsidR="1DE50128" w:rsidRDefault="1DE50128" w:rsidP="1E20DF1F">
      <w:pPr>
        <w:spacing w:line="259" w:lineRule="auto"/>
      </w:pPr>
    </w:p>
    <w:p w14:paraId="39A60344" w14:textId="46CAE699" w:rsidR="2BFEDAE3" w:rsidRDefault="399841E8" w:rsidP="4E9931A4">
      <w:pPr>
        <w:pStyle w:val="Ttulo3"/>
        <w:spacing w:line="259" w:lineRule="auto"/>
      </w:pPr>
      <w:bookmarkStart w:id="31" w:name="_Toc158034143"/>
      <w:r>
        <w:t>Plantilla H – Revisión del cambio</w:t>
      </w:r>
      <w:bookmarkEnd w:id="31"/>
    </w:p>
    <w:p w14:paraId="6B6F0EF0" w14:textId="187B466D" w:rsidR="2BFEDAE3" w:rsidRDefault="399841E8" w:rsidP="5E04B74F">
      <w:pPr>
        <w:pStyle w:val="Prrafodelista"/>
        <w:numPr>
          <w:ilvl w:val="0"/>
          <w:numId w:val="29"/>
        </w:numPr>
        <w:spacing w:line="259" w:lineRule="auto"/>
      </w:pPr>
      <w:r w:rsidRPr="4E9931A4">
        <w:rPr>
          <w:b/>
          <w:bCs/>
        </w:rPr>
        <w:t>Fecha</w:t>
      </w:r>
      <w:r>
        <w:t xml:space="preserve">: </w:t>
      </w:r>
      <w:proofErr w:type="spellStart"/>
      <w:r>
        <w:t>dd</w:t>
      </w:r>
      <w:proofErr w:type="spellEnd"/>
      <w:r>
        <w:t>/mm/aa.</w:t>
      </w:r>
    </w:p>
    <w:p w14:paraId="5E6C86F0" w14:textId="4977CC86" w:rsidR="2BFEDAE3" w:rsidRDefault="399841E8" w:rsidP="5E04B74F">
      <w:pPr>
        <w:pStyle w:val="Prrafodelista"/>
        <w:numPr>
          <w:ilvl w:val="0"/>
          <w:numId w:val="29"/>
        </w:numPr>
        <w:spacing w:line="259" w:lineRule="auto"/>
      </w:pPr>
      <w:r w:rsidRPr="4E9931A4">
        <w:rPr>
          <w:b/>
          <w:bCs/>
        </w:rPr>
        <w:t>Identificador</w:t>
      </w:r>
      <w:r>
        <w:t xml:space="preserve">: </w:t>
      </w:r>
      <w:proofErr w:type="spellStart"/>
      <w:r w:rsidR="6258FFF4">
        <w:t>Rev</w:t>
      </w:r>
      <w:r>
        <w:t>Cmb</w:t>
      </w:r>
      <w:proofErr w:type="spellEnd"/>
      <w:r>
        <w:t xml:space="preserve"> + Número de identificación correlativo.</w:t>
      </w:r>
    </w:p>
    <w:p w14:paraId="236A604D" w14:textId="77777777" w:rsidR="2BFEDAE3" w:rsidRDefault="399841E8" w:rsidP="5E04B74F">
      <w:pPr>
        <w:pStyle w:val="Prrafodelista"/>
        <w:numPr>
          <w:ilvl w:val="0"/>
          <w:numId w:val="29"/>
        </w:numPr>
        <w:spacing w:line="259" w:lineRule="auto"/>
      </w:pPr>
      <w:r w:rsidRPr="4E9931A4">
        <w:rPr>
          <w:b/>
          <w:bCs/>
        </w:rPr>
        <w:t>Nombre</w:t>
      </w:r>
      <w:r>
        <w:t>: nombre del interesado que envía la solicitud de cambio.</w:t>
      </w:r>
    </w:p>
    <w:p w14:paraId="6F006B56" w14:textId="77777777" w:rsidR="2BFEDAE3" w:rsidRDefault="399841E8" w:rsidP="5E04B74F">
      <w:pPr>
        <w:pStyle w:val="Prrafodelista"/>
        <w:numPr>
          <w:ilvl w:val="0"/>
          <w:numId w:val="29"/>
        </w:numPr>
        <w:spacing w:line="259" w:lineRule="auto"/>
      </w:pPr>
      <w:r w:rsidRPr="4E9931A4">
        <w:rPr>
          <w:b/>
          <w:bCs/>
        </w:rPr>
        <w:t>Correo electrónico</w:t>
      </w:r>
      <w:r>
        <w:t>: dirección de correo del interesado en cuestión.</w:t>
      </w:r>
    </w:p>
    <w:p w14:paraId="33721A93" w14:textId="6B3AB2F6" w:rsidR="2BFEDAE3" w:rsidRDefault="399841E8" w:rsidP="5E04B74F">
      <w:pPr>
        <w:pStyle w:val="Prrafodelista"/>
        <w:numPr>
          <w:ilvl w:val="0"/>
          <w:numId w:val="29"/>
        </w:numPr>
        <w:spacing w:line="259" w:lineRule="auto"/>
      </w:pPr>
      <w:r w:rsidRPr="4E9931A4">
        <w:rPr>
          <w:b/>
          <w:bCs/>
        </w:rPr>
        <w:t>Descripción</w:t>
      </w:r>
      <w:r>
        <w:t xml:space="preserve">: </w:t>
      </w:r>
    </w:p>
    <w:p w14:paraId="76A95927" w14:textId="5A1A6CDB" w:rsidR="2BFEDAE3" w:rsidRDefault="399841E8" w:rsidP="131836EC">
      <w:pPr>
        <w:pStyle w:val="Prrafodelista"/>
        <w:numPr>
          <w:ilvl w:val="0"/>
          <w:numId w:val="30"/>
        </w:numPr>
        <w:spacing w:line="259" w:lineRule="auto"/>
      </w:pPr>
      <w:r>
        <w:t>Situación en la que se detecta algún problema a cambiar.</w:t>
      </w:r>
    </w:p>
    <w:p w14:paraId="24253A90" w14:textId="5971E3B7" w:rsidR="2BFEDAE3" w:rsidRDefault="399841E8" w:rsidP="131836EC">
      <w:pPr>
        <w:pStyle w:val="Prrafodelista"/>
        <w:numPr>
          <w:ilvl w:val="0"/>
          <w:numId w:val="30"/>
        </w:numPr>
        <w:spacing w:line="259" w:lineRule="auto"/>
      </w:pPr>
      <w:r>
        <w:t>Descripción del cambio.</w:t>
      </w:r>
    </w:p>
    <w:p w14:paraId="638B77C1" w14:textId="7B9601F2" w:rsidR="2BFEDAE3" w:rsidRDefault="399841E8" w:rsidP="131836EC">
      <w:pPr>
        <w:pStyle w:val="Prrafodelista"/>
        <w:numPr>
          <w:ilvl w:val="0"/>
          <w:numId w:val="30"/>
        </w:numPr>
        <w:spacing w:line="259" w:lineRule="auto"/>
      </w:pPr>
      <w:r>
        <w:t>Justificación que explica lo que ocurriría en caso de no aplicar el cambio.</w:t>
      </w:r>
    </w:p>
    <w:p w14:paraId="7A93A1DD" w14:textId="67335C55" w:rsidR="2BFEDAE3" w:rsidRDefault="399841E8" w:rsidP="5E04B74F">
      <w:pPr>
        <w:pStyle w:val="Prrafodelista"/>
        <w:numPr>
          <w:ilvl w:val="0"/>
          <w:numId w:val="29"/>
        </w:numPr>
        <w:spacing w:line="259" w:lineRule="auto"/>
      </w:pPr>
      <w:r w:rsidRPr="4E9931A4">
        <w:rPr>
          <w:b/>
          <w:bCs/>
        </w:rPr>
        <w:t>Estado</w:t>
      </w:r>
      <w:r>
        <w:t>: este campo toma el valor de aceptado y en ejecución.</w:t>
      </w:r>
    </w:p>
    <w:p w14:paraId="2CD16542" w14:textId="05D0281D" w:rsidR="2BFEDAE3" w:rsidRDefault="399841E8" w:rsidP="5E04B74F">
      <w:pPr>
        <w:pStyle w:val="Prrafodelista"/>
        <w:numPr>
          <w:ilvl w:val="0"/>
          <w:numId w:val="29"/>
        </w:numPr>
        <w:spacing w:line="259" w:lineRule="auto"/>
      </w:pPr>
      <w:r w:rsidRPr="4E9931A4">
        <w:rPr>
          <w:b/>
          <w:bCs/>
        </w:rPr>
        <w:t>Propiedades del cambio</w:t>
      </w:r>
      <w:r>
        <w:t>:</w:t>
      </w:r>
    </w:p>
    <w:p w14:paraId="7C17BA4F" w14:textId="307706CC" w:rsidR="2BFEDAE3" w:rsidRDefault="399841E8" w:rsidP="432B1512">
      <w:pPr>
        <w:pStyle w:val="Prrafodelista"/>
        <w:numPr>
          <w:ilvl w:val="0"/>
          <w:numId w:val="31"/>
        </w:numPr>
        <w:spacing w:line="259" w:lineRule="auto"/>
      </w:pPr>
      <w:r w:rsidRPr="4E9931A4">
        <w:rPr>
          <w:b/>
          <w:bCs/>
        </w:rPr>
        <w:t>Coste económico</w:t>
      </w:r>
      <w:r>
        <w:t>: qué inversión de capital supone el cambio planteado.</w:t>
      </w:r>
    </w:p>
    <w:p w14:paraId="6E97F502" w14:textId="7ED680BF" w:rsidR="2BFEDAE3" w:rsidRDefault="399841E8" w:rsidP="432B1512">
      <w:pPr>
        <w:pStyle w:val="Prrafodelista"/>
        <w:numPr>
          <w:ilvl w:val="0"/>
          <w:numId w:val="31"/>
        </w:numPr>
        <w:spacing w:line="259" w:lineRule="auto"/>
      </w:pPr>
      <w:r w:rsidRPr="4E9931A4">
        <w:rPr>
          <w:b/>
          <w:bCs/>
        </w:rPr>
        <w:t>Coste temporal</w:t>
      </w:r>
      <w:r>
        <w:t>: cuánto se va a tardar en implementar el mismo.</w:t>
      </w:r>
    </w:p>
    <w:p w14:paraId="31012D88" w14:textId="116E5701" w:rsidR="2BFEDAE3" w:rsidRDefault="399841E8" w:rsidP="432B1512">
      <w:pPr>
        <w:pStyle w:val="Prrafodelista"/>
        <w:numPr>
          <w:ilvl w:val="0"/>
          <w:numId w:val="31"/>
        </w:numPr>
        <w:spacing w:line="259" w:lineRule="auto"/>
      </w:pPr>
      <w:r w:rsidRPr="4E9931A4">
        <w:rPr>
          <w:b/>
          <w:bCs/>
        </w:rPr>
        <w:t>Alcance</w:t>
      </w:r>
      <w:r>
        <w:t>: evaluar si se encuentra dentro de los límites del proyecto el cambio a implementar.</w:t>
      </w:r>
    </w:p>
    <w:p w14:paraId="6CD625CC" w14:textId="3E8DD44F" w:rsidR="2BFEDAE3" w:rsidRDefault="399841E8" w:rsidP="5E04B74F">
      <w:pPr>
        <w:pStyle w:val="Prrafodelista"/>
        <w:numPr>
          <w:ilvl w:val="0"/>
          <w:numId w:val="29"/>
        </w:numPr>
        <w:spacing w:line="259" w:lineRule="auto"/>
      </w:pPr>
      <w:r w:rsidRPr="4E9931A4">
        <w:rPr>
          <w:b/>
          <w:bCs/>
        </w:rPr>
        <w:t>Prioridad del cambio</w:t>
      </w:r>
      <w:r>
        <w:t>: valor numérico relativo. Cuanto mayor el valor de dicho número respecto al de otros cambios, mayor su prioridad.</w:t>
      </w:r>
    </w:p>
    <w:p w14:paraId="49DF0EB2" w14:textId="03080C86" w:rsidR="2BFEDAE3" w:rsidRDefault="399841E8" w:rsidP="5E04B74F">
      <w:pPr>
        <w:pStyle w:val="Prrafodelista"/>
        <w:numPr>
          <w:ilvl w:val="0"/>
          <w:numId w:val="29"/>
        </w:numPr>
        <w:spacing w:line="259" w:lineRule="auto"/>
      </w:pPr>
      <w:r w:rsidRPr="4E9931A4">
        <w:rPr>
          <w:b/>
          <w:bCs/>
        </w:rPr>
        <w:t>Departamento</w:t>
      </w:r>
      <w:r>
        <w:t xml:space="preserve">: grupo dentro del marco del proyecto encargado de planificar e implementar el cambio. Identificado por Nombre único + </w:t>
      </w:r>
      <w:proofErr w:type="spellStart"/>
      <w:r>
        <w:t>nº</w:t>
      </w:r>
      <w:proofErr w:type="spellEnd"/>
      <w:r>
        <w:t xml:space="preserve"> dpto.</w:t>
      </w:r>
    </w:p>
    <w:p w14:paraId="353782BF" w14:textId="02272DA6" w:rsidR="2BFEDAE3" w:rsidRDefault="399841E8" w:rsidP="5E04B74F">
      <w:pPr>
        <w:pStyle w:val="Prrafodelista"/>
        <w:numPr>
          <w:ilvl w:val="0"/>
          <w:numId w:val="29"/>
        </w:numPr>
        <w:spacing w:line="259" w:lineRule="auto"/>
      </w:pPr>
      <w:r w:rsidRPr="4E9931A4">
        <w:rPr>
          <w:b/>
          <w:bCs/>
        </w:rPr>
        <w:t>Plazo</w:t>
      </w:r>
      <w:r>
        <w:t>: período asignado para la implementación del cambio (fecha comienzo-fecha final).</w:t>
      </w:r>
    </w:p>
    <w:p w14:paraId="0C947C68" w14:textId="6BBAB76C" w:rsidR="2BFEDAE3" w:rsidRDefault="399841E8" w:rsidP="5E04B74F">
      <w:pPr>
        <w:pStyle w:val="Prrafodelista"/>
        <w:numPr>
          <w:ilvl w:val="0"/>
          <w:numId w:val="29"/>
        </w:numPr>
        <w:spacing w:line="259" w:lineRule="auto"/>
      </w:pPr>
      <w:r w:rsidRPr="4E9931A4">
        <w:rPr>
          <w:b/>
          <w:bCs/>
        </w:rPr>
        <w:t>Personal</w:t>
      </w:r>
      <w:r>
        <w:t>: individuos encargados de la implementación del cambio dentro del departamento.</w:t>
      </w:r>
    </w:p>
    <w:p w14:paraId="2F646D00" w14:textId="070C549A" w:rsidR="2BFEDAE3" w:rsidRDefault="399841E8" w:rsidP="5E04B74F">
      <w:pPr>
        <w:pStyle w:val="Prrafodelista"/>
        <w:numPr>
          <w:ilvl w:val="0"/>
          <w:numId w:val="29"/>
        </w:numPr>
        <w:spacing w:line="259" w:lineRule="auto"/>
      </w:pPr>
      <w:r w:rsidRPr="4E9931A4">
        <w:rPr>
          <w:b/>
          <w:bCs/>
        </w:rPr>
        <w:t>Contacto</w:t>
      </w:r>
      <w:r>
        <w:t>: número de teléfono + correo electrónico del departamento.</w:t>
      </w:r>
    </w:p>
    <w:p w14:paraId="014FA645" w14:textId="170AAE4A" w:rsidR="2BFEDAE3" w:rsidRDefault="399841E8" w:rsidP="5E04B74F">
      <w:pPr>
        <w:pStyle w:val="Prrafodelista"/>
        <w:numPr>
          <w:ilvl w:val="0"/>
          <w:numId w:val="29"/>
        </w:numPr>
        <w:spacing w:line="259" w:lineRule="auto"/>
      </w:pPr>
      <w:r w:rsidRPr="4E9931A4">
        <w:rPr>
          <w:b/>
          <w:bCs/>
        </w:rPr>
        <w:t>Referencia a la versión preliminar del cambio</w:t>
      </w:r>
      <w:r>
        <w:t>: referencia a la versión del documento que contiene el cambio implementado de forma preliminar y que consiste en una copia de la línea base con las modificaciones introducidas y un nuevo número de versión.</w:t>
      </w:r>
    </w:p>
    <w:p w14:paraId="52F897C6" w14:textId="11DB7463" w:rsidR="18640D6E" w:rsidRDefault="18640D6E" w:rsidP="432B1512">
      <w:pPr>
        <w:pStyle w:val="Prrafodelista"/>
        <w:numPr>
          <w:ilvl w:val="0"/>
          <w:numId w:val="29"/>
        </w:numPr>
        <w:spacing w:line="259" w:lineRule="auto"/>
      </w:pPr>
      <w:r w:rsidRPr="432B1512">
        <w:rPr>
          <w:b/>
          <w:bCs/>
        </w:rPr>
        <w:t>Resolución de la revisión</w:t>
      </w:r>
      <w:r w:rsidRPr="432B1512">
        <w:t>: este campo informa sobre el resultado de</w:t>
      </w:r>
      <w:r w:rsidR="1ABB40A1" w:rsidRPr="432B1512">
        <w:t xml:space="preserve"> la revisión y puede tomar el valor de “aprobado y pendiente de inclusión” o “rechazado y pendiente de replanificación”, según la correcta</w:t>
      </w:r>
      <w:r w:rsidR="54E1F9F7" w:rsidRPr="432B1512">
        <w:t xml:space="preserve"> o incorrecta</w:t>
      </w:r>
      <w:r w:rsidR="1ABB40A1" w:rsidRPr="432B1512">
        <w:t xml:space="preserve"> implementación del cambio en el proyecto.</w:t>
      </w:r>
    </w:p>
    <w:p w14:paraId="705B2AE0" w14:textId="77777777" w:rsidR="2BFEDAE3" w:rsidRDefault="2BFEDAE3" w:rsidP="341B289A">
      <w:pPr>
        <w:spacing w:line="259" w:lineRule="auto"/>
      </w:pPr>
    </w:p>
    <w:p w14:paraId="14E929AC" w14:textId="77777777" w:rsidR="2BFEDAE3" w:rsidRDefault="399841E8" w:rsidP="4E9931A4">
      <w:pPr>
        <w:pStyle w:val="Ttulo4"/>
        <w:spacing w:line="259" w:lineRule="auto"/>
      </w:pPr>
      <w:r>
        <w:t>Modelo</w:t>
      </w:r>
    </w:p>
    <w:p w14:paraId="0880DB92" w14:textId="3740B5D7" w:rsidR="2BFEDAE3" w:rsidRDefault="00A27827" w:rsidP="341B289A">
      <w:pPr>
        <w:spacing w:line="259" w:lineRule="auto"/>
      </w:pPr>
      <w:r>
        <w:t>ANEXO 4</w:t>
      </w:r>
    </w:p>
    <w:p w14:paraId="39AC1FE4" w14:textId="2676888C" w:rsidR="5F0BE028" w:rsidRDefault="5F0BE028" w:rsidP="5F0BE028">
      <w:pPr>
        <w:spacing w:line="259" w:lineRule="auto"/>
      </w:pPr>
    </w:p>
    <w:p w14:paraId="4E607AF6" w14:textId="588E78F1" w:rsidR="5F0BE028" w:rsidRDefault="5F0BE028" w:rsidP="5F0BE028">
      <w:pPr>
        <w:spacing w:line="259" w:lineRule="auto"/>
      </w:pPr>
    </w:p>
    <w:p w14:paraId="184C3DE2" w14:textId="78E78F8D" w:rsidR="09FD90FA" w:rsidRDefault="09FD90FA" w:rsidP="5F0BE028">
      <w:pPr>
        <w:pStyle w:val="Ttulo3"/>
        <w:spacing w:line="259" w:lineRule="auto"/>
      </w:pPr>
      <w:bookmarkStart w:id="32" w:name="_Toc158034144"/>
      <w:r>
        <w:lastRenderedPageBreak/>
        <w:t>Plantilla I – Inclusión del cambio</w:t>
      </w:r>
      <w:bookmarkEnd w:id="32"/>
    </w:p>
    <w:p w14:paraId="1D618E81" w14:textId="187B466D" w:rsidR="09FD90FA" w:rsidRDefault="09FD90FA" w:rsidP="6459DE6E">
      <w:pPr>
        <w:pStyle w:val="Prrafodelista"/>
        <w:numPr>
          <w:ilvl w:val="0"/>
          <w:numId w:val="32"/>
        </w:numPr>
        <w:spacing w:line="259" w:lineRule="auto"/>
      </w:pPr>
      <w:r w:rsidRPr="5F0BE028">
        <w:rPr>
          <w:b/>
          <w:bCs/>
        </w:rPr>
        <w:t>Fecha</w:t>
      </w:r>
      <w:r>
        <w:t xml:space="preserve">: </w:t>
      </w:r>
      <w:proofErr w:type="spellStart"/>
      <w:r>
        <w:t>dd</w:t>
      </w:r>
      <w:proofErr w:type="spellEnd"/>
      <w:r>
        <w:t>/mm/aa.</w:t>
      </w:r>
    </w:p>
    <w:p w14:paraId="0B9C8D49" w14:textId="089D165E" w:rsidR="09FD90FA" w:rsidRDefault="09FD90FA" w:rsidP="6459DE6E">
      <w:pPr>
        <w:pStyle w:val="Prrafodelista"/>
        <w:numPr>
          <w:ilvl w:val="0"/>
          <w:numId w:val="32"/>
        </w:numPr>
        <w:spacing w:line="259" w:lineRule="auto"/>
      </w:pPr>
      <w:r w:rsidRPr="5F0BE028">
        <w:rPr>
          <w:b/>
          <w:bCs/>
        </w:rPr>
        <w:t>Identificador</w:t>
      </w:r>
      <w:r>
        <w:t xml:space="preserve">: </w:t>
      </w:r>
      <w:proofErr w:type="spellStart"/>
      <w:r w:rsidR="1FBF88A5">
        <w:t>Incl</w:t>
      </w:r>
      <w:r>
        <w:t>Cmb</w:t>
      </w:r>
      <w:proofErr w:type="spellEnd"/>
      <w:r>
        <w:t xml:space="preserve"> + Número de identificación correlativo.</w:t>
      </w:r>
    </w:p>
    <w:p w14:paraId="10F32599" w14:textId="77777777" w:rsidR="09FD90FA" w:rsidRDefault="09FD90FA" w:rsidP="6459DE6E">
      <w:pPr>
        <w:pStyle w:val="Prrafodelista"/>
        <w:numPr>
          <w:ilvl w:val="0"/>
          <w:numId w:val="32"/>
        </w:numPr>
        <w:spacing w:line="259" w:lineRule="auto"/>
      </w:pPr>
      <w:r w:rsidRPr="5F0BE028">
        <w:rPr>
          <w:b/>
          <w:bCs/>
        </w:rPr>
        <w:t>Nombre</w:t>
      </w:r>
      <w:r>
        <w:t>: nombre del interesado que envía la solicitud de cambio.</w:t>
      </w:r>
    </w:p>
    <w:p w14:paraId="05EE3240" w14:textId="77777777" w:rsidR="09FD90FA" w:rsidRDefault="09FD90FA" w:rsidP="6459DE6E">
      <w:pPr>
        <w:pStyle w:val="Prrafodelista"/>
        <w:numPr>
          <w:ilvl w:val="0"/>
          <w:numId w:val="32"/>
        </w:numPr>
        <w:spacing w:line="259" w:lineRule="auto"/>
      </w:pPr>
      <w:r w:rsidRPr="5F0BE028">
        <w:rPr>
          <w:b/>
          <w:bCs/>
        </w:rPr>
        <w:t>Correo electrónico</w:t>
      </w:r>
      <w:r>
        <w:t>: dirección de correo del interesado en cuestión.</w:t>
      </w:r>
    </w:p>
    <w:p w14:paraId="2D56B158" w14:textId="6B3AB2F6" w:rsidR="09FD90FA" w:rsidRDefault="09FD90FA" w:rsidP="6459DE6E">
      <w:pPr>
        <w:pStyle w:val="Prrafodelista"/>
        <w:numPr>
          <w:ilvl w:val="0"/>
          <w:numId w:val="32"/>
        </w:numPr>
        <w:spacing w:line="259" w:lineRule="auto"/>
      </w:pPr>
      <w:r w:rsidRPr="5F0BE028">
        <w:rPr>
          <w:b/>
          <w:bCs/>
        </w:rPr>
        <w:t>Descripción</w:t>
      </w:r>
      <w:r>
        <w:t xml:space="preserve">: </w:t>
      </w:r>
    </w:p>
    <w:p w14:paraId="3EC5EFE9" w14:textId="5A1A6CDB" w:rsidR="09FD90FA" w:rsidRDefault="09FD90FA" w:rsidP="65906C46">
      <w:pPr>
        <w:pStyle w:val="Prrafodelista"/>
        <w:numPr>
          <w:ilvl w:val="0"/>
          <w:numId w:val="34"/>
        </w:numPr>
        <w:spacing w:line="259" w:lineRule="auto"/>
      </w:pPr>
      <w:r>
        <w:t>Situación en la que se detecta algún problema a cambiar.</w:t>
      </w:r>
    </w:p>
    <w:p w14:paraId="06F8917A" w14:textId="5971E3B7" w:rsidR="09FD90FA" w:rsidRDefault="09FD90FA" w:rsidP="65906C46">
      <w:pPr>
        <w:pStyle w:val="Prrafodelista"/>
        <w:numPr>
          <w:ilvl w:val="0"/>
          <w:numId w:val="34"/>
        </w:numPr>
        <w:spacing w:line="259" w:lineRule="auto"/>
      </w:pPr>
      <w:r>
        <w:t>Descripción del cambio.</w:t>
      </w:r>
    </w:p>
    <w:p w14:paraId="35180EDD" w14:textId="7B9601F2" w:rsidR="09FD90FA" w:rsidRDefault="09FD90FA" w:rsidP="65906C46">
      <w:pPr>
        <w:pStyle w:val="Prrafodelista"/>
        <w:numPr>
          <w:ilvl w:val="0"/>
          <w:numId w:val="34"/>
        </w:numPr>
        <w:spacing w:line="259" w:lineRule="auto"/>
      </w:pPr>
      <w:r>
        <w:t>Justificación que explica lo que ocurriría en caso de no aplicar el cambio.</w:t>
      </w:r>
    </w:p>
    <w:p w14:paraId="7194A914" w14:textId="5BBE9561" w:rsidR="09FD90FA" w:rsidRDefault="09FD90FA" w:rsidP="6459DE6E">
      <w:pPr>
        <w:pStyle w:val="Prrafodelista"/>
        <w:numPr>
          <w:ilvl w:val="0"/>
          <w:numId w:val="32"/>
        </w:numPr>
        <w:spacing w:line="259" w:lineRule="auto"/>
      </w:pPr>
      <w:r w:rsidRPr="791A70ED">
        <w:rPr>
          <w:b/>
          <w:bCs/>
        </w:rPr>
        <w:t>Estado</w:t>
      </w:r>
      <w:r>
        <w:t xml:space="preserve">: este campo toma el valor de </w:t>
      </w:r>
      <w:r w:rsidR="035C4A13">
        <w:t>“</w:t>
      </w:r>
      <w:r w:rsidR="45E882EA">
        <w:t>ejecutado</w:t>
      </w:r>
      <w:r w:rsidR="1F8F23A2">
        <w:t>”</w:t>
      </w:r>
      <w:r w:rsidR="45E882EA">
        <w:t>, pues se ha generado la nueva versión de la línea base</w:t>
      </w:r>
      <w:r>
        <w:t>.</w:t>
      </w:r>
    </w:p>
    <w:p w14:paraId="77734E44" w14:textId="05D0281D" w:rsidR="09FD90FA" w:rsidRDefault="09FD90FA" w:rsidP="6459DE6E">
      <w:pPr>
        <w:pStyle w:val="Prrafodelista"/>
        <w:numPr>
          <w:ilvl w:val="0"/>
          <w:numId w:val="32"/>
        </w:numPr>
        <w:spacing w:line="259" w:lineRule="auto"/>
      </w:pPr>
      <w:r w:rsidRPr="5F0BE028">
        <w:rPr>
          <w:b/>
          <w:bCs/>
        </w:rPr>
        <w:t>Propiedades del cambio</w:t>
      </w:r>
      <w:r>
        <w:t>:</w:t>
      </w:r>
    </w:p>
    <w:p w14:paraId="02DA6185" w14:textId="307706CC" w:rsidR="09FD90FA" w:rsidRDefault="09FD90FA" w:rsidP="65906C46">
      <w:pPr>
        <w:pStyle w:val="Prrafodelista"/>
        <w:numPr>
          <w:ilvl w:val="0"/>
          <w:numId w:val="33"/>
        </w:numPr>
        <w:spacing w:line="259" w:lineRule="auto"/>
      </w:pPr>
      <w:r w:rsidRPr="5F0BE028">
        <w:rPr>
          <w:b/>
          <w:bCs/>
        </w:rPr>
        <w:t>Coste económico</w:t>
      </w:r>
      <w:r>
        <w:t>: qué inversión de capital supone el cambio planteado.</w:t>
      </w:r>
    </w:p>
    <w:p w14:paraId="19FC0A5E" w14:textId="7ED680BF" w:rsidR="09FD90FA" w:rsidRDefault="09FD90FA" w:rsidP="65906C46">
      <w:pPr>
        <w:pStyle w:val="Prrafodelista"/>
        <w:numPr>
          <w:ilvl w:val="0"/>
          <w:numId w:val="33"/>
        </w:numPr>
        <w:spacing w:line="259" w:lineRule="auto"/>
      </w:pPr>
      <w:r w:rsidRPr="5F0BE028">
        <w:rPr>
          <w:b/>
          <w:bCs/>
        </w:rPr>
        <w:t>Coste temporal</w:t>
      </w:r>
      <w:r>
        <w:t>: cuánto se va a tardar en implementar el mismo.</w:t>
      </w:r>
    </w:p>
    <w:p w14:paraId="59A37A25" w14:textId="116E5701" w:rsidR="09FD90FA" w:rsidRDefault="09FD90FA" w:rsidP="65906C46">
      <w:pPr>
        <w:pStyle w:val="Prrafodelista"/>
        <w:numPr>
          <w:ilvl w:val="0"/>
          <w:numId w:val="33"/>
        </w:numPr>
        <w:spacing w:line="259" w:lineRule="auto"/>
      </w:pPr>
      <w:r w:rsidRPr="5F0BE028">
        <w:rPr>
          <w:b/>
          <w:bCs/>
        </w:rPr>
        <w:t>Alcance</w:t>
      </w:r>
      <w:r>
        <w:t>: evaluar si se encuentra dentro de los límites del proyecto el cambio a implementar.</w:t>
      </w:r>
    </w:p>
    <w:p w14:paraId="2C9833FD" w14:textId="3E8DD44F" w:rsidR="09FD90FA" w:rsidRDefault="09FD90FA" w:rsidP="6459DE6E">
      <w:pPr>
        <w:pStyle w:val="Prrafodelista"/>
        <w:numPr>
          <w:ilvl w:val="0"/>
          <w:numId w:val="32"/>
        </w:numPr>
        <w:spacing w:line="259" w:lineRule="auto"/>
      </w:pPr>
      <w:r w:rsidRPr="5F0BE028">
        <w:rPr>
          <w:b/>
          <w:bCs/>
        </w:rPr>
        <w:t>Prioridad del cambio</w:t>
      </w:r>
      <w:r>
        <w:t>: valor numérico relativo. Cuanto mayor el valor de dicho número respecto al de otros cambios, mayor su prioridad.</w:t>
      </w:r>
    </w:p>
    <w:p w14:paraId="4B4BC6D0" w14:textId="03080C86" w:rsidR="09FD90FA" w:rsidRDefault="09FD90FA" w:rsidP="6459DE6E">
      <w:pPr>
        <w:pStyle w:val="Prrafodelista"/>
        <w:numPr>
          <w:ilvl w:val="0"/>
          <w:numId w:val="32"/>
        </w:numPr>
        <w:spacing w:line="259" w:lineRule="auto"/>
      </w:pPr>
      <w:r w:rsidRPr="5F0BE028">
        <w:rPr>
          <w:b/>
          <w:bCs/>
        </w:rPr>
        <w:t>Departamento</w:t>
      </w:r>
      <w:r>
        <w:t xml:space="preserve">: grupo dentro del marco del proyecto encargado de planificar e implementar el cambio. Identificado por Nombre único + </w:t>
      </w:r>
      <w:proofErr w:type="spellStart"/>
      <w:r>
        <w:t>nº</w:t>
      </w:r>
      <w:proofErr w:type="spellEnd"/>
      <w:r>
        <w:t xml:space="preserve"> dpto.</w:t>
      </w:r>
    </w:p>
    <w:p w14:paraId="13FDB3AE" w14:textId="02272DA6" w:rsidR="09FD90FA" w:rsidRDefault="09FD90FA" w:rsidP="6459DE6E">
      <w:pPr>
        <w:pStyle w:val="Prrafodelista"/>
        <w:numPr>
          <w:ilvl w:val="0"/>
          <w:numId w:val="32"/>
        </w:numPr>
        <w:spacing w:line="259" w:lineRule="auto"/>
      </w:pPr>
      <w:r w:rsidRPr="5F0BE028">
        <w:rPr>
          <w:b/>
          <w:bCs/>
        </w:rPr>
        <w:t>Plazo</w:t>
      </w:r>
      <w:r>
        <w:t>: período asignado para la implementación del cambio (fecha comienzo-fecha final).</w:t>
      </w:r>
    </w:p>
    <w:p w14:paraId="71CE9CE2" w14:textId="6BBAB76C" w:rsidR="09FD90FA" w:rsidRDefault="09FD90FA" w:rsidP="6459DE6E">
      <w:pPr>
        <w:pStyle w:val="Prrafodelista"/>
        <w:numPr>
          <w:ilvl w:val="0"/>
          <w:numId w:val="32"/>
        </w:numPr>
        <w:spacing w:line="259" w:lineRule="auto"/>
      </w:pPr>
      <w:r w:rsidRPr="5F0BE028">
        <w:rPr>
          <w:b/>
          <w:bCs/>
        </w:rPr>
        <w:t>Personal</w:t>
      </w:r>
      <w:r>
        <w:t>: individuos encargados de la implementación del cambio dentro del departamento.</w:t>
      </w:r>
    </w:p>
    <w:p w14:paraId="06160B3A" w14:textId="070C549A" w:rsidR="09FD90FA" w:rsidRDefault="09FD90FA" w:rsidP="6459DE6E">
      <w:pPr>
        <w:pStyle w:val="Prrafodelista"/>
        <w:numPr>
          <w:ilvl w:val="0"/>
          <w:numId w:val="32"/>
        </w:numPr>
        <w:spacing w:line="259" w:lineRule="auto"/>
      </w:pPr>
      <w:r w:rsidRPr="5F0BE028">
        <w:rPr>
          <w:b/>
          <w:bCs/>
        </w:rPr>
        <w:t>Contacto</w:t>
      </w:r>
      <w:r>
        <w:t>: número de teléfono + correo electrónico del departamento.</w:t>
      </w:r>
    </w:p>
    <w:p w14:paraId="5D07215E" w14:textId="170AAE4A" w:rsidR="09FD90FA" w:rsidRDefault="09FD90FA" w:rsidP="6459DE6E">
      <w:pPr>
        <w:pStyle w:val="Prrafodelista"/>
        <w:numPr>
          <w:ilvl w:val="0"/>
          <w:numId w:val="32"/>
        </w:numPr>
        <w:spacing w:line="259" w:lineRule="auto"/>
      </w:pPr>
      <w:r w:rsidRPr="5F0BE028">
        <w:rPr>
          <w:b/>
          <w:bCs/>
        </w:rPr>
        <w:t>Referencia a la versión preliminar del cambio</w:t>
      </w:r>
      <w:r>
        <w:t>: referencia a la versión del documento que contiene el cambio implementado de forma preliminar y que consiste en una copia de la línea base con las modificaciones introducidas y un nuevo número de versión.</w:t>
      </w:r>
    </w:p>
    <w:p w14:paraId="7110649D" w14:textId="11DB7463" w:rsidR="09FD90FA" w:rsidRDefault="09FD90FA" w:rsidP="6459DE6E">
      <w:pPr>
        <w:pStyle w:val="Prrafodelista"/>
        <w:numPr>
          <w:ilvl w:val="0"/>
          <w:numId w:val="32"/>
        </w:numPr>
        <w:spacing w:line="259" w:lineRule="auto"/>
      </w:pPr>
      <w:r w:rsidRPr="5F0BE028">
        <w:rPr>
          <w:b/>
          <w:bCs/>
        </w:rPr>
        <w:t>Resolución de la revisión</w:t>
      </w:r>
      <w:r>
        <w:t>: este campo informa sobre el resultado de la revisión y puede tomar el valor de “aprobado y pendiente de inclusión” o “rechazado y pendiente de replanificación”, según la correcta o incorrecta implementación del cambio en el proyecto.</w:t>
      </w:r>
    </w:p>
    <w:p w14:paraId="607989DF" w14:textId="4BFD4203" w:rsidR="55673528" w:rsidRDefault="55673528" w:rsidP="65906C46">
      <w:pPr>
        <w:pStyle w:val="Prrafodelista"/>
        <w:numPr>
          <w:ilvl w:val="0"/>
          <w:numId w:val="32"/>
        </w:numPr>
        <w:spacing w:line="259" w:lineRule="auto"/>
      </w:pPr>
      <w:r w:rsidRPr="791A70ED">
        <w:rPr>
          <w:b/>
          <w:bCs/>
        </w:rPr>
        <w:t>Referencia de la nueva versión de la línea base</w:t>
      </w:r>
      <w:r>
        <w:t>:</w:t>
      </w:r>
      <w:r w:rsidR="3B136A8F">
        <w:t xml:space="preserve"> versión de la línea base que incluya el cambio y que constituye la nueva versión </w:t>
      </w:r>
      <w:r w:rsidR="019559BD">
        <w:t>sobre la que continúa el resto del desarrollo.</w:t>
      </w:r>
    </w:p>
    <w:p w14:paraId="75DC0A99" w14:textId="77777777" w:rsidR="5F0BE028" w:rsidRDefault="5F0BE028" w:rsidP="5F0BE028">
      <w:pPr>
        <w:spacing w:line="259" w:lineRule="auto"/>
      </w:pPr>
    </w:p>
    <w:p w14:paraId="61758B50" w14:textId="77777777" w:rsidR="09FD90FA" w:rsidRDefault="09FD90FA" w:rsidP="5F0BE028">
      <w:pPr>
        <w:pStyle w:val="Ttulo4"/>
        <w:spacing w:line="259" w:lineRule="auto"/>
      </w:pPr>
      <w:r>
        <w:t>Modelo</w:t>
      </w:r>
    </w:p>
    <w:p w14:paraId="2DFBA490" w14:textId="5C68CC63" w:rsidR="09FD90FA" w:rsidRDefault="00A27827" w:rsidP="5F0BE028">
      <w:pPr>
        <w:spacing w:line="259" w:lineRule="auto"/>
      </w:pPr>
      <w:r>
        <w:t>ANEXO 4</w:t>
      </w:r>
    </w:p>
    <w:p w14:paraId="1722BD42" w14:textId="6FAA9AE9" w:rsidR="5F0BE028" w:rsidRDefault="5F0BE028" w:rsidP="5F0BE028">
      <w:pPr>
        <w:spacing w:line="259" w:lineRule="auto"/>
      </w:pPr>
    </w:p>
    <w:p w14:paraId="47F79232" w14:textId="77777777" w:rsidR="2BFEDAE3" w:rsidRDefault="2BFEDAE3" w:rsidP="341B289A">
      <w:pPr>
        <w:spacing w:line="259" w:lineRule="auto"/>
      </w:pPr>
    </w:p>
    <w:p w14:paraId="48D235BB" w14:textId="77777777" w:rsidR="2BFEDAE3" w:rsidRDefault="399841E8" w:rsidP="4E9931A4">
      <w:pPr>
        <w:pStyle w:val="Ttulo4"/>
        <w:spacing w:line="259" w:lineRule="auto"/>
      </w:pPr>
      <w:r>
        <w:lastRenderedPageBreak/>
        <w:t>Justificación de sus campos</w:t>
      </w:r>
    </w:p>
    <w:p w14:paraId="1D382E41" w14:textId="76E4CF81" w:rsidR="2BFEDAE3" w:rsidRDefault="28BBB8B9" w:rsidP="341B289A">
      <w:pPr>
        <w:spacing w:line="259" w:lineRule="auto"/>
      </w:pPr>
      <w:r>
        <w:t xml:space="preserve">En la actividad anterior el </w:t>
      </w:r>
      <w:r w:rsidR="6A1EB671">
        <w:t xml:space="preserve">equipo </w:t>
      </w:r>
      <w:r w:rsidR="31AE6B20">
        <w:t xml:space="preserve">lleva a cabo una </w:t>
      </w:r>
      <w:r w:rsidR="6A1EB671">
        <w:t xml:space="preserve">revisión acerca de la </w:t>
      </w:r>
      <w:r w:rsidR="262106BB">
        <w:t>validación y cohesión de la implementación realizada</w:t>
      </w:r>
      <w:r w:rsidR="2C0F22B7">
        <w:t xml:space="preserve"> y decide incluir finalmente el cambio en el proyecto, por lo que la nueva versión generada de la línea base en esta actividad se referencia </w:t>
      </w:r>
      <w:r w:rsidR="5EB8849D">
        <w:t xml:space="preserve">con el nuevo campo añadido, lo que permite a su vez </w:t>
      </w:r>
      <w:r w:rsidR="1E29D1E0">
        <w:t>localizar esta versión y asociarla con el cambio</w:t>
      </w:r>
      <w:r w:rsidR="5EB8849D">
        <w:t>.</w:t>
      </w:r>
      <w:r w:rsidR="1C39307F">
        <w:t xml:space="preserve"> </w:t>
      </w:r>
      <w:r w:rsidR="1E0A1DBE">
        <w:t>Además, el campo contendrá el valor de “ejecutado”, pues el cambio se completa su proceso de gestión e implementación.</w:t>
      </w:r>
    </w:p>
    <w:p w14:paraId="65691DD2" w14:textId="214DF23D" w:rsidR="66CE9068" w:rsidRDefault="66CE9068" w:rsidP="66CE9068">
      <w:pPr>
        <w:spacing w:line="259" w:lineRule="auto"/>
      </w:pPr>
      <w:r>
        <w:br w:type="page"/>
      </w:r>
    </w:p>
    <w:p w14:paraId="44FED819" w14:textId="4376048E" w:rsidR="00405635" w:rsidRPr="006566D1" w:rsidRDefault="00405635" w:rsidP="00405635">
      <w:pPr>
        <w:pStyle w:val="Ttulo1"/>
        <w:rPr>
          <w:sz w:val="36"/>
          <w:szCs w:val="36"/>
        </w:rPr>
      </w:pPr>
      <w:bookmarkStart w:id="33" w:name="_Toc158034145"/>
      <w:r w:rsidRPr="00405635">
        <w:lastRenderedPageBreak/>
        <w:t>ANEXOS</w:t>
      </w:r>
      <w:bookmarkEnd w:id="33"/>
    </w:p>
    <w:p w14:paraId="7FB51F01" w14:textId="77777777" w:rsidR="008D16F2" w:rsidRDefault="008D16F2" w:rsidP="008D16F2">
      <w:pPr>
        <w:pStyle w:val="Ttulo2"/>
      </w:pPr>
      <w:bookmarkStart w:id="34" w:name="_Toc158034146"/>
      <w:r w:rsidRPr="6CE3B692">
        <w:t>Anexo</w:t>
      </w:r>
      <w:r w:rsidR="004D546D" w:rsidRPr="6CE3B692">
        <w:t xml:space="preserve"> </w:t>
      </w:r>
      <w:r w:rsidRPr="6CE3B692">
        <w:t>1.</w:t>
      </w:r>
      <w:r w:rsidR="004D546D" w:rsidRPr="6CE3B692">
        <w:t>-</w:t>
      </w:r>
      <w:r w:rsidRPr="6CE3B692">
        <w:t xml:space="preserve"> Cambios propuestos por cada miembro del grupo</w:t>
      </w:r>
      <w:bookmarkEnd w:id="34"/>
    </w:p>
    <w:p w14:paraId="57871581" w14:textId="51673789" w:rsidR="008D16F2" w:rsidRPr="008D16F2" w:rsidRDefault="008D16F2" w:rsidP="66CE9068"/>
    <w:p w14:paraId="07CA6821" w14:textId="6236C64F" w:rsidR="008D16F2" w:rsidRPr="008D16F2" w:rsidRDefault="4906DC0E" w:rsidP="66CE9068">
      <w:pPr>
        <w:pStyle w:val="Ttulo3"/>
      </w:pPr>
      <w:bookmarkStart w:id="35" w:name="_Toc158034147"/>
      <w:r>
        <w:t>Cambios de Aarón García</w:t>
      </w:r>
      <w:bookmarkEnd w:id="35"/>
    </w:p>
    <w:p w14:paraId="2EE62B6C" w14:textId="7F70BCAF" w:rsidR="008D16F2" w:rsidRPr="008D16F2" w:rsidRDefault="008D16F2" w:rsidP="66CE9068"/>
    <w:p w14:paraId="20BC628E" w14:textId="0C264621" w:rsidR="008D16F2" w:rsidRPr="008D16F2" w:rsidRDefault="682E28CA" w:rsidP="66CE9068">
      <w:r>
        <w:t xml:space="preserve">· Nuevo requisito funcional: </w:t>
      </w:r>
    </w:p>
    <w:p w14:paraId="78763BC5" w14:textId="0BE223DA" w:rsidR="008D16F2" w:rsidRPr="008D16F2" w:rsidRDefault="008D16F2" w:rsidP="66CE9068"/>
    <w:p w14:paraId="2B639260" w14:textId="1CA2417C" w:rsidR="008D16F2" w:rsidRPr="008D16F2" w:rsidRDefault="682E28CA" w:rsidP="66CE9068">
      <w:r>
        <w:t xml:space="preserve">· Nuevo requisito no funcional: </w:t>
      </w:r>
    </w:p>
    <w:p w14:paraId="17A3F270" w14:textId="4A86514C" w:rsidR="008D16F2" w:rsidRPr="008D16F2" w:rsidRDefault="008D16F2" w:rsidP="66CE9068"/>
    <w:p w14:paraId="5E3B7F2D" w14:textId="538EEFFA" w:rsidR="008D16F2" w:rsidRPr="008D16F2" w:rsidRDefault="682E28CA" w:rsidP="66CE9068">
      <w:r>
        <w:t xml:space="preserve">· Problema en los documentos de la línea base: </w:t>
      </w:r>
    </w:p>
    <w:p w14:paraId="40E05A3B" w14:textId="2463E138" w:rsidR="008D16F2" w:rsidRPr="008D16F2" w:rsidRDefault="008D16F2" w:rsidP="66CE9068"/>
    <w:p w14:paraId="167B085A" w14:textId="516BC106" w:rsidR="008D16F2" w:rsidRPr="008D16F2" w:rsidRDefault="4906DC0E" w:rsidP="66CE9068">
      <w:pPr>
        <w:pStyle w:val="Ttulo3"/>
      </w:pPr>
      <w:bookmarkStart w:id="36" w:name="_Toc158034148"/>
      <w:r>
        <w:t>Cambios de Pablo García</w:t>
      </w:r>
      <w:bookmarkEnd w:id="36"/>
    </w:p>
    <w:p w14:paraId="51E89B8B" w14:textId="60C7F026" w:rsidR="008D16F2" w:rsidRPr="008D16F2" w:rsidRDefault="008D16F2" w:rsidP="66CE9068"/>
    <w:p w14:paraId="3666B94C" w14:textId="3DF55907" w:rsidR="008D16F2" w:rsidRPr="008D16F2" w:rsidRDefault="7F132760" w:rsidP="66CE9068">
      <w:r>
        <w:t>· Nuevo requisito funcional: dentro del subsistema de actividades, se propone un nuevo requisito funcional de búsqueda de actividades, esto es, añadir un buscador de activida</w:t>
      </w:r>
      <w:r w:rsidR="3751762E">
        <w:t>des en función de su temática, las puntuaciones de sus reseñas y de su afinidad con el usuario que realiza la búsqueda.</w:t>
      </w:r>
    </w:p>
    <w:p w14:paraId="1BE157FF" w14:textId="0BE223DA" w:rsidR="008D16F2" w:rsidRPr="008D16F2" w:rsidRDefault="008D16F2" w:rsidP="66CE9068"/>
    <w:p w14:paraId="6343DC38" w14:textId="323F9B1F" w:rsidR="008D16F2" w:rsidRPr="008D16F2" w:rsidRDefault="3751762E" w:rsidP="66CE9068">
      <w:r>
        <w:t xml:space="preserve">· Nuevo requisito no funcional: </w:t>
      </w:r>
      <w:r w:rsidR="1BC6295B">
        <w:t xml:space="preserve">se propone permitir el soporte a un gran número de usuarios en un mismo grupo de cara a creación de </w:t>
      </w:r>
      <w:r w:rsidR="190FF3BE">
        <w:t>agrupacione</w:t>
      </w:r>
      <w:r w:rsidR="1BC6295B">
        <w:t xml:space="preserve">s de gasto para la organización de actividades en </w:t>
      </w:r>
      <w:r w:rsidR="5E143EF5">
        <w:t xml:space="preserve">viajes con </w:t>
      </w:r>
      <w:r w:rsidR="1D2FC4E1">
        <w:t>muchos integrantes</w:t>
      </w:r>
      <w:r w:rsidR="12A95D5A">
        <w:t>.</w:t>
      </w:r>
    </w:p>
    <w:p w14:paraId="05B7E5F2" w14:textId="4A86514C" w:rsidR="008D16F2" w:rsidRPr="008D16F2" w:rsidRDefault="008D16F2" w:rsidP="66CE9068"/>
    <w:p w14:paraId="29482E2F" w14:textId="7A712591" w:rsidR="008D16F2" w:rsidRPr="008D16F2" w:rsidRDefault="04AB60FD" w:rsidP="66CE9068">
      <w:r>
        <w:t xml:space="preserve">· Problema en los documentos de la línea base: </w:t>
      </w:r>
      <w:r w:rsidR="2BC27772">
        <w:t xml:space="preserve">en lo referente a la sección 2.2 que describe los objetivos que tiene el proyecto, es necesaria la justificación de la presencia de </w:t>
      </w:r>
      <w:r w:rsidR="007313A4">
        <w:t>estos</w:t>
      </w:r>
      <w:r w:rsidR="2BC27772">
        <w:t xml:space="preserve"> dentro del contexto del proyecto.</w:t>
      </w:r>
    </w:p>
    <w:p w14:paraId="7B16C390" w14:textId="77808D43" w:rsidR="008D16F2" w:rsidRPr="008D16F2" w:rsidRDefault="4906DC0E" w:rsidP="66CE9068">
      <w:pPr>
        <w:pStyle w:val="Ttulo3"/>
      </w:pPr>
      <w:bookmarkStart w:id="37" w:name="_Toc158034149"/>
      <w:r>
        <w:t xml:space="preserve">Cambios de Pablo </w:t>
      </w:r>
      <w:proofErr w:type="spellStart"/>
      <w:r>
        <w:t>Guerrica</w:t>
      </w:r>
      <w:proofErr w:type="spellEnd"/>
      <w:r w:rsidR="006A673C">
        <w:t>-Echevarría</w:t>
      </w:r>
      <w:bookmarkEnd w:id="37"/>
    </w:p>
    <w:p w14:paraId="61EAF790" w14:textId="25F9442E" w:rsidR="008D16F2" w:rsidRPr="008D16F2" w:rsidRDefault="008D16F2" w:rsidP="66CE9068"/>
    <w:p w14:paraId="3A8E3763" w14:textId="2085D5C8" w:rsidR="008D16F2" w:rsidRPr="008D16F2" w:rsidRDefault="0FF3627E" w:rsidP="66CE9068">
      <w:r>
        <w:t xml:space="preserve">· Nuevo requisito funcional: </w:t>
      </w:r>
      <w:r w:rsidR="00805CEF">
        <w:t>s</w:t>
      </w:r>
      <w:r w:rsidR="007C1647" w:rsidRPr="007C1647">
        <w:t>e necesita una funcionalidad para crear una relación de amistad con otro usuario</w:t>
      </w:r>
      <w:r w:rsidR="008C6476">
        <w:t xml:space="preserve"> (añadir amigo)</w:t>
      </w:r>
      <w:r w:rsidR="007C1647" w:rsidRPr="007C1647">
        <w:t>. El objetivo es permitir el intercambio de mensajes con aquellos usuarios del grupo del viaje con los que quieres tener una comunicación privada. Por ello, previamente se debe establecer esa relación con el usuario correspondiente</w:t>
      </w:r>
      <w:r w:rsidR="006A673C">
        <w:t>.</w:t>
      </w:r>
    </w:p>
    <w:p w14:paraId="17126735" w14:textId="0BE223DA" w:rsidR="008D16F2" w:rsidRPr="008D16F2" w:rsidRDefault="008D16F2" w:rsidP="66CE9068"/>
    <w:p w14:paraId="38F8076A" w14:textId="40D3F76C" w:rsidR="008D16F2" w:rsidRPr="008D16F2" w:rsidRDefault="0FF3627E" w:rsidP="66CE9068">
      <w:r>
        <w:t xml:space="preserve">· Nuevo requisito no funcional: </w:t>
      </w:r>
      <w:r w:rsidR="00805CEF" w:rsidRPr="00805CEF">
        <w:t>Se establece un tiempo máximo de respuesta a las consultas hechas a la base de datos. Cuando un usuario se registra, inicia sesión, edita su perfil o configura métodos de pago está consultando información en la BBDD. Para que la experiencia del usuario en el uso de la aplicación sea más fluida, se especifica un requisito para que las respuestas a estas consultas no excedan un tiempo máximo de 200 ms en llegar.</w:t>
      </w:r>
    </w:p>
    <w:p w14:paraId="7C932C7A" w14:textId="4A86514C" w:rsidR="008D16F2" w:rsidRPr="008D16F2" w:rsidRDefault="008D16F2" w:rsidP="66CE9068"/>
    <w:p w14:paraId="4A3A4CAA" w14:textId="226798E7" w:rsidR="008D16F2" w:rsidRPr="008D16F2" w:rsidRDefault="0FF3627E" w:rsidP="66CE9068">
      <w:r>
        <w:t>· Problema en los documentos de la línea base:</w:t>
      </w:r>
      <w:r w:rsidR="00805CEF">
        <w:t xml:space="preserve"> </w:t>
      </w:r>
      <w:r w:rsidR="00D6758C">
        <w:t>el</w:t>
      </w:r>
      <w:r w:rsidR="00805CEF" w:rsidRPr="00805CEF">
        <w:t xml:space="preserve"> requisito no funcional </w:t>
      </w:r>
      <w:r w:rsidR="004E1DB5" w:rsidRPr="004E1DB5">
        <w:t>NFR-0002</w:t>
      </w:r>
      <w:r w:rsidR="004E1DB5">
        <w:t xml:space="preserve"> </w:t>
      </w:r>
      <w:r w:rsidR="00805CEF" w:rsidRPr="00805CEF">
        <w:t xml:space="preserve">resulta desproporcionado, ya que </w:t>
      </w:r>
      <w:r w:rsidR="007F5830">
        <w:t>es un</w:t>
      </w:r>
      <w:r w:rsidR="00805CEF" w:rsidRPr="00805CEF">
        <w:t xml:space="preserve"> requisito </w:t>
      </w:r>
      <w:r w:rsidR="007F5830">
        <w:t>inalcanzable</w:t>
      </w:r>
      <w:r w:rsidR="00805CEF" w:rsidRPr="00805CEF">
        <w:t xml:space="preserve"> la adaptación de la aplicación a nuevos </w:t>
      </w:r>
      <w:r w:rsidR="00923D4D">
        <w:t>s</w:t>
      </w:r>
      <w:r w:rsidR="00805CEF" w:rsidRPr="00805CEF">
        <w:t xml:space="preserve">istemas </w:t>
      </w:r>
      <w:r w:rsidR="00923D4D">
        <w:t>o</w:t>
      </w:r>
      <w:r w:rsidR="00805CEF" w:rsidRPr="00805CEF">
        <w:t xml:space="preserve">perativos que puedan surgir en el futuro. </w:t>
      </w:r>
      <w:r w:rsidR="005D7BE3">
        <w:t>El</w:t>
      </w:r>
      <w:r w:rsidR="00805CEF" w:rsidRPr="00805CEF">
        <w:t xml:space="preserve"> desarrollo no terminaría nunca, debido a la aparición de nuevas plataformas donde desplegar</w:t>
      </w:r>
      <w:r w:rsidR="006C5C0A">
        <w:t xml:space="preserve"> la </w:t>
      </w:r>
      <w:r w:rsidR="001E6C01">
        <w:t>aplicación</w:t>
      </w:r>
      <w:r w:rsidR="00805CEF" w:rsidRPr="00805CEF">
        <w:t>.</w:t>
      </w:r>
    </w:p>
    <w:p w14:paraId="5E70C143" w14:textId="47323897" w:rsidR="008D16F2" w:rsidRPr="008D16F2" w:rsidRDefault="4906DC0E" w:rsidP="66CE9068">
      <w:pPr>
        <w:pStyle w:val="Ttulo3"/>
      </w:pPr>
      <w:bookmarkStart w:id="38" w:name="_Toc158034150"/>
      <w:r>
        <w:lastRenderedPageBreak/>
        <w:t xml:space="preserve">Cambios de Antón </w:t>
      </w:r>
      <w:proofErr w:type="spellStart"/>
      <w:r>
        <w:t>Lence</w:t>
      </w:r>
      <w:bookmarkEnd w:id="38"/>
      <w:proofErr w:type="spellEnd"/>
    </w:p>
    <w:p w14:paraId="6BFEDEE1" w14:textId="41F2402F" w:rsidR="008D16F2" w:rsidRPr="008D16F2" w:rsidRDefault="008D16F2" w:rsidP="66CE9068"/>
    <w:p w14:paraId="5A29161F" w14:textId="08819A02" w:rsidR="008D16F2" w:rsidRPr="008D16F2" w:rsidRDefault="36AF5FC9" w:rsidP="66CE9068">
      <w:r>
        <w:t xml:space="preserve">· Nuevo requisito funcional: </w:t>
      </w:r>
      <w:r w:rsidR="6C46DF4C">
        <w:t xml:space="preserve">Capacidad de la aplicación para funcionar sin cobertura (pagos, gastos y cálculos de balance). Permitir que las funcionalidades básicas de registro de pagos y cobros, así como gastos incurridos se puedan realizar </w:t>
      </w:r>
      <w:r w:rsidR="03727D58">
        <w:t>sin conexión a la red, al menos de forma temporal para su uso posterior una vez se disponga de cobertura.</w:t>
      </w:r>
    </w:p>
    <w:p w14:paraId="65FFE075" w14:textId="0BE223DA" w:rsidR="008D16F2" w:rsidRPr="008D16F2" w:rsidRDefault="008D16F2" w:rsidP="66CE9068"/>
    <w:p w14:paraId="0E16003B" w14:textId="2DE58921" w:rsidR="008D16F2" w:rsidRPr="008D16F2" w:rsidRDefault="36AF5FC9" w:rsidP="66CE9068">
      <w:r>
        <w:t xml:space="preserve">· Nuevo requisito no funcional: </w:t>
      </w:r>
      <w:r w:rsidR="3B543EAC">
        <w:t>Adaptabilidad para personas con discapacidades (sordos, ciegos). Implementar recursos de ayuda para personas con discapacidades, teniendo en cuenta que los usuarios de nuestra aplicación</w:t>
      </w:r>
      <w:r w:rsidR="7BCC24EE">
        <w:t xml:space="preserve"> pertenecen a la tercera edad, y estos problemas (pérdida de vista y oído total o parcial) no es de rara ocurrencia.</w:t>
      </w:r>
    </w:p>
    <w:p w14:paraId="551703A8" w14:textId="4A86514C" w:rsidR="008D16F2" w:rsidRPr="008D16F2" w:rsidRDefault="008D16F2" w:rsidP="66CE9068"/>
    <w:p w14:paraId="7947D2D2" w14:textId="58805B74" w:rsidR="008D16F2" w:rsidRPr="008D16F2" w:rsidRDefault="36AF5FC9" w:rsidP="66CE9068">
      <w:r>
        <w:t>· Problema en los documentos de la línea base:</w:t>
      </w:r>
      <w:r w:rsidR="782C99D4">
        <w:t xml:space="preserve"> el requisito no funcional NFR- no especifica los idiomas en los que la aplicación estará disponible.</w:t>
      </w:r>
    </w:p>
    <w:p w14:paraId="62736717" w14:textId="493B2D6E" w:rsidR="008D16F2" w:rsidRPr="008D16F2" w:rsidRDefault="008D16F2" w:rsidP="008D16F2"/>
    <w:p w14:paraId="0046D5C5" w14:textId="77777777" w:rsidR="001061FB" w:rsidRPr="00F63D22" w:rsidRDefault="00F63D22" w:rsidP="00405635">
      <w:pPr>
        <w:pStyle w:val="Ttulo2"/>
      </w:pPr>
      <w:bookmarkStart w:id="39" w:name="_Toc158034151"/>
      <w:r w:rsidRPr="6CE3B692">
        <w:t>A</w:t>
      </w:r>
      <w:r w:rsidR="00F42A99" w:rsidRPr="6CE3B692">
        <w:t xml:space="preserve">nexo </w:t>
      </w:r>
      <w:r w:rsidR="008D16F2" w:rsidRPr="6CE3B692">
        <w:t>2</w:t>
      </w:r>
      <w:r w:rsidR="00F42A99" w:rsidRPr="6CE3B692">
        <w:t>.</w:t>
      </w:r>
      <w:r w:rsidR="004D546D" w:rsidRPr="6CE3B692">
        <w:t>-</w:t>
      </w:r>
      <w:r w:rsidR="00F42A99" w:rsidRPr="6CE3B692">
        <w:t xml:space="preserve"> </w:t>
      </w:r>
      <w:r w:rsidRPr="6CE3B692">
        <w:t>Bibliografía y material utilizado</w:t>
      </w:r>
      <w:bookmarkEnd w:id="39"/>
    </w:p>
    <w:p w14:paraId="5B225321" w14:textId="77777777" w:rsidR="001061FB" w:rsidRPr="00F63D22" w:rsidRDefault="001061FB" w:rsidP="001061FB">
      <w:pPr>
        <w:rPr>
          <w:lang w:val="es-ES_tradnl"/>
        </w:rPr>
      </w:pPr>
    </w:p>
    <w:p w14:paraId="62D07016" w14:textId="1C2B3F4C" w:rsidR="009F4572" w:rsidRPr="006D1759" w:rsidRDefault="00F42A99" w:rsidP="001061FB">
      <w:pPr>
        <w:pStyle w:val="Ttulo2"/>
      </w:pPr>
      <w:bookmarkStart w:id="40" w:name="_Toc158034152"/>
      <w:r w:rsidRPr="6CE3B692">
        <w:t xml:space="preserve">Anexo </w:t>
      </w:r>
      <w:r w:rsidR="008D16F2" w:rsidRPr="6CE3B692">
        <w:t>3</w:t>
      </w:r>
      <w:r w:rsidRPr="6CE3B692">
        <w:t xml:space="preserve">.- </w:t>
      </w:r>
      <w:proofErr w:type="spellStart"/>
      <w:r w:rsidRPr="6CE3B692">
        <w:t>Relatorio</w:t>
      </w:r>
      <w:proofErr w:type="spellEnd"/>
      <w:r w:rsidRPr="6CE3B692">
        <w:t xml:space="preserve"> de documentos asociados a éste</w:t>
      </w:r>
      <w:bookmarkEnd w:id="40"/>
    </w:p>
    <w:p w14:paraId="26B4F13B" w14:textId="77777777" w:rsidR="006566D1" w:rsidRPr="00F63D22" w:rsidRDefault="006566D1" w:rsidP="001732A6">
      <w:pPr>
        <w:rPr>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8"/>
        <w:gridCol w:w="1744"/>
        <w:gridCol w:w="4212"/>
      </w:tblGrid>
      <w:tr w:rsidR="0049326E" w:rsidRPr="00F63D22" w14:paraId="3F5741A5" w14:textId="77777777" w:rsidTr="008F7E73">
        <w:tc>
          <w:tcPr>
            <w:tcW w:w="2603" w:type="dxa"/>
            <w:vAlign w:val="center"/>
          </w:tcPr>
          <w:p w14:paraId="7168D634" w14:textId="77777777" w:rsidR="00F42A99" w:rsidRPr="00F63D22" w:rsidRDefault="00F42A99" w:rsidP="001732A6">
            <w:pPr>
              <w:rPr>
                <w:lang w:val="es-ES_tradnl"/>
              </w:rPr>
            </w:pPr>
            <w:r w:rsidRPr="00F63D22">
              <w:rPr>
                <w:lang w:val="es-ES_tradnl"/>
              </w:rPr>
              <w:t>Nombre del documento</w:t>
            </w:r>
          </w:p>
        </w:tc>
        <w:tc>
          <w:tcPr>
            <w:tcW w:w="1758" w:type="dxa"/>
            <w:vAlign w:val="center"/>
          </w:tcPr>
          <w:p w14:paraId="5DEE7D67" w14:textId="77777777" w:rsidR="00F42A99" w:rsidRPr="00F63D22" w:rsidRDefault="00F42A99" w:rsidP="001732A6">
            <w:pPr>
              <w:rPr>
                <w:lang w:val="es-ES_tradnl"/>
              </w:rPr>
            </w:pPr>
            <w:r w:rsidRPr="00F63D22">
              <w:rPr>
                <w:lang w:val="es-ES_tradnl"/>
              </w:rPr>
              <w:t>Software de visualización (versión)</w:t>
            </w:r>
          </w:p>
        </w:tc>
        <w:tc>
          <w:tcPr>
            <w:tcW w:w="4359" w:type="dxa"/>
            <w:vAlign w:val="center"/>
          </w:tcPr>
          <w:p w14:paraId="214DC3A4" w14:textId="77777777" w:rsidR="00F42A99" w:rsidRPr="00F63D22" w:rsidRDefault="00F42A99" w:rsidP="001732A6">
            <w:pPr>
              <w:rPr>
                <w:lang w:val="es-ES_tradnl"/>
              </w:rPr>
            </w:pPr>
            <w:r w:rsidRPr="00F63D22">
              <w:rPr>
                <w:lang w:val="es-ES_tradnl"/>
              </w:rPr>
              <w:t>Descripción del documento</w:t>
            </w:r>
          </w:p>
        </w:tc>
      </w:tr>
      <w:tr w:rsidR="0049326E" w:rsidRPr="00F63D22" w14:paraId="48BB1666" w14:textId="77777777" w:rsidTr="008F7E73">
        <w:tc>
          <w:tcPr>
            <w:tcW w:w="2603" w:type="dxa"/>
          </w:tcPr>
          <w:p w14:paraId="117E3355" w14:textId="77777777" w:rsidR="00F42A99" w:rsidRPr="00F63D22" w:rsidRDefault="00F42A99" w:rsidP="001061FB">
            <w:pPr>
              <w:rPr>
                <w:lang w:val="es-ES_tradnl"/>
              </w:rPr>
            </w:pPr>
          </w:p>
        </w:tc>
        <w:tc>
          <w:tcPr>
            <w:tcW w:w="1758" w:type="dxa"/>
          </w:tcPr>
          <w:p w14:paraId="3183F5EF" w14:textId="77777777" w:rsidR="00F42A99" w:rsidRPr="00F63D22" w:rsidRDefault="00F42A99" w:rsidP="001061FB">
            <w:pPr>
              <w:rPr>
                <w:lang w:val="es-ES_tradnl"/>
              </w:rPr>
            </w:pPr>
          </w:p>
        </w:tc>
        <w:tc>
          <w:tcPr>
            <w:tcW w:w="4359" w:type="dxa"/>
          </w:tcPr>
          <w:p w14:paraId="2E7E9230" w14:textId="77777777" w:rsidR="00F42A99" w:rsidRPr="00F63D22" w:rsidRDefault="00F42A99" w:rsidP="001061FB">
            <w:pPr>
              <w:rPr>
                <w:lang w:val="es-ES_tradnl"/>
              </w:rPr>
            </w:pPr>
          </w:p>
        </w:tc>
      </w:tr>
      <w:tr w:rsidR="0049326E" w:rsidRPr="00F63D22" w14:paraId="1E6CDD33" w14:textId="77777777" w:rsidTr="008F7E73">
        <w:tc>
          <w:tcPr>
            <w:tcW w:w="2603" w:type="dxa"/>
          </w:tcPr>
          <w:p w14:paraId="4C573486" w14:textId="77777777" w:rsidR="00F42A99" w:rsidRPr="00F63D22" w:rsidRDefault="00F42A99" w:rsidP="001061FB">
            <w:pPr>
              <w:rPr>
                <w:lang w:val="es-ES_tradnl"/>
              </w:rPr>
            </w:pPr>
          </w:p>
        </w:tc>
        <w:tc>
          <w:tcPr>
            <w:tcW w:w="1758" w:type="dxa"/>
          </w:tcPr>
          <w:p w14:paraId="4886E0FB" w14:textId="77777777" w:rsidR="00F42A99" w:rsidRPr="00F63D22" w:rsidRDefault="00F42A99" w:rsidP="001061FB">
            <w:pPr>
              <w:rPr>
                <w:lang w:val="es-ES_tradnl"/>
              </w:rPr>
            </w:pPr>
          </w:p>
        </w:tc>
        <w:tc>
          <w:tcPr>
            <w:tcW w:w="4359" w:type="dxa"/>
          </w:tcPr>
          <w:p w14:paraId="7971D106" w14:textId="77777777" w:rsidR="00F42A99" w:rsidRPr="00F63D22" w:rsidRDefault="00F42A99" w:rsidP="001061FB">
            <w:pPr>
              <w:rPr>
                <w:lang w:val="es-ES_tradnl"/>
              </w:rPr>
            </w:pPr>
          </w:p>
        </w:tc>
      </w:tr>
      <w:tr w:rsidR="0049326E" w:rsidRPr="00F63D22" w14:paraId="78602572" w14:textId="77777777" w:rsidTr="008F7E73">
        <w:tc>
          <w:tcPr>
            <w:tcW w:w="2603" w:type="dxa"/>
          </w:tcPr>
          <w:p w14:paraId="516EB77B" w14:textId="77777777" w:rsidR="00F42A99" w:rsidRPr="00F63D22" w:rsidRDefault="00F42A99" w:rsidP="001061FB">
            <w:pPr>
              <w:rPr>
                <w:lang w:val="es-ES_tradnl"/>
              </w:rPr>
            </w:pPr>
          </w:p>
        </w:tc>
        <w:tc>
          <w:tcPr>
            <w:tcW w:w="1758" w:type="dxa"/>
          </w:tcPr>
          <w:p w14:paraId="1F81CE3D" w14:textId="77777777" w:rsidR="00F42A99" w:rsidRPr="00F63D22" w:rsidRDefault="00F42A99" w:rsidP="001061FB">
            <w:pPr>
              <w:rPr>
                <w:lang w:val="es-ES_tradnl"/>
              </w:rPr>
            </w:pPr>
          </w:p>
        </w:tc>
        <w:tc>
          <w:tcPr>
            <w:tcW w:w="4359" w:type="dxa"/>
          </w:tcPr>
          <w:p w14:paraId="51D1CADB" w14:textId="77777777" w:rsidR="00F42A99" w:rsidRPr="00F63D22" w:rsidRDefault="00F42A99" w:rsidP="001061FB">
            <w:pPr>
              <w:rPr>
                <w:lang w:val="es-ES_tradnl"/>
              </w:rPr>
            </w:pPr>
          </w:p>
        </w:tc>
      </w:tr>
      <w:tr w:rsidR="0049326E" w:rsidRPr="00F63D22" w14:paraId="39D7C04F" w14:textId="77777777" w:rsidTr="008F7E73">
        <w:tc>
          <w:tcPr>
            <w:tcW w:w="2603" w:type="dxa"/>
          </w:tcPr>
          <w:p w14:paraId="1B898A37" w14:textId="77777777" w:rsidR="00F42A99" w:rsidRPr="00F63D22" w:rsidRDefault="00F42A99" w:rsidP="001061FB">
            <w:pPr>
              <w:rPr>
                <w:lang w:val="es-ES_tradnl"/>
              </w:rPr>
            </w:pPr>
          </w:p>
        </w:tc>
        <w:tc>
          <w:tcPr>
            <w:tcW w:w="1758" w:type="dxa"/>
          </w:tcPr>
          <w:p w14:paraId="068826F1" w14:textId="77777777" w:rsidR="00F42A99" w:rsidRPr="00F63D22" w:rsidRDefault="00F42A99" w:rsidP="001061FB">
            <w:pPr>
              <w:rPr>
                <w:lang w:val="es-ES_tradnl"/>
              </w:rPr>
            </w:pPr>
          </w:p>
        </w:tc>
        <w:tc>
          <w:tcPr>
            <w:tcW w:w="4359" w:type="dxa"/>
          </w:tcPr>
          <w:p w14:paraId="304A9F8D" w14:textId="77777777" w:rsidR="00F42A99" w:rsidRPr="00F63D22" w:rsidRDefault="00F42A99" w:rsidP="001061FB">
            <w:pPr>
              <w:rPr>
                <w:lang w:val="es-ES_tradnl"/>
              </w:rPr>
            </w:pPr>
          </w:p>
        </w:tc>
      </w:tr>
      <w:tr w:rsidR="0049326E" w:rsidRPr="00F63D22" w14:paraId="37C826D5" w14:textId="77777777" w:rsidTr="008F7E73">
        <w:tc>
          <w:tcPr>
            <w:tcW w:w="2603" w:type="dxa"/>
          </w:tcPr>
          <w:p w14:paraId="24F9799B" w14:textId="77777777" w:rsidR="00F42A99" w:rsidRPr="00F63D22" w:rsidRDefault="00F42A99" w:rsidP="001061FB">
            <w:pPr>
              <w:rPr>
                <w:lang w:val="es-ES_tradnl"/>
              </w:rPr>
            </w:pPr>
          </w:p>
        </w:tc>
        <w:tc>
          <w:tcPr>
            <w:tcW w:w="1758" w:type="dxa"/>
          </w:tcPr>
          <w:p w14:paraId="11BB0029" w14:textId="77777777" w:rsidR="00F42A99" w:rsidRPr="00F63D22" w:rsidRDefault="00F42A99" w:rsidP="001061FB">
            <w:pPr>
              <w:rPr>
                <w:lang w:val="es-ES_tradnl"/>
              </w:rPr>
            </w:pPr>
          </w:p>
        </w:tc>
        <w:tc>
          <w:tcPr>
            <w:tcW w:w="4359" w:type="dxa"/>
          </w:tcPr>
          <w:p w14:paraId="4E01D7FF" w14:textId="77777777" w:rsidR="00F42A99" w:rsidRPr="00F63D22" w:rsidRDefault="00F42A99" w:rsidP="001061FB">
            <w:pPr>
              <w:rPr>
                <w:lang w:val="es-ES_tradnl"/>
              </w:rPr>
            </w:pPr>
          </w:p>
        </w:tc>
      </w:tr>
      <w:tr w:rsidR="0049326E" w:rsidRPr="00F63D22" w14:paraId="3589BA6C" w14:textId="77777777" w:rsidTr="008F7E73">
        <w:tc>
          <w:tcPr>
            <w:tcW w:w="2603" w:type="dxa"/>
          </w:tcPr>
          <w:p w14:paraId="14868103" w14:textId="77777777" w:rsidR="00F42A99" w:rsidRPr="00F63D22" w:rsidRDefault="00F42A99" w:rsidP="001061FB">
            <w:pPr>
              <w:rPr>
                <w:lang w:val="es-ES_tradnl"/>
              </w:rPr>
            </w:pPr>
          </w:p>
        </w:tc>
        <w:tc>
          <w:tcPr>
            <w:tcW w:w="1758" w:type="dxa"/>
          </w:tcPr>
          <w:p w14:paraId="07101C72" w14:textId="77777777" w:rsidR="00F42A99" w:rsidRPr="00F63D22" w:rsidRDefault="00F42A99" w:rsidP="001061FB">
            <w:pPr>
              <w:rPr>
                <w:lang w:val="es-ES_tradnl"/>
              </w:rPr>
            </w:pPr>
          </w:p>
        </w:tc>
        <w:tc>
          <w:tcPr>
            <w:tcW w:w="4359" w:type="dxa"/>
          </w:tcPr>
          <w:p w14:paraId="101FF86A" w14:textId="77777777" w:rsidR="00F42A99" w:rsidRPr="00F63D22" w:rsidRDefault="00F42A99" w:rsidP="001061FB">
            <w:pPr>
              <w:rPr>
                <w:lang w:val="es-ES_tradnl"/>
              </w:rPr>
            </w:pPr>
          </w:p>
        </w:tc>
      </w:tr>
      <w:tr w:rsidR="0049326E" w:rsidRPr="00F63D22" w14:paraId="648A448E" w14:textId="77777777" w:rsidTr="008F7E73">
        <w:tc>
          <w:tcPr>
            <w:tcW w:w="2603" w:type="dxa"/>
          </w:tcPr>
          <w:p w14:paraId="7FC198BF" w14:textId="77777777" w:rsidR="00F42A99" w:rsidRPr="00F63D22" w:rsidRDefault="00F42A99" w:rsidP="001061FB">
            <w:pPr>
              <w:rPr>
                <w:lang w:val="es-ES_tradnl"/>
              </w:rPr>
            </w:pPr>
          </w:p>
        </w:tc>
        <w:tc>
          <w:tcPr>
            <w:tcW w:w="1758" w:type="dxa"/>
          </w:tcPr>
          <w:p w14:paraId="410DDD95" w14:textId="77777777" w:rsidR="00F42A99" w:rsidRPr="00F63D22" w:rsidRDefault="00F42A99" w:rsidP="001061FB">
            <w:pPr>
              <w:rPr>
                <w:lang w:val="es-ES_tradnl"/>
              </w:rPr>
            </w:pPr>
          </w:p>
        </w:tc>
        <w:tc>
          <w:tcPr>
            <w:tcW w:w="4359" w:type="dxa"/>
          </w:tcPr>
          <w:p w14:paraId="4BFA8341" w14:textId="77777777" w:rsidR="00F42A99" w:rsidRPr="00F63D22" w:rsidRDefault="00F42A99" w:rsidP="001061FB">
            <w:pPr>
              <w:rPr>
                <w:lang w:val="es-ES_tradnl"/>
              </w:rPr>
            </w:pPr>
          </w:p>
        </w:tc>
      </w:tr>
    </w:tbl>
    <w:p w14:paraId="2774E3AA" w14:textId="77777777" w:rsidR="00F42A99" w:rsidRDefault="00F42A99" w:rsidP="001061FB">
      <w:pPr>
        <w:rPr>
          <w:lang w:val="es-ES_tradnl"/>
        </w:rPr>
      </w:pPr>
    </w:p>
    <w:p w14:paraId="2EF5AABF" w14:textId="21A43B74" w:rsidR="007768D7" w:rsidRDefault="007768D7">
      <w:pPr>
        <w:jc w:val="left"/>
        <w:rPr>
          <w:lang w:val="es-ES_tradnl"/>
        </w:rPr>
      </w:pPr>
      <w:r>
        <w:rPr>
          <w:lang w:val="es-ES_tradnl"/>
        </w:rPr>
        <w:br w:type="page"/>
      </w:r>
    </w:p>
    <w:p w14:paraId="3489915B" w14:textId="04A2A5FF" w:rsidR="007768D7" w:rsidRDefault="00072AE0" w:rsidP="00072AE0">
      <w:pPr>
        <w:pStyle w:val="Ttulo2"/>
        <w:rPr>
          <w:lang w:val="es-ES_tradnl"/>
        </w:rPr>
      </w:pPr>
      <w:r>
        <w:rPr>
          <w:lang w:val="es-ES_tradnl"/>
        </w:rPr>
        <w:lastRenderedPageBreak/>
        <w:t xml:space="preserve">Anexo 4. – Plantillas </w:t>
      </w:r>
      <w:r w:rsidR="0040557A">
        <w:rPr>
          <w:lang w:val="es-ES_tradnl"/>
        </w:rPr>
        <w:t>gráficas de las actividades desarrolladas</w:t>
      </w:r>
    </w:p>
    <w:p w14:paraId="608859E9" w14:textId="4F73EFF7" w:rsidR="0040557A" w:rsidRDefault="0040557A" w:rsidP="0040557A">
      <w:pPr>
        <w:rPr>
          <w:lang w:val="es-ES_tradnl"/>
        </w:rPr>
      </w:pPr>
    </w:p>
    <w:p w14:paraId="045F593D" w14:textId="77777777" w:rsidR="009C0A64" w:rsidRPr="00700700" w:rsidRDefault="009C0A64" w:rsidP="009C0A64"/>
    <w:tbl>
      <w:tblPr>
        <w:tblStyle w:val="Tablaconcuadrcula"/>
        <w:tblW w:w="0" w:type="auto"/>
        <w:tblLook w:val="06A0" w:firstRow="1" w:lastRow="0" w:firstColumn="1" w:lastColumn="0" w:noHBand="1" w:noVBand="1"/>
      </w:tblPr>
      <w:tblGrid>
        <w:gridCol w:w="3195"/>
        <w:gridCol w:w="3401"/>
        <w:gridCol w:w="1898"/>
      </w:tblGrid>
      <w:tr w:rsidR="009C0A64" w:rsidRPr="00700700" w14:paraId="690C2C58" w14:textId="77777777" w:rsidTr="007313A4">
        <w:tc>
          <w:tcPr>
            <w:tcW w:w="9350" w:type="dxa"/>
            <w:gridSpan w:val="3"/>
            <w:tcBorders>
              <w:bottom w:val="nil"/>
            </w:tcBorders>
            <w:shd w:val="clear" w:color="auto" w:fill="000000" w:themeFill="text1"/>
          </w:tcPr>
          <w:p w14:paraId="58EF2285" w14:textId="77777777" w:rsidR="009C0A64" w:rsidRPr="00700700" w:rsidRDefault="009C0A64" w:rsidP="007313A4">
            <w:pPr>
              <w:jc w:val="center"/>
              <w:rPr>
                <w:b/>
                <w:bCs/>
                <w:color w:val="FFFFFF" w:themeColor="background1"/>
              </w:rPr>
            </w:pPr>
            <w:r w:rsidRPr="00700700">
              <w:rPr>
                <w:b/>
                <w:bCs/>
                <w:color w:val="FFFFFF" w:themeColor="background1"/>
              </w:rPr>
              <w:t>PLANTILLA SOLICITUD DE CAMBIO</w:t>
            </w:r>
            <w:r>
              <w:rPr>
                <w:b/>
                <w:bCs/>
                <w:color w:val="FFFFFF" w:themeColor="background1"/>
              </w:rPr>
              <w:t xml:space="preserve"> – MODELO A</w:t>
            </w:r>
          </w:p>
        </w:tc>
      </w:tr>
      <w:tr w:rsidR="009C0A64" w:rsidRPr="00700700" w14:paraId="1ED3276A" w14:textId="77777777" w:rsidTr="007313A4">
        <w:tc>
          <w:tcPr>
            <w:tcW w:w="9350" w:type="dxa"/>
            <w:gridSpan w:val="3"/>
            <w:tcBorders>
              <w:top w:val="nil"/>
              <w:left w:val="nil"/>
              <w:bottom w:val="nil"/>
              <w:right w:val="nil"/>
            </w:tcBorders>
            <w:shd w:val="clear" w:color="auto" w:fill="FFFFFF" w:themeFill="background1"/>
          </w:tcPr>
          <w:p w14:paraId="130E189E" w14:textId="77777777" w:rsidR="009C0A64" w:rsidRPr="00700700" w:rsidRDefault="009C0A64" w:rsidP="007313A4">
            <w:pPr>
              <w:jc w:val="center"/>
              <w:rPr>
                <w:b/>
                <w:bCs/>
                <w:color w:val="FFFFFF" w:themeColor="background1"/>
              </w:rPr>
            </w:pPr>
          </w:p>
        </w:tc>
      </w:tr>
      <w:tr w:rsidR="009C0A64" w:rsidRPr="00700700" w14:paraId="636CB389" w14:textId="77777777" w:rsidTr="007313A4">
        <w:tc>
          <w:tcPr>
            <w:tcW w:w="9350" w:type="dxa"/>
            <w:gridSpan w:val="3"/>
            <w:tcBorders>
              <w:top w:val="nil"/>
              <w:bottom w:val="single" w:sz="4" w:space="0" w:color="4472C4" w:themeColor="accent1"/>
            </w:tcBorders>
            <w:shd w:val="clear" w:color="auto" w:fill="000000" w:themeFill="text1"/>
          </w:tcPr>
          <w:p w14:paraId="259BC1F6" w14:textId="77777777" w:rsidR="009C0A64" w:rsidRPr="00700700" w:rsidRDefault="009C0A64" w:rsidP="007313A4">
            <w:pPr>
              <w:jc w:val="center"/>
              <w:rPr>
                <w:b/>
                <w:bCs/>
                <w:color w:val="FFFFFF" w:themeColor="background1"/>
              </w:rPr>
            </w:pPr>
            <w:r w:rsidRPr="00700700">
              <w:rPr>
                <w:b/>
                <w:bCs/>
                <w:color w:val="FFFFFF" w:themeColor="background1"/>
              </w:rPr>
              <w:t>Descripción del cambio</w:t>
            </w:r>
          </w:p>
        </w:tc>
      </w:tr>
      <w:tr w:rsidR="009C0A64" w:rsidRPr="00700700" w14:paraId="64C01415" w14:textId="77777777" w:rsidTr="007313A4">
        <w:tc>
          <w:tcPr>
            <w:tcW w:w="350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5C307F4F" w14:textId="77777777" w:rsidR="009C0A64" w:rsidRPr="00700700" w:rsidRDefault="009C0A64" w:rsidP="007313A4">
            <w:pPr>
              <w:rPr>
                <w:b/>
                <w:bCs/>
                <w:color w:val="000000" w:themeColor="text1"/>
              </w:rPr>
            </w:pPr>
            <w:r>
              <w:rPr>
                <w:b/>
                <w:bCs/>
                <w:color w:val="000000" w:themeColor="text1"/>
              </w:rPr>
              <w:t>Nombre del proyecto</w:t>
            </w:r>
            <w:r w:rsidRPr="00700700">
              <w:rPr>
                <w:b/>
                <w:bCs/>
                <w:color w:val="000000" w:themeColor="text1"/>
              </w:rPr>
              <w:t>:</w:t>
            </w:r>
          </w:p>
        </w:tc>
        <w:tc>
          <w:tcPr>
            <w:tcW w:w="3780"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4B90F328" w14:textId="77777777" w:rsidR="009C0A64" w:rsidRPr="00700700" w:rsidRDefault="009C0A64" w:rsidP="007313A4">
            <w:pPr>
              <w:rPr>
                <w:b/>
                <w:bCs/>
                <w:color w:val="000000" w:themeColor="text1"/>
              </w:rPr>
            </w:pPr>
            <w:r>
              <w:rPr>
                <w:b/>
                <w:bCs/>
                <w:color w:val="000000" w:themeColor="text1"/>
              </w:rPr>
              <w:t>Título del cambio</w:t>
            </w:r>
            <w:r w:rsidRPr="00700700">
              <w:rPr>
                <w:b/>
                <w:bCs/>
                <w:color w:val="000000" w:themeColor="text1"/>
              </w:rPr>
              <w:t>:</w:t>
            </w:r>
          </w:p>
        </w:tc>
        <w:tc>
          <w:tcPr>
            <w:tcW w:w="206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12CD303B" w14:textId="77777777" w:rsidR="009C0A64" w:rsidRPr="00700700" w:rsidRDefault="009C0A64" w:rsidP="007313A4">
            <w:pPr>
              <w:rPr>
                <w:b/>
                <w:bCs/>
                <w:color w:val="000000" w:themeColor="text1"/>
              </w:rPr>
            </w:pPr>
            <w:r>
              <w:rPr>
                <w:b/>
                <w:bCs/>
                <w:color w:val="000000" w:themeColor="text1"/>
              </w:rPr>
              <w:t>ID</w:t>
            </w:r>
            <w:r w:rsidRPr="00700700">
              <w:rPr>
                <w:b/>
                <w:bCs/>
                <w:color w:val="000000" w:themeColor="text1"/>
              </w:rPr>
              <w:t>:</w:t>
            </w:r>
          </w:p>
        </w:tc>
      </w:tr>
      <w:tr w:rsidR="009C0A64" w:rsidRPr="00700700" w14:paraId="7BBE91E6" w14:textId="77777777" w:rsidTr="007313A4">
        <w:tc>
          <w:tcPr>
            <w:tcW w:w="350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37CF62DD" w14:textId="77777777" w:rsidR="009C0A64" w:rsidRPr="00700700" w:rsidRDefault="009C0A64" w:rsidP="007313A4">
            <w:pPr>
              <w:rPr>
                <w:b/>
                <w:bCs/>
                <w:color w:val="000000" w:themeColor="text1"/>
              </w:rPr>
            </w:pPr>
            <w:bookmarkStart w:id="41" w:name="_Hlk158034988"/>
          </w:p>
        </w:tc>
        <w:tc>
          <w:tcPr>
            <w:tcW w:w="3780"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2A108E14" w14:textId="77777777" w:rsidR="009C0A64" w:rsidRPr="00700700" w:rsidRDefault="009C0A64" w:rsidP="007313A4">
            <w:pPr>
              <w:rPr>
                <w:b/>
                <w:bCs/>
                <w:color w:val="000000" w:themeColor="text1"/>
              </w:rPr>
            </w:pPr>
          </w:p>
        </w:tc>
        <w:tc>
          <w:tcPr>
            <w:tcW w:w="206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vAlign w:val="center"/>
          </w:tcPr>
          <w:p w14:paraId="58276E47" w14:textId="77777777" w:rsidR="009C0A64" w:rsidRPr="00700700" w:rsidRDefault="009C0A64" w:rsidP="007313A4">
            <w:pPr>
              <w:jc w:val="center"/>
              <w:rPr>
                <w:b/>
                <w:bCs/>
                <w:color w:val="000000" w:themeColor="text1"/>
                <w:sz w:val="12"/>
                <w:szCs w:val="12"/>
              </w:rPr>
            </w:pPr>
            <w:r w:rsidRPr="00700700">
              <w:rPr>
                <w:b/>
                <w:bCs/>
                <w:color w:val="BFBFBF" w:themeColor="background1" w:themeShade="BF"/>
                <w:sz w:val="12"/>
                <w:szCs w:val="12"/>
              </w:rPr>
              <w:t>(Asignación automática)</w:t>
            </w:r>
          </w:p>
        </w:tc>
      </w:tr>
      <w:bookmarkEnd w:id="41"/>
      <w:tr w:rsidR="009C0A64" w:rsidRPr="00700700" w14:paraId="0EF798D1" w14:textId="77777777" w:rsidTr="007313A4">
        <w:tc>
          <w:tcPr>
            <w:tcW w:w="350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58F02B46" w14:textId="77777777" w:rsidR="009C0A64" w:rsidRPr="00700700" w:rsidRDefault="009C0A64" w:rsidP="007313A4">
            <w:pPr>
              <w:rPr>
                <w:b/>
                <w:bCs/>
                <w:color w:val="000000" w:themeColor="text1"/>
              </w:rPr>
            </w:pPr>
            <w:r>
              <w:rPr>
                <w:b/>
                <w:bCs/>
                <w:color w:val="000000" w:themeColor="text1"/>
              </w:rPr>
              <w:t>Nombre del interesado</w:t>
            </w:r>
            <w:r w:rsidRPr="00700700">
              <w:rPr>
                <w:b/>
                <w:bCs/>
                <w:color w:val="000000" w:themeColor="text1"/>
              </w:rPr>
              <w:t xml:space="preserve">: </w:t>
            </w:r>
          </w:p>
        </w:tc>
        <w:tc>
          <w:tcPr>
            <w:tcW w:w="3780"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10B90D0D" w14:textId="77777777" w:rsidR="009C0A64" w:rsidRPr="00700700" w:rsidRDefault="009C0A64" w:rsidP="007313A4">
            <w:pPr>
              <w:rPr>
                <w:b/>
                <w:bCs/>
                <w:color w:val="000000" w:themeColor="text1"/>
              </w:rPr>
            </w:pPr>
            <w:r>
              <w:rPr>
                <w:b/>
                <w:bCs/>
                <w:color w:val="000000" w:themeColor="text1"/>
              </w:rPr>
              <w:t>E-mail de contacto</w:t>
            </w:r>
            <w:r w:rsidRPr="00700700">
              <w:rPr>
                <w:b/>
                <w:bCs/>
                <w:color w:val="000000" w:themeColor="text1"/>
              </w:rPr>
              <w:t>:</w:t>
            </w:r>
          </w:p>
        </w:tc>
        <w:tc>
          <w:tcPr>
            <w:tcW w:w="206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26365F6D" w14:textId="77777777" w:rsidR="009C0A64" w:rsidRPr="00700700" w:rsidRDefault="009C0A64" w:rsidP="007313A4">
            <w:pPr>
              <w:rPr>
                <w:b/>
                <w:bCs/>
                <w:color w:val="000000" w:themeColor="text1"/>
              </w:rPr>
            </w:pPr>
            <w:r>
              <w:rPr>
                <w:b/>
                <w:bCs/>
                <w:color w:val="000000" w:themeColor="text1"/>
              </w:rPr>
              <w:t>Fecha</w:t>
            </w:r>
            <w:r w:rsidRPr="00700700">
              <w:rPr>
                <w:b/>
                <w:bCs/>
                <w:color w:val="000000" w:themeColor="text1"/>
              </w:rPr>
              <w:t>:</w:t>
            </w:r>
          </w:p>
        </w:tc>
      </w:tr>
      <w:tr w:rsidR="009C0A64" w:rsidRPr="00700700" w14:paraId="2C785417" w14:textId="77777777" w:rsidTr="007313A4">
        <w:tc>
          <w:tcPr>
            <w:tcW w:w="350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4BAE3097" w14:textId="77777777" w:rsidR="009C0A64" w:rsidRDefault="009C0A64" w:rsidP="007313A4">
            <w:pPr>
              <w:rPr>
                <w:b/>
                <w:bCs/>
                <w:color w:val="000000" w:themeColor="text1"/>
              </w:rPr>
            </w:pPr>
          </w:p>
        </w:tc>
        <w:tc>
          <w:tcPr>
            <w:tcW w:w="3780"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748AE034" w14:textId="77777777" w:rsidR="009C0A64" w:rsidRDefault="009C0A64" w:rsidP="007313A4">
            <w:pPr>
              <w:rPr>
                <w:b/>
                <w:bCs/>
                <w:color w:val="000000" w:themeColor="text1"/>
              </w:rPr>
            </w:pPr>
          </w:p>
        </w:tc>
        <w:tc>
          <w:tcPr>
            <w:tcW w:w="206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0EC81272" w14:textId="77777777" w:rsidR="009C0A64" w:rsidRDefault="009C0A64" w:rsidP="007313A4">
            <w:pPr>
              <w:rPr>
                <w:b/>
                <w:bCs/>
                <w:color w:val="000000" w:themeColor="text1"/>
              </w:rPr>
            </w:pPr>
          </w:p>
        </w:tc>
      </w:tr>
      <w:tr w:rsidR="009C0A64" w:rsidRPr="00700700" w14:paraId="6BF9FD4C" w14:textId="77777777" w:rsidTr="007313A4">
        <w:trPr>
          <w:trHeight w:val="1583"/>
        </w:trPr>
        <w:tc>
          <w:tcPr>
            <w:tcW w:w="9350"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1F3EC46F" w14:textId="77777777" w:rsidR="009C0A64" w:rsidRPr="00700700" w:rsidRDefault="009C0A64" w:rsidP="007313A4">
            <w:pPr>
              <w:rPr>
                <w:b/>
                <w:bCs/>
                <w:color w:val="000000" w:themeColor="text1"/>
              </w:rPr>
            </w:pPr>
            <w:r>
              <w:rPr>
                <w:b/>
                <w:bCs/>
                <w:color w:val="000000" w:themeColor="text1"/>
              </w:rPr>
              <w:t>Descripción del cambio</w:t>
            </w:r>
            <w:r w:rsidRPr="00700700">
              <w:rPr>
                <w:b/>
                <w:bCs/>
                <w:color w:val="000000" w:themeColor="text1"/>
              </w:rPr>
              <w:t>:</w:t>
            </w:r>
          </w:p>
          <w:p w14:paraId="46029424" w14:textId="77777777" w:rsidR="009C0A64" w:rsidRPr="00700700" w:rsidRDefault="009C0A64" w:rsidP="007313A4">
            <w:pPr>
              <w:rPr>
                <w:b/>
                <w:bCs/>
                <w:color w:val="000000" w:themeColor="text1"/>
              </w:rPr>
            </w:pPr>
          </w:p>
        </w:tc>
      </w:tr>
    </w:tbl>
    <w:p w14:paraId="70772CBD" w14:textId="77777777" w:rsidR="009C0A64" w:rsidRPr="00700700" w:rsidRDefault="009C0A64" w:rsidP="009C0A64"/>
    <w:p w14:paraId="26FC50AA" w14:textId="77777777" w:rsidR="009C0A64" w:rsidRDefault="009C0A64" w:rsidP="009C0A64"/>
    <w:p w14:paraId="38AF42EE" w14:textId="19949AC2" w:rsidR="009C0A64" w:rsidRDefault="009C0A64" w:rsidP="009C0A64"/>
    <w:p w14:paraId="36A76EA4" w14:textId="77777777" w:rsidR="009C0A64" w:rsidRPr="00700700" w:rsidRDefault="009C0A64" w:rsidP="009C0A64"/>
    <w:tbl>
      <w:tblPr>
        <w:tblStyle w:val="Tablaconcuadrcula"/>
        <w:tblW w:w="0" w:type="auto"/>
        <w:tblLook w:val="06A0" w:firstRow="1" w:lastRow="0" w:firstColumn="1" w:lastColumn="0" w:noHBand="1" w:noVBand="1"/>
      </w:tblPr>
      <w:tblGrid>
        <w:gridCol w:w="2240"/>
        <w:gridCol w:w="1002"/>
        <w:gridCol w:w="995"/>
        <w:gridCol w:w="2148"/>
        <w:gridCol w:w="230"/>
        <w:gridCol w:w="1879"/>
      </w:tblGrid>
      <w:tr w:rsidR="009C0A64" w:rsidRPr="00700700" w14:paraId="1C8C1D2F" w14:textId="77777777" w:rsidTr="007313A4">
        <w:tc>
          <w:tcPr>
            <w:tcW w:w="9350" w:type="dxa"/>
            <w:gridSpan w:val="6"/>
            <w:tcBorders>
              <w:bottom w:val="nil"/>
            </w:tcBorders>
            <w:shd w:val="clear" w:color="auto" w:fill="000000" w:themeFill="text1"/>
          </w:tcPr>
          <w:p w14:paraId="504C5CAC" w14:textId="77777777" w:rsidR="009C0A64" w:rsidRPr="00700700" w:rsidRDefault="009C0A64" w:rsidP="007313A4">
            <w:pPr>
              <w:jc w:val="center"/>
              <w:rPr>
                <w:b/>
                <w:bCs/>
                <w:color w:val="FFFFFF" w:themeColor="background1"/>
              </w:rPr>
            </w:pPr>
            <w:r w:rsidRPr="00700700">
              <w:rPr>
                <w:b/>
                <w:bCs/>
                <w:color w:val="FFFFFF" w:themeColor="background1"/>
              </w:rPr>
              <w:t>PLANTILLA SOLICITUD DE CAMBIO</w:t>
            </w:r>
            <w:r>
              <w:rPr>
                <w:b/>
                <w:bCs/>
                <w:color w:val="FFFFFF" w:themeColor="background1"/>
              </w:rPr>
              <w:t xml:space="preserve"> – MODELO B</w:t>
            </w:r>
          </w:p>
        </w:tc>
      </w:tr>
      <w:tr w:rsidR="009C0A64" w:rsidRPr="00700700" w14:paraId="61B39270" w14:textId="77777777" w:rsidTr="007313A4">
        <w:tc>
          <w:tcPr>
            <w:tcW w:w="9350" w:type="dxa"/>
            <w:gridSpan w:val="6"/>
            <w:tcBorders>
              <w:top w:val="nil"/>
              <w:left w:val="nil"/>
              <w:bottom w:val="nil"/>
              <w:right w:val="nil"/>
            </w:tcBorders>
            <w:shd w:val="clear" w:color="auto" w:fill="FFFFFF" w:themeFill="background1"/>
          </w:tcPr>
          <w:p w14:paraId="464860BA" w14:textId="77777777" w:rsidR="009C0A64" w:rsidRPr="00700700" w:rsidRDefault="009C0A64" w:rsidP="007313A4">
            <w:pPr>
              <w:jc w:val="center"/>
              <w:rPr>
                <w:b/>
                <w:bCs/>
                <w:color w:val="FFFFFF" w:themeColor="background1"/>
              </w:rPr>
            </w:pPr>
          </w:p>
        </w:tc>
      </w:tr>
      <w:tr w:rsidR="009C0A64" w:rsidRPr="00700700" w14:paraId="16DD0D7D" w14:textId="77777777" w:rsidTr="007313A4">
        <w:tc>
          <w:tcPr>
            <w:tcW w:w="9350" w:type="dxa"/>
            <w:gridSpan w:val="6"/>
            <w:tcBorders>
              <w:top w:val="nil"/>
              <w:bottom w:val="single" w:sz="4" w:space="0" w:color="4472C4" w:themeColor="accent1"/>
            </w:tcBorders>
            <w:shd w:val="clear" w:color="auto" w:fill="000000" w:themeFill="text1"/>
          </w:tcPr>
          <w:p w14:paraId="4105CED8" w14:textId="77777777" w:rsidR="009C0A64" w:rsidRPr="00700700" w:rsidRDefault="009C0A64" w:rsidP="007313A4">
            <w:pPr>
              <w:jc w:val="center"/>
              <w:rPr>
                <w:b/>
                <w:bCs/>
                <w:color w:val="FFFFFF" w:themeColor="background1"/>
              </w:rPr>
            </w:pPr>
            <w:r w:rsidRPr="00700700">
              <w:rPr>
                <w:b/>
                <w:bCs/>
                <w:color w:val="FFFFFF" w:themeColor="background1"/>
              </w:rPr>
              <w:t>Descripción del cambio</w:t>
            </w:r>
          </w:p>
        </w:tc>
      </w:tr>
      <w:tr w:rsidR="009C0A64" w:rsidRPr="00700700" w14:paraId="4C058536" w14:textId="77777777" w:rsidTr="007313A4">
        <w:tc>
          <w:tcPr>
            <w:tcW w:w="3505" w:type="dxa"/>
            <w:gridSpan w:val="2"/>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395B1FCB" w14:textId="77777777" w:rsidR="009C0A64" w:rsidRPr="00700700" w:rsidRDefault="009C0A64" w:rsidP="007313A4">
            <w:pPr>
              <w:rPr>
                <w:b/>
                <w:bCs/>
                <w:color w:val="000000" w:themeColor="text1"/>
              </w:rPr>
            </w:pPr>
            <w:r>
              <w:rPr>
                <w:b/>
                <w:bCs/>
                <w:color w:val="000000" w:themeColor="text1"/>
              </w:rPr>
              <w:t>Nombre del proyecto</w:t>
            </w:r>
            <w:r w:rsidRPr="00700700">
              <w:rPr>
                <w:b/>
                <w:bCs/>
                <w:color w:val="000000" w:themeColor="text1"/>
              </w:rPr>
              <w:t>:</w:t>
            </w:r>
          </w:p>
        </w:tc>
        <w:tc>
          <w:tcPr>
            <w:tcW w:w="3780"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77DF8F1A" w14:textId="77777777" w:rsidR="009C0A64" w:rsidRPr="00700700" w:rsidRDefault="009C0A64" w:rsidP="007313A4">
            <w:pPr>
              <w:rPr>
                <w:b/>
                <w:bCs/>
                <w:color w:val="000000" w:themeColor="text1"/>
              </w:rPr>
            </w:pPr>
            <w:r>
              <w:rPr>
                <w:b/>
                <w:bCs/>
                <w:color w:val="000000" w:themeColor="text1"/>
              </w:rPr>
              <w:t>Título del cambio</w:t>
            </w:r>
            <w:r w:rsidRPr="00700700">
              <w:rPr>
                <w:b/>
                <w:bCs/>
                <w:color w:val="000000" w:themeColor="text1"/>
              </w:rPr>
              <w:t>:</w:t>
            </w:r>
          </w:p>
        </w:tc>
        <w:tc>
          <w:tcPr>
            <w:tcW w:w="206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5681C8E9" w14:textId="77777777" w:rsidR="009C0A64" w:rsidRPr="00700700" w:rsidRDefault="009C0A64" w:rsidP="007313A4">
            <w:pPr>
              <w:rPr>
                <w:b/>
                <w:bCs/>
                <w:color w:val="000000" w:themeColor="text1"/>
              </w:rPr>
            </w:pPr>
            <w:r>
              <w:rPr>
                <w:b/>
                <w:bCs/>
                <w:color w:val="000000" w:themeColor="text1"/>
              </w:rPr>
              <w:t>ID</w:t>
            </w:r>
            <w:r w:rsidRPr="00700700">
              <w:rPr>
                <w:b/>
                <w:bCs/>
                <w:color w:val="000000" w:themeColor="text1"/>
              </w:rPr>
              <w:t>:</w:t>
            </w:r>
          </w:p>
        </w:tc>
      </w:tr>
      <w:tr w:rsidR="009C0A64" w:rsidRPr="00700700" w14:paraId="583D63B3" w14:textId="77777777" w:rsidTr="007313A4">
        <w:tc>
          <w:tcPr>
            <w:tcW w:w="3505" w:type="dxa"/>
            <w:gridSpan w:val="2"/>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0AD4380B" w14:textId="77777777" w:rsidR="009C0A64" w:rsidRPr="00700700" w:rsidRDefault="009C0A64" w:rsidP="007313A4">
            <w:pPr>
              <w:rPr>
                <w:b/>
                <w:bCs/>
                <w:color w:val="000000" w:themeColor="text1"/>
              </w:rPr>
            </w:pPr>
          </w:p>
        </w:tc>
        <w:tc>
          <w:tcPr>
            <w:tcW w:w="3780"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0A76C628" w14:textId="77777777" w:rsidR="009C0A64" w:rsidRPr="00700700" w:rsidRDefault="009C0A64" w:rsidP="007313A4">
            <w:pPr>
              <w:rPr>
                <w:b/>
                <w:bCs/>
                <w:color w:val="000000" w:themeColor="text1"/>
              </w:rPr>
            </w:pPr>
          </w:p>
        </w:tc>
        <w:tc>
          <w:tcPr>
            <w:tcW w:w="206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vAlign w:val="center"/>
          </w:tcPr>
          <w:p w14:paraId="099C9CF0" w14:textId="77777777" w:rsidR="009C0A64" w:rsidRPr="00700700" w:rsidRDefault="009C0A64" w:rsidP="007313A4">
            <w:pPr>
              <w:jc w:val="center"/>
              <w:rPr>
                <w:b/>
                <w:bCs/>
                <w:color w:val="000000" w:themeColor="text1"/>
                <w:sz w:val="12"/>
                <w:szCs w:val="12"/>
              </w:rPr>
            </w:pPr>
            <w:r w:rsidRPr="00700700">
              <w:rPr>
                <w:b/>
                <w:bCs/>
                <w:color w:val="BFBFBF" w:themeColor="background1" w:themeShade="BF"/>
                <w:sz w:val="12"/>
                <w:szCs w:val="12"/>
              </w:rPr>
              <w:t>(Asignación automática)</w:t>
            </w:r>
          </w:p>
        </w:tc>
      </w:tr>
      <w:tr w:rsidR="009C0A64" w:rsidRPr="00700700" w14:paraId="73D8D7B0" w14:textId="77777777" w:rsidTr="007313A4">
        <w:tc>
          <w:tcPr>
            <w:tcW w:w="3505" w:type="dxa"/>
            <w:gridSpan w:val="2"/>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4626B2ED" w14:textId="77777777" w:rsidR="009C0A64" w:rsidRPr="00700700" w:rsidRDefault="009C0A64" w:rsidP="007313A4">
            <w:pPr>
              <w:rPr>
                <w:b/>
                <w:bCs/>
                <w:color w:val="000000" w:themeColor="text1"/>
              </w:rPr>
            </w:pPr>
            <w:r>
              <w:rPr>
                <w:b/>
                <w:bCs/>
                <w:color w:val="000000" w:themeColor="text1"/>
              </w:rPr>
              <w:t>Nombre del interesado</w:t>
            </w:r>
            <w:r w:rsidRPr="00700700">
              <w:rPr>
                <w:b/>
                <w:bCs/>
                <w:color w:val="000000" w:themeColor="text1"/>
              </w:rPr>
              <w:t xml:space="preserve">: </w:t>
            </w:r>
          </w:p>
        </w:tc>
        <w:tc>
          <w:tcPr>
            <w:tcW w:w="3780"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55AB1353" w14:textId="77777777" w:rsidR="009C0A64" w:rsidRPr="00700700" w:rsidRDefault="009C0A64" w:rsidP="007313A4">
            <w:pPr>
              <w:rPr>
                <w:b/>
                <w:bCs/>
                <w:color w:val="000000" w:themeColor="text1"/>
              </w:rPr>
            </w:pPr>
            <w:r>
              <w:rPr>
                <w:b/>
                <w:bCs/>
                <w:color w:val="000000" w:themeColor="text1"/>
              </w:rPr>
              <w:t>E-mail de contacto</w:t>
            </w:r>
            <w:r w:rsidRPr="00700700">
              <w:rPr>
                <w:b/>
                <w:bCs/>
                <w:color w:val="000000" w:themeColor="text1"/>
              </w:rPr>
              <w:t>:</w:t>
            </w:r>
          </w:p>
        </w:tc>
        <w:tc>
          <w:tcPr>
            <w:tcW w:w="206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1F114034" w14:textId="77777777" w:rsidR="009C0A64" w:rsidRPr="00700700" w:rsidRDefault="009C0A64" w:rsidP="007313A4">
            <w:pPr>
              <w:rPr>
                <w:b/>
                <w:bCs/>
                <w:color w:val="000000" w:themeColor="text1"/>
              </w:rPr>
            </w:pPr>
            <w:r>
              <w:rPr>
                <w:b/>
                <w:bCs/>
                <w:color w:val="000000" w:themeColor="text1"/>
              </w:rPr>
              <w:t>Fecha</w:t>
            </w:r>
            <w:r w:rsidRPr="00700700">
              <w:rPr>
                <w:b/>
                <w:bCs/>
                <w:color w:val="000000" w:themeColor="text1"/>
              </w:rPr>
              <w:t>:</w:t>
            </w:r>
          </w:p>
        </w:tc>
      </w:tr>
      <w:tr w:rsidR="009C0A64" w:rsidRPr="00700700" w14:paraId="73FBE628" w14:textId="77777777" w:rsidTr="007313A4">
        <w:tc>
          <w:tcPr>
            <w:tcW w:w="3505" w:type="dxa"/>
            <w:gridSpan w:val="2"/>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60D7821B" w14:textId="77777777" w:rsidR="009C0A64" w:rsidRDefault="009C0A64" w:rsidP="007313A4">
            <w:pPr>
              <w:rPr>
                <w:b/>
                <w:bCs/>
                <w:color w:val="000000" w:themeColor="text1"/>
              </w:rPr>
            </w:pPr>
          </w:p>
        </w:tc>
        <w:tc>
          <w:tcPr>
            <w:tcW w:w="3780"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46A739B9" w14:textId="77777777" w:rsidR="009C0A64" w:rsidRDefault="009C0A64" w:rsidP="007313A4">
            <w:pPr>
              <w:rPr>
                <w:b/>
                <w:bCs/>
                <w:color w:val="000000" w:themeColor="text1"/>
              </w:rPr>
            </w:pPr>
          </w:p>
        </w:tc>
        <w:tc>
          <w:tcPr>
            <w:tcW w:w="206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185E47F9" w14:textId="77777777" w:rsidR="009C0A64" w:rsidRDefault="009C0A64" w:rsidP="007313A4">
            <w:pPr>
              <w:rPr>
                <w:b/>
                <w:bCs/>
                <w:color w:val="000000" w:themeColor="text1"/>
              </w:rPr>
            </w:pPr>
          </w:p>
        </w:tc>
      </w:tr>
      <w:tr w:rsidR="009C0A64" w:rsidRPr="00700700" w14:paraId="15291D21" w14:textId="77777777" w:rsidTr="007313A4">
        <w:trPr>
          <w:trHeight w:val="2008"/>
        </w:trPr>
        <w:tc>
          <w:tcPr>
            <w:tcW w:w="9350" w:type="dxa"/>
            <w:gridSpan w:val="6"/>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21B99068" w14:textId="77777777" w:rsidR="009C0A64" w:rsidRPr="00700700" w:rsidRDefault="009C0A64" w:rsidP="007313A4">
            <w:pPr>
              <w:rPr>
                <w:b/>
                <w:bCs/>
                <w:color w:val="000000" w:themeColor="text1"/>
              </w:rPr>
            </w:pPr>
            <w:r>
              <w:rPr>
                <w:b/>
                <w:bCs/>
                <w:color w:val="000000" w:themeColor="text1"/>
              </w:rPr>
              <w:t>Descripción del cambio</w:t>
            </w:r>
            <w:r w:rsidRPr="00700700">
              <w:rPr>
                <w:b/>
                <w:bCs/>
                <w:color w:val="000000" w:themeColor="text1"/>
              </w:rPr>
              <w:t>:</w:t>
            </w:r>
          </w:p>
          <w:p w14:paraId="66E5B3A1" w14:textId="77777777" w:rsidR="009C0A64" w:rsidRPr="00700700" w:rsidRDefault="009C0A64" w:rsidP="007313A4">
            <w:pPr>
              <w:rPr>
                <w:b/>
                <w:bCs/>
                <w:color w:val="000000" w:themeColor="text1"/>
              </w:rPr>
            </w:pPr>
          </w:p>
        </w:tc>
      </w:tr>
      <w:tr w:rsidR="009C0A64" w:rsidRPr="00700700" w14:paraId="3896D610" w14:textId="77777777" w:rsidTr="007313A4">
        <w:trPr>
          <w:trHeight w:val="407"/>
        </w:trPr>
        <w:tc>
          <w:tcPr>
            <w:tcW w:w="2337"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654F3535" w14:textId="77777777" w:rsidR="009C0A64" w:rsidRDefault="009C0A64" w:rsidP="007313A4">
            <w:pPr>
              <w:rPr>
                <w:b/>
                <w:bCs/>
                <w:color w:val="000000" w:themeColor="text1"/>
              </w:rPr>
            </w:pPr>
            <w:r>
              <w:rPr>
                <w:b/>
                <w:bCs/>
                <w:color w:val="000000" w:themeColor="text1"/>
              </w:rPr>
              <w:t>Desarrollador:</w:t>
            </w:r>
          </w:p>
        </w:tc>
        <w:tc>
          <w:tcPr>
            <w:tcW w:w="2338" w:type="dxa"/>
            <w:gridSpan w:val="2"/>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2AB91144" w14:textId="77777777" w:rsidR="009C0A64" w:rsidRDefault="009C0A64" w:rsidP="007313A4">
            <w:pPr>
              <w:rPr>
                <w:b/>
                <w:bCs/>
                <w:color w:val="000000" w:themeColor="text1"/>
              </w:rPr>
            </w:pPr>
          </w:p>
        </w:tc>
        <w:tc>
          <w:tcPr>
            <w:tcW w:w="2337"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18D81D78" w14:textId="77777777" w:rsidR="009C0A64" w:rsidRDefault="009C0A64" w:rsidP="007313A4">
            <w:pPr>
              <w:rPr>
                <w:b/>
                <w:bCs/>
                <w:color w:val="000000" w:themeColor="text1"/>
              </w:rPr>
            </w:pPr>
            <w:r>
              <w:rPr>
                <w:b/>
                <w:bCs/>
                <w:color w:val="000000" w:themeColor="text1"/>
              </w:rPr>
              <w:t>Estado solicitud:</w:t>
            </w:r>
          </w:p>
        </w:tc>
        <w:tc>
          <w:tcPr>
            <w:tcW w:w="2338" w:type="dxa"/>
            <w:gridSpan w:val="2"/>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35EF4E2D" w14:textId="77777777" w:rsidR="009C0A64" w:rsidRDefault="009C0A64" w:rsidP="007313A4">
            <w:pPr>
              <w:rPr>
                <w:b/>
                <w:bCs/>
                <w:color w:val="000000" w:themeColor="text1"/>
              </w:rPr>
            </w:pPr>
          </w:p>
        </w:tc>
      </w:tr>
    </w:tbl>
    <w:p w14:paraId="0D9EE2C1" w14:textId="77777777" w:rsidR="009C0A64" w:rsidRDefault="009C0A64" w:rsidP="009C0A64">
      <w:r w:rsidRPr="00700700">
        <w:br w:type="page"/>
      </w:r>
    </w:p>
    <w:tbl>
      <w:tblPr>
        <w:tblStyle w:val="Tablaconcuadrcula"/>
        <w:tblW w:w="0" w:type="auto"/>
        <w:tblLook w:val="06A0" w:firstRow="1" w:lastRow="0" w:firstColumn="1" w:lastColumn="0" w:noHBand="1" w:noVBand="1"/>
      </w:tblPr>
      <w:tblGrid>
        <w:gridCol w:w="3195"/>
        <w:gridCol w:w="3401"/>
        <w:gridCol w:w="1898"/>
      </w:tblGrid>
      <w:tr w:rsidR="009C0A64" w:rsidRPr="00700700" w14:paraId="46C8813F" w14:textId="77777777" w:rsidTr="007313A4">
        <w:tc>
          <w:tcPr>
            <w:tcW w:w="9350" w:type="dxa"/>
            <w:gridSpan w:val="3"/>
            <w:tcBorders>
              <w:bottom w:val="nil"/>
            </w:tcBorders>
            <w:shd w:val="clear" w:color="auto" w:fill="000000" w:themeFill="text1"/>
          </w:tcPr>
          <w:p w14:paraId="236DCFC5" w14:textId="77777777" w:rsidR="009C0A64" w:rsidRPr="00700700" w:rsidRDefault="009C0A64" w:rsidP="007313A4">
            <w:pPr>
              <w:jc w:val="center"/>
              <w:rPr>
                <w:b/>
                <w:bCs/>
                <w:color w:val="FFFFFF" w:themeColor="background1"/>
              </w:rPr>
            </w:pPr>
            <w:r w:rsidRPr="00700700">
              <w:rPr>
                <w:b/>
                <w:bCs/>
                <w:color w:val="FFFFFF" w:themeColor="background1"/>
              </w:rPr>
              <w:lastRenderedPageBreak/>
              <w:t>PLANTILLA SOLICITUD DE CAMBIO</w:t>
            </w:r>
            <w:r>
              <w:rPr>
                <w:b/>
                <w:bCs/>
                <w:color w:val="FFFFFF" w:themeColor="background1"/>
              </w:rPr>
              <w:t xml:space="preserve"> – MODELO C</w:t>
            </w:r>
          </w:p>
        </w:tc>
      </w:tr>
      <w:tr w:rsidR="009C0A64" w:rsidRPr="00700700" w14:paraId="1C018F92" w14:textId="77777777" w:rsidTr="007313A4">
        <w:tc>
          <w:tcPr>
            <w:tcW w:w="9350" w:type="dxa"/>
            <w:gridSpan w:val="3"/>
            <w:tcBorders>
              <w:top w:val="nil"/>
              <w:left w:val="nil"/>
              <w:bottom w:val="nil"/>
              <w:right w:val="nil"/>
            </w:tcBorders>
            <w:shd w:val="clear" w:color="auto" w:fill="FFFFFF" w:themeFill="background1"/>
          </w:tcPr>
          <w:p w14:paraId="15132F12" w14:textId="77777777" w:rsidR="009C0A64" w:rsidRPr="00700700" w:rsidRDefault="009C0A64" w:rsidP="007313A4">
            <w:pPr>
              <w:jc w:val="center"/>
              <w:rPr>
                <w:b/>
                <w:bCs/>
                <w:color w:val="FFFFFF" w:themeColor="background1"/>
              </w:rPr>
            </w:pPr>
          </w:p>
        </w:tc>
      </w:tr>
      <w:tr w:rsidR="009C0A64" w:rsidRPr="00700700" w14:paraId="701B061A" w14:textId="77777777" w:rsidTr="007313A4">
        <w:tc>
          <w:tcPr>
            <w:tcW w:w="9350" w:type="dxa"/>
            <w:gridSpan w:val="3"/>
            <w:tcBorders>
              <w:top w:val="nil"/>
              <w:bottom w:val="single" w:sz="4" w:space="0" w:color="4472C4" w:themeColor="accent1"/>
            </w:tcBorders>
            <w:shd w:val="clear" w:color="auto" w:fill="000000" w:themeFill="text1"/>
          </w:tcPr>
          <w:p w14:paraId="02ED9934" w14:textId="77777777" w:rsidR="009C0A64" w:rsidRPr="00700700" w:rsidRDefault="009C0A64" w:rsidP="007313A4">
            <w:pPr>
              <w:jc w:val="center"/>
              <w:rPr>
                <w:b/>
                <w:bCs/>
                <w:color w:val="FFFFFF" w:themeColor="background1"/>
              </w:rPr>
            </w:pPr>
            <w:r w:rsidRPr="00700700">
              <w:rPr>
                <w:b/>
                <w:bCs/>
                <w:color w:val="FFFFFF" w:themeColor="background1"/>
              </w:rPr>
              <w:t>Descripción del cambio</w:t>
            </w:r>
          </w:p>
        </w:tc>
      </w:tr>
      <w:tr w:rsidR="009C0A64" w:rsidRPr="00700700" w14:paraId="1F360490" w14:textId="77777777" w:rsidTr="007313A4">
        <w:tc>
          <w:tcPr>
            <w:tcW w:w="350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57C605B6" w14:textId="77777777" w:rsidR="009C0A64" w:rsidRPr="00700700" w:rsidRDefault="009C0A64" w:rsidP="007313A4">
            <w:pPr>
              <w:rPr>
                <w:b/>
                <w:bCs/>
                <w:color w:val="000000" w:themeColor="text1"/>
              </w:rPr>
            </w:pPr>
            <w:r>
              <w:rPr>
                <w:b/>
                <w:bCs/>
                <w:color w:val="000000" w:themeColor="text1"/>
              </w:rPr>
              <w:t>Nombre del proyecto</w:t>
            </w:r>
            <w:r w:rsidRPr="00700700">
              <w:rPr>
                <w:b/>
                <w:bCs/>
                <w:color w:val="000000" w:themeColor="text1"/>
              </w:rPr>
              <w:t>:</w:t>
            </w:r>
          </w:p>
        </w:tc>
        <w:tc>
          <w:tcPr>
            <w:tcW w:w="3780"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62D60808" w14:textId="77777777" w:rsidR="009C0A64" w:rsidRPr="00700700" w:rsidRDefault="009C0A64" w:rsidP="007313A4">
            <w:pPr>
              <w:rPr>
                <w:b/>
                <w:bCs/>
                <w:color w:val="000000" w:themeColor="text1"/>
              </w:rPr>
            </w:pPr>
            <w:r>
              <w:rPr>
                <w:b/>
                <w:bCs/>
                <w:color w:val="000000" w:themeColor="text1"/>
              </w:rPr>
              <w:t>Título del cambio</w:t>
            </w:r>
            <w:r w:rsidRPr="00700700">
              <w:rPr>
                <w:b/>
                <w:bCs/>
                <w:color w:val="000000" w:themeColor="text1"/>
              </w:rPr>
              <w:t>:</w:t>
            </w:r>
          </w:p>
        </w:tc>
        <w:tc>
          <w:tcPr>
            <w:tcW w:w="206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47FF10D8" w14:textId="77777777" w:rsidR="009C0A64" w:rsidRPr="00700700" w:rsidRDefault="009C0A64" w:rsidP="007313A4">
            <w:pPr>
              <w:rPr>
                <w:b/>
                <w:bCs/>
                <w:color w:val="000000" w:themeColor="text1"/>
              </w:rPr>
            </w:pPr>
            <w:r>
              <w:rPr>
                <w:b/>
                <w:bCs/>
                <w:color w:val="000000" w:themeColor="text1"/>
              </w:rPr>
              <w:t>ID</w:t>
            </w:r>
            <w:r w:rsidRPr="00700700">
              <w:rPr>
                <w:b/>
                <w:bCs/>
                <w:color w:val="000000" w:themeColor="text1"/>
              </w:rPr>
              <w:t>:</w:t>
            </w:r>
          </w:p>
        </w:tc>
      </w:tr>
      <w:tr w:rsidR="009C0A64" w:rsidRPr="00700700" w14:paraId="26C1AFB1" w14:textId="77777777" w:rsidTr="007313A4">
        <w:tc>
          <w:tcPr>
            <w:tcW w:w="350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7659D6D6" w14:textId="77777777" w:rsidR="009C0A64" w:rsidRPr="00700700" w:rsidRDefault="009C0A64" w:rsidP="007313A4">
            <w:pPr>
              <w:rPr>
                <w:b/>
                <w:bCs/>
                <w:color w:val="000000" w:themeColor="text1"/>
              </w:rPr>
            </w:pPr>
          </w:p>
        </w:tc>
        <w:tc>
          <w:tcPr>
            <w:tcW w:w="3780"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6F93B75E" w14:textId="77777777" w:rsidR="009C0A64" w:rsidRPr="00700700" w:rsidRDefault="009C0A64" w:rsidP="007313A4">
            <w:pPr>
              <w:rPr>
                <w:b/>
                <w:bCs/>
                <w:color w:val="000000" w:themeColor="text1"/>
              </w:rPr>
            </w:pPr>
          </w:p>
        </w:tc>
        <w:tc>
          <w:tcPr>
            <w:tcW w:w="206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vAlign w:val="center"/>
          </w:tcPr>
          <w:p w14:paraId="10EE7315" w14:textId="77777777" w:rsidR="009C0A64" w:rsidRPr="00700700" w:rsidRDefault="009C0A64" w:rsidP="007313A4">
            <w:pPr>
              <w:jc w:val="center"/>
              <w:rPr>
                <w:b/>
                <w:bCs/>
                <w:color w:val="000000" w:themeColor="text1"/>
                <w:sz w:val="12"/>
                <w:szCs w:val="12"/>
              </w:rPr>
            </w:pPr>
            <w:r w:rsidRPr="00700700">
              <w:rPr>
                <w:b/>
                <w:bCs/>
                <w:color w:val="BFBFBF" w:themeColor="background1" w:themeShade="BF"/>
                <w:sz w:val="12"/>
                <w:szCs w:val="12"/>
              </w:rPr>
              <w:t>(Asignación automática)</w:t>
            </w:r>
          </w:p>
        </w:tc>
      </w:tr>
      <w:tr w:rsidR="009C0A64" w:rsidRPr="00700700" w14:paraId="2764BE5D" w14:textId="77777777" w:rsidTr="007313A4">
        <w:tc>
          <w:tcPr>
            <w:tcW w:w="350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6F7DE294" w14:textId="77777777" w:rsidR="009C0A64" w:rsidRPr="00700700" w:rsidRDefault="009C0A64" w:rsidP="007313A4">
            <w:pPr>
              <w:rPr>
                <w:b/>
                <w:bCs/>
                <w:color w:val="000000" w:themeColor="text1"/>
              </w:rPr>
            </w:pPr>
            <w:r>
              <w:rPr>
                <w:b/>
                <w:bCs/>
                <w:color w:val="000000" w:themeColor="text1"/>
              </w:rPr>
              <w:t>Nombre del interesado</w:t>
            </w:r>
            <w:r w:rsidRPr="00700700">
              <w:rPr>
                <w:b/>
                <w:bCs/>
                <w:color w:val="000000" w:themeColor="text1"/>
              </w:rPr>
              <w:t xml:space="preserve">: </w:t>
            </w:r>
          </w:p>
        </w:tc>
        <w:tc>
          <w:tcPr>
            <w:tcW w:w="3780"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4B6A3A55" w14:textId="77777777" w:rsidR="009C0A64" w:rsidRPr="00700700" w:rsidRDefault="009C0A64" w:rsidP="007313A4">
            <w:pPr>
              <w:rPr>
                <w:b/>
                <w:bCs/>
                <w:color w:val="000000" w:themeColor="text1"/>
              </w:rPr>
            </w:pPr>
            <w:r>
              <w:rPr>
                <w:b/>
                <w:bCs/>
                <w:color w:val="000000" w:themeColor="text1"/>
              </w:rPr>
              <w:t>E-mail de contacto</w:t>
            </w:r>
            <w:r w:rsidRPr="00700700">
              <w:rPr>
                <w:b/>
                <w:bCs/>
                <w:color w:val="000000" w:themeColor="text1"/>
              </w:rPr>
              <w:t>:</w:t>
            </w:r>
          </w:p>
        </w:tc>
        <w:tc>
          <w:tcPr>
            <w:tcW w:w="206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454C9E61" w14:textId="77777777" w:rsidR="009C0A64" w:rsidRPr="00700700" w:rsidRDefault="009C0A64" w:rsidP="007313A4">
            <w:pPr>
              <w:rPr>
                <w:b/>
                <w:bCs/>
                <w:color w:val="000000" w:themeColor="text1"/>
              </w:rPr>
            </w:pPr>
            <w:r>
              <w:rPr>
                <w:b/>
                <w:bCs/>
                <w:color w:val="000000" w:themeColor="text1"/>
              </w:rPr>
              <w:t>Fecha</w:t>
            </w:r>
            <w:r w:rsidRPr="00700700">
              <w:rPr>
                <w:b/>
                <w:bCs/>
                <w:color w:val="000000" w:themeColor="text1"/>
              </w:rPr>
              <w:t>:</w:t>
            </w:r>
          </w:p>
        </w:tc>
      </w:tr>
      <w:tr w:rsidR="009C0A64" w:rsidRPr="00700700" w14:paraId="2F2B3656" w14:textId="77777777" w:rsidTr="007313A4">
        <w:tc>
          <w:tcPr>
            <w:tcW w:w="350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5EE7C86E" w14:textId="77777777" w:rsidR="009C0A64" w:rsidRDefault="009C0A64" w:rsidP="007313A4">
            <w:pPr>
              <w:rPr>
                <w:b/>
                <w:bCs/>
                <w:color w:val="000000" w:themeColor="text1"/>
              </w:rPr>
            </w:pPr>
          </w:p>
        </w:tc>
        <w:tc>
          <w:tcPr>
            <w:tcW w:w="3780"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7D010B35" w14:textId="77777777" w:rsidR="009C0A64" w:rsidRDefault="009C0A64" w:rsidP="007313A4">
            <w:pPr>
              <w:rPr>
                <w:b/>
                <w:bCs/>
                <w:color w:val="000000" w:themeColor="text1"/>
              </w:rPr>
            </w:pPr>
          </w:p>
        </w:tc>
        <w:tc>
          <w:tcPr>
            <w:tcW w:w="206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vAlign w:val="center"/>
          </w:tcPr>
          <w:p w14:paraId="2C17FBFF" w14:textId="77777777" w:rsidR="009C0A64" w:rsidRDefault="009C0A64" w:rsidP="007313A4">
            <w:pPr>
              <w:jc w:val="center"/>
              <w:rPr>
                <w:b/>
                <w:bCs/>
                <w:color w:val="000000" w:themeColor="text1"/>
              </w:rPr>
            </w:pPr>
            <w:r w:rsidRPr="00700700">
              <w:rPr>
                <w:b/>
                <w:bCs/>
                <w:color w:val="BFBFBF" w:themeColor="background1" w:themeShade="BF"/>
                <w:sz w:val="12"/>
                <w:szCs w:val="12"/>
              </w:rPr>
              <w:t>(Asignación automática)</w:t>
            </w:r>
          </w:p>
        </w:tc>
      </w:tr>
      <w:tr w:rsidR="009C0A64" w:rsidRPr="00700700" w14:paraId="02CC9040" w14:textId="77777777" w:rsidTr="007313A4">
        <w:trPr>
          <w:trHeight w:val="2008"/>
        </w:trPr>
        <w:tc>
          <w:tcPr>
            <w:tcW w:w="9350"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27D04CC6" w14:textId="77777777" w:rsidR="009C0A64" w:rsidRPr="00700700" w:rsidRDefault="009C0A64" w:rsidP="007313A4">
            <w:pPr>
              <w:rPr>
                <w:b/>
                <w:bCs/>
                <w:color w:val="000000" w:themeColor="text1"/>
              </w:rPr>
            </w:pPr>
            <w:r>
              <w:rPr>
                <w:b/>
                <w:bCs/>
                <w:color w:val="000000" w:themeColor="text1"/>
              </w:rPr>
              <w:t>Descripción del cambio</w:t>
            </w:r>
            <w:r w:rsidRPr="00700700">
              <w:rPr>
                <w:b/>
                <w:bCs/>
                <w:color w:val="000000" w:themeColor="text1"/>
              </w:rPr>
              <w:t>:</w:t>
            </w:r>
          </w:p>
          <w:p w14:paraId="7D1DFF00" w14:textId="77777777" w:rsidR="009C0A64" w:rsidRPr="00700700" w:rsidRDefault="009C0A64" w:rsidP="007313A4">
            <w:pPr>
              <w:rPr>
                <w:b/>
                <w:bCs/>
                <w:color w:val="000000" w:themeColor="text1"/>
              </w:rPr>
            </w:pPr>
          </w:p>
        </w:tc>
      </w:tr>
    </w:tbl>
    <w:p w14:paraId="7CC6946E" w14:textId="77777777" w:rsidR="009C0A64" w:rsidRDefault="009C0A64" w:rsidP="009C0A64"/>
    <w:tbl>
      <w:tblPr>
        <w:tblStyle w:val="Tablaconcuadrcula"/>
        <w:tblW w:w="0" w:type="auto"/>
        <w:tblLook w:val="06A0" w:firstRow="1" w:lastRow="0" w:firstColumn="1" w:lastColumn="0" w:noHBand="1" w:noVBand="1"/>
      </w:tblPr>
      <w:tblGrid>
        <w:gridCol w:w="3174"/>
        <w:gridCol w:w="5320"/>
      </w:tblGrid>
      <w:tr w:rsidR="009C0A64" w:rsidRPr="00700700" w14:paraId="51AAB32D" w14:textId="77777777" w:rsidTr="007313A4">
        <w:tc>
          <w:tcPr>
            <w:tcW w:w="9350" w:type="dxa"/>
            <w:gridSpan w:val="2"/>
            <w:shd w:val="clear" w:color="auto" w:fill="000000" w:themeFill="text1"/>
          </w:tcPr>
          <w:p w14:paraId="69392E1B" w14:textId="77777777" w:rsidR="009C0A64" w:rsidRPr="00700700" w:rsidRDefault="009C0A64" w:rsidP="007313A4">
            <w:pPr>
              <w:jc w:val="center"/>
              <w:rPr>
                <w:b/>
                <w:bCs/>
                <w:color w:val="FFFFFF" w:themeColor="background1"/>
              </w:rPr>
            </w:pPr>
            <w:r>
              <w:rPr>
                <w:b/>
                <w:bCs/>
                <w:color w:val="FFFFFF" w:themeColor="background1"/>
              </w:rPr>
              <w:t>Análisis del cambio</w:t>
            </w:r>
          </w:p>
        </w:tc>
      </w:tr>
      <w:tr w:rsidR="009C0A64" w:rsidRPr="00700700" w14:paraId="55885583" w14:textId="77777777" w:rsidTr="007313A4">
        <w:tc>
          <w:tcPr>
            <w:tcW w:w="3397" w:type="dxa"/>
            <w:shd w:val="clear" w:color="auto" w:fill="FFFFFF" w:themeFill="background1"/>
          </w:tcPr>
          <w:p w14:paraId="1CA8985F" w14:textId="77777777" w:rsidR="009C0A64" w:rsidRDefault="009C0A64" w:rsidP="007313A4">
            <w:pPr>
              <w:rPr>
                <w:b/>
                <w:bCs/>
                <w:color w:val="000000" w:themeColor="text1"/>
              </w:rPr>
            </w:pPr>
            <w:r>
              <w:rPr>
                <w:b/>
                <w:bCs/>
                <w:color w:val="000000" w:themeColor="text1"/>
              </w:rPr>
              <w:t>Autoridad de control:</w:t>
            </w:r>
          </w:p>
        </w:tc>
        <w:tc>
          <w:tcPr>
            <w:tcW w:w="5953" w:type="dxa"/>
            <w:shd w:val="clear" w:color="auto" w:fill="FFFFFF" w:themeFill="background1"/>
          </w:tcPr>
          <w:p w14:paraId="0AEA31E2" w14:textId="77777777" w:rsidR="009C0A64" w:rsidRDefault="009C0A64" w:rsidP="007313A4">
            <w:pPr>
              <w:rPr>
                <w:b/>
                <w:bCs/>
                <w:color w:val="000000" w:themeColor="text1"/>
              </w:rPr>
            </w:pPr>
          </w:p>
        </w:tc>
      </w:tr>
      <w:tr w:rsidR="009C0A64" w:rsidRPr="00700700" w14:paraId="60A4CBF4" w14:textId="77777777" w:rsidTr="007313A4">
        <w:tc>
          <w:tcPr>
            <w:tcW w:w="3397" w:type="dxa"/>
            <w:shd w:val="clear" w:color="auto" w:fill="FFFFFF" w:themeFill="background1"/>
          </w:tcPr>
          <w:p w14:paraId="6A455515" w14:textId="77777777" w:rsidR="009C0A64" w:rsidRPr="00700700" w:rsidRDefault="009C0A64" w:rsidP="007313A4">
            <w:pPr>
              <w:rPr>
                <w:b/>
                <w:bCs/>
                <w:color w:val="000000" w:themeColor="text1"/>
              </w:rPr>
            </w:pPr>
            <w:r>
              <w:rPr>
                <w:b/>
                <w:bCs/>
                <w:color w:val="000000" w:themeColor="text1"/>
              </w:rPr>
              <w:t>Estimación del coste económico</w:t>
            </w:r>
            <w:r w:rsidRPr="00700700">
              <w:rPr>
                <w:b/>
                <w:bCs/>
                <w:color w:val="000000" w:themeColor="text1"/>
              </w:rPr>
              <w:t>:</w:t>
            </w:r>
          </w:p>
        </w:tc>
        <w:tc>
          <w:tcPr>
            <w:tcW w:w="5953" w:type="dxa"/>
            <w:shd w:val="clear" w:color="auto" w:fill="FFFFFF" w:themeFill="background1"/>
          </w:tcPr>
          <w:p w14:paraId="00DE0650" w14:textId="77777777" w:rsidR="009C0A64" w:rsidRPr="00700700" w:rsidRDefault="009C0A64" w:rsidP="007313A4">
            <w:pPr>
              <w:rPr>
                <w:b/>
                <w:bCs/>
                <w:color w:val="000000" w:themeColor="text1"/>
              </w:rPr>
            </w:pPr>
          </w:p>
        </w:tc>
      </w:tr>
      <w:tr w:rsidR="009C0A64" w:rsidRPr="00700700" w14:paraId="3AC97E39" w14:textId="77777777" w:rsidTr="007313A4">
        <w:tc>
          <w:tcPr>
            <w:tcW w:w="3397" w:type="dxa"/>
            <w:shd w:val="clear" w:color="auto" w:fill="FFFFFF" w:themeFill="background1"/>
          </w:tcPr>
          <w:p w14:paraId="2D3145E1" w14:textId="77777777" w:rsidR="009C0A64" w:rsidRPr="00700700" w:rsidRDefault="009C0A64" w:rsidP="007313A4">
            <w:pPr>
              <w:rPr>
                <w:b/>
                <w:bCs/>
                <w:color w:val="000000" w:themeColor="text1"/>
              </w:rPr>
            </w:pPr>
            <w:r>
              <w:rPr>
                <w:b/>
                <w:bCs/>
                <w:color w:val="000000" w:themeColor="text1"/>
              </w:rPr>
              <w:t>Estimación del coste temporal:</w:t>
            </w:r>
          </w:p>
        </w:tc>
        <w:tc>
          <w:tcPr>
            <w:tcW w:w="5953" w:type="dxa"/>
            <w:shd w:val="clear" w:color="auto" w:fill="FFFFFF" w:themeFill="background1"/>
          </w:tcPr>
          <w:p w14:paraId="56529FCE" w14:textId="77777777" w:rsidR="009C0A64" w:rsidRPr="00700700" w:rsidRDefault="009C0A64" w:rsidP="007313A4">
            <w:pPr>
              <w:rPr>
                <w:b/>
                <w:bCs/>
                <w:color w:val="000000" w:themeColor="text1"/>
              </w:rPr>
            </w:pPr>
          </w:p>
        </w:tc>
      </w:tr>
      <w:tr w:rsidR="009C0A64" w:rsidRPr="00700700" w14:paraId="607574DF" w14:textId="77777777" w:rsidTr="007313A4">
        <w:tc>
          <w:tcPr>
            <w:tcW w:w="3397" w:type="dxa"/>
            <w:shd w:val="clear" w:color="auto" w:fill="FFFFFF" w:themeFill="background1"/>
          </w:tcPr>
          <w:p w14:paraId="5EFC291F" w14:textId="77777777" w:rsidR="009C0A64" w:rsidRPr="00700700" w:rsidRDefault="009C0A64" w:rsidP="007313A4">
            <w:pPr>
              <w:rPr>
                <w:b/>
                <w:bCs/>
                <w:color w:val="000000" w:themeColor="text1"/>
              </w:rPr>
            </w:pPr>
            <w:r>
              <w:rPr>
                <w:b/>
                <w:bCs/>
                <w:color w:val="000000" w:themeColor="text1"/>
              </w:rPr>
              <w:t>Estimación del alcance:</w:t>
            </w:r>
          </w:p>
        </w:tc>
        <w:tc>
          <w:tcPr>
            <w:tcW w:w="5953" w:type="dxa"/>
            <w:shd w:val="clear" w:color="auto" w:fill="FFFFFF" w:themeFill="background1"/>
          </w:tcPr>
          <w:p w14:paraId="0AC270FE" w14:textId="77777777" w:rsidR="009C0A64" w:rsidRPr="00700700" w:rsidRDefault="009C0A64" w:rsidP="007313A4">
            <w:pPr>
              <w:rPr>
                <w:b/>
                <w:bCs/>
                <w:color w:val="000000" w:themeColor="text1"/>
              </w:rPr>
            </w:pPr>
          </w:p>
        </w:tc>
      </w:tr>
      <w:tr w:rsidR="009C0A64" w:rsidRPr="00700700" w14:paraId="139F3165" w14:textId="77777777" w:rsidTr="007313A4">
        <w:trPr>
          <w:trHeight w:val="1724"/>
        </w:trPr>
        <w:tc>
          <w:tcPr>
            <w:tcW w:w="9350" w:type="dxa"/>
            <w:gridSpan w:val="2"/>
            <w:shd w:val="clear" w:color="auto" w:fill="FFFFFF" w:themeFill="background1"/>
          </w:tcPr>
          <w:p w14:paraId="15117C7C" w14:textId="77777777" w:rsidR="009C0A64" w:rsidRPr="00700700" w:rsidRDefault="009C0A64" w:rsidP="007313A4">
            <w:pPr>
              <w:rPr>
                <w:b/>
                <w:bCs/>
                <w:color w:val="000000" w:themeColor="text1"/>
              </w:rPr>
            </w:pPr>
            <w:r>
              <w:rPr>
                <w:b/>
                <w:bCs/>
                <w:color w:val="000000" w:themeColor="text1"/>
              </w:rPr>
              <w:t>Comentarios adicionales:</w:t>
            </w:r>
          </w:p>
          <w:p w14:paraId="5AE162FC" w14:textId="77777777" w:rsidR="009C0A64" w:rsidRPr="00700700" w:rsidRDefault="009C0A64" w:rsidP="007313A4">
            <w:pPr>
              <w:rPr>
                <w:b/>
                <w:bCs/>
                <w:color w:val="000000" w:themeColor="text1"/>
              </w:rPr>
            </w:pPr>
          </w:p>
        </w:tc>
      </w:tr>
      <w:tr w:rsidR="009C0A64" w:rsidRPr="00700700" w14:paraId="5E4E9850" w14:textId="77777777" w:rsidTr="007313A4">
        <w:trPr>
          <w:trHeight w:val="394"/>
        </w:trPr>
        <w:tc>
          <w:tcPr>
            <w:tcW w:w="3397" w:type="dxa"/>
            <w:tcBorders>
              <w:bottom w:val="single" w:sz="4" w:space="0" w:color="4472C4" w:themeColor="accent1"/>
            </w:tcBorders>
            <w:shd w:val="clear" w:color="auto" w:fill="FFFFFF" w:themeFill="background1"/>
            <w:vAlign w:val="center"/>
          </w:tcPr>
          <w:p w14:paraId="5D36ACFB" w14:textId="77777777" w:rsidR="009C0A64" w:rsidRDefault="009C0A64" w:rsidP="007313A4">
            <w:pPr>
              <w:jc w:val="right"/>
              <w:rPr>
                <w:b/>
                <w:bCs/>
                <w:color w:val="000000" w:themeColor="text1"/>
              </w:rPr>
            </w:pPr>
            <w:r>
              <w:rPr>
                <w:b/>
                <w:bCs/>
                <w:color w:val="000000" w:themeColor="text1"/>
              </w:rPr>
              <w:t>Estado:</w:t>
            </w:r>
          </w:p>
        </w:tc>
        <w:tc>
          <w:tcPr>
            <w:tcW w:w="5953" w:type="dxa"/>
            <w:tcBorders>
              <w:bottom w:val="single" w:sz="4" w:space="0" w:color="4472C4" w:themeColor="accent1"/>
            </w:tcBorders>
            <w:shd w:val="clear" w:color="auto" w:fill="FFFFFF" w:themeFill="background1"/>
          </w:tcPr>
          <w:p w14:paraId="1597095B" w14:textId="77777777" w:rsidR="009C0A64" w:rsidRDefault="009C0A64" w:rsidP="007313A4">
            <w:pPr>
              <w:rPr>
                <w:b/>
                <w:bCs/>
                <w:color w:val="000000" w:themeColor="text1"/>
              </w:rPr>
            </w:pPr>
          </w:p>
        </w:tc>
      </w:tr>
    </w:tbl>
    <w:p w14:paraId="08360E02" w14:textId="77777777" w:rsidR="009C0A64" w:rsidRDefault="009C0A64" w:rsidP="009C0A64"/>
    <w:p w14:paraId="1CC40725" w14:textId="77777777" w:rsidR="009C0A64" w:rsidRDefault="009C0A64" w:rsidP="009C0A64">
      <w:r>
        <w:br w:type="page"/>
      </w:r>
    </w:p>
    <w:tbl>
      <w:tblPr>
        <w:tblStyle w:val="Tablaconcuadrcula"/>
        <w:tblW w:w="0" w:type="auto"/>
        <w:tblInd w:w="-5" w:type="dxa"/>
        <w:tblLook w:val="06A0" w:firstRow="1" w:lastRow="0" w:firstColumn="1" w:lastColumn="0" w:noHBand="1" w:noVBand="1"/>
      </w:tblPr>
      <w:tblGrid>
        <w:gridCol w:w="3197"/>
        <w:gridCol w:w="3403"/>
        <w:gridCol w:w="1899"/>
      </w:tblGrid>
      <w:tr w:rsidR="009C0A64" w:rsidRPr="00700700" w14:paraId="2FB13BAE" w14:textId="77777777">
        <w:tc>
          <w:tcPr>
            <w:tcW w:w="9350" w:type="dxa"/>
            <w:gridSpan w:val="3"/>
            <w:tcBorders>
              <w:bottom w:val="nil"/>
            </w:tcBorders>
            <w:shd w:val="clear" w:color="auto" w:fill="000000" w:themeFill="text1"/>
          </w:tcPr>
          <w:p w14:paraId="2752D48F" w14:textId="77777777" w:rsidR="009C0A64" w:rsidRPr="00700700" w:rsidRDefault="009C0A64" w:rsidP="007313A4">
            <w:pPr>
              <w:jc w:val="center"/>
              <w:rPr>
                <w:b/>
                <w:bCs/>
                <w:color w:val="FFFFFF" w:themeColor="background1"/>
              </w:rPr>
            </w:pPr>
            <w:r w:rsidRPr="00700700">
              <w:rPr>
                <w:b/>
                <w:bCs/>
                <w:color w:val="FFFFFF" w:themeColor="background1"/>
              </w:rPr>
              <w:lastRenderedPageBreak/>
              <w:t>PLANTILLA SOLICITUD DE CAMBIO</w:t>
            </w:r>
            <w:r>
              <w:rPr>
                <w:b/>
                <w:bCs/>
                <w:color w:val="FFFFFF" w:themeColor="background1"/>
              </w:rPr>
              <w:t xml:space="preserve"> – MODELO D</w:t>
            </w:r>
          </w:p>
        </w:tc>
      </w:tr>
      <w:tr w:rsidR="009C0A64" w:rsidRPr="00700700" w14:paraId="0D9041FC" w14:textId="77777777">
        <w:tc>
          <w:tcPr>
            <w:tcW w:w="9350" w:type="dxa"/>
            <w:gridSpan w:val="3"/>
            <w:tcBorders>
              <w:top w:val="nil"/>
              <w:left w:val="nil"/>
              <w:bottom w:val="nil"/>
              <w:right w:val="nil"/>
            </w:tcBorders>
            <w:shd w:val="clear" w:color="auto" w:fill="FFFFFF" w:themeFill="background1"/>
          </w:tcPr>
          <w:p w14:paraId="3D4B51DC" w14:textId="77777777" w:rsidR="009C0A64" w:rsidRPr="00700700" w:rsidRDefault="009C0A64" w:rsidP="007313A4">
            <w:pPr>
              <w:rPr>
                <w:b/>
                <w:bCs/>
                <w:color w:val="FFFFFF" w:themeColor="background1"/>
              </w:rPr>
            </w:pPr>
          </w:p>
        </w:tc>
      </w:tr>
      <w:tr w:rsidR="009C0A64" w:rsidRPr="00700700" w14:paraId="22BC9448" w14:textId="77777777">
        <w:tc>
          <w:tcPr>
            <w:tcW w:w="9350" w:type="dxa"/>
            <w:gridSpan w:val="3"/>
            <w:tcBorders>
              <w:top w:val="nil"/>
              <w:bottom w:val="single" w:sz="4" w:space="0" w:color="4472C4" w:themeColor="accent1"/>
            </w:tcBorders>
            <w:shd w:val="clear" w:color="auto" w:fill="000000" w:themeFill="text1"/>
          </w:tcPr>
          <w:p w14:paraId="72402AF3" w14:textId="77777777" w:rsidR="009C0A64" w:rsidRPr="00700700" w:rsidRDefault="009C0A64" w:rsidP="007313A4">
            <w:pPr>
              <w:jc w:val="center"/>
              <w:rPr>
                <w:b/>
                <w:bCs/>
                <w:color w:val="FFFFFF" w:themeColor="background1"/>
              </w:rPr>
            </w:pPr>
            <w:r w:rsidRPr="00700700">
              <w:rPr>
                <w:b/>
                <w:bCs/>
                <w:color w:val="FFFFFF" w:themeColor="background1"/>
              </w:rPr>
              <w:t>Descripción del cambio</w:t>
            </w:r>
          </w:p>
        </w:tc>
      </w:tr>
      <w:tr w:rsidR="009C0A64" w:rsidRPr="00700700" w14:paraId="5DB2DFEE" w14:textId="77777777">
        <w:tc>
          <w:tcPr>
            <w:tcW w:w="350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37914621" w14:textId="77777777" w:rsidR="009C0A64" w:rsidRPr="00700700" w:rsidRDefault="009C0A64" w:rsidP="007313A4">
            <w:pPr>
              <w:rPr>
                <w:b/>
                <w:bCs/>
                <w:color w:val="000000" w:themeColor="text1"/>
              </w:rPr>
            </w:pPr>
            <w:r>
              <w:rPr>
                <w:b/>
                <w:bCs/>
                <w:color w:val="000000" w:themeColor="text1"/>
              </w:rPr>
              <w:t>Nombre del proyecto</w:t>
            </w:r>
            <w:r w:rsidRPr="00700700">
              <w:rPr>
                <w:b/>
                <w:bCs/>
                <w:color w:val="000000" w:themeColor="text1"/>
              </w:rPr>
              <w:t>:</w:t>
            </w:r>
          </w:p>
        </w:tc>
        <w:tc>
          <w:tcPr>
            <w:tcW w:w="3780"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5B3C2DC3" w14:textId="77777777" w:rsidR="009C0A64" w:rsidRPr="00700700" w:rsidRDefault="009C0A64" w:rsidP="007313A4">
            <w:pPr>
              <w:rPr>
                <w:b/>
                <w:bCs/>
                <w:color w:val="000000" w:themeColor="text1"/>
              </w:rPr>
            </w:pPr>
            <w:r>
              <w:rPr>
                <w:b/>
                <w:bCs/>
                <w:color w:val="000000" w:themeColor="text1"/>
              </w:rPr>
              <w:t>Título del cambio</w:t>
            </w:r>
            <w:r w:rsidRPr="00700700">
              <w:rPr>
                <w:b/>
                <w:bCs/>
                <w:color w:val="000000" w:themeColor="text1"/>
              </w:rPr>
              <w:t>:</w:t>
            </w:r>
          </w:p>
        </w:tc>
        <w:tc>
          <w:tcPr>
            <w:tcW w:w="206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2EB48083" w14:textId="77777777" w:rsidR="009C0A64" w:rsidRPr="00700700" w:rsidRDefault="009C0A64" w:rsidP="007313A4">
            <w:pPr>
              <w:rPr>
                <w:b/>
                <w:bCs/>
                <w:color w:val="000000" w:themeColor="text1"/>
              </w:rPr>
            </w:pPr>
            <w:r>
              <w:rPr>
                <w:b/>
                <w:bCs/>
                <w:color w:val="000000" w:themeColor="text1"/>
              </w:rPr>
              <w:t>ID</w:t>
            </w:r>
            <w:r w:rsidRPr="00700700">
              <w:rPr>
                <w:b/>
                <w:bCs/>
                <w:color w:val="000000" w:themeColor="text1"/>
              </w:rPr>
              <w:t>:</w:t>
            </w:r>
          </w:p>
        </w:tc>
      </w:tr>
      <w:tr w:rsidR="009C0A64" w:rsidRPr="00700700" w14:paraId="16C81515" w14:textId="77777777">
        <w:tc>
          <w:tcPr>
            <w:tcW w:w="350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32458C19" w14:textId="77777777" w:rsidR="009C0A64" w:rsidRPr="00700700" w:rsidRDefault="009C0A64" w:rsidP="007313A4">
            <w:pPr>
              <w:rPr>
                <w:b/>
                <w:bCs/>
                <w:color w:val="000000" w:themeColor="text1"/>
              </w:rPr>
            </w:pPr>
          </w:p>
        </w:tc>
        <w:tc>
          <w:tcPr>
            <w:tcW w:w="3780"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311C5E5E" w14:textId="77777777" w:rsidR="009C0A64" w:rsidRPr="00700700" w:rsidRDefault="009C0A64" w:rsidP="007313A4">
            <w:pPr>
              <w:rPr>
                <w:b/>
                <w:bCs/>
                <w:color w:val="000000" w:themeColor="text1"/>
              </w:rPr>
            </w:pPr>
          </w:p>
        </w:tc>
        <w:tc>
          <w:tcPr>
            <w:tcW w:w="206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vAlign w:val="center"/>
          </w:tcPr>
          <w:p w14:paraId="285D1A56" w14:textId="77777777" w:rsidR="009C0A64" w:rsidRPr="00700700" w:rsidRDefault="009C0A64" w:rsidP="007313A4">
            <w:pPr>
              <w:jc w:val="center"/>
              <w:rPr>
                <w:b/>
                <w:bCs/>
                <w:color w:val="000000" w:themeColor="text1"/>
                <w:sz w:val="12"/>
                <w:szCs w:val="12"/>
              </w:rPr>
            </w:pPr>
            <w:r w:rsidRPr="00700700">
              <w:rPr>
                <w:b/>
                <w:bCs/>
                <w:color w:val="BFBFBF" w:themeColor="background1" w:themeShade="BF"/>
                <w:sz w:val="12"/>
                <w:szCs w:val="12"/>
              </w:rPr>
              <w:t>(Asignación automática)</w:t>
            </w:r>
          </w:p>
        </w:tc>
      </w:tr>
      <w:tr w:rsidR="009C0A64" w:rsidRPr="00700700" w14:paraId="2DD044CD" w14:textId="77777777">
        <w:tc>
          <w:tcPr>
            <w:tcW w:w="350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14DD972E" w14:textId="77777777" w:rsidR="009C0A64" w:rsidRPr="00700700" w:rsidRDefault="009C0A64" w:rsidP="007313A4">
            <w:pPr>
              <w:rPr>
                <w:b/>
                <w:bCs/>
                <w:color w:val="000000" w:themeColor="text1"/>
              </w:rPr>
            </w:pPr>
            <w:r>
              <w:rPr>
                <w:b/>
                <w:bCs/>
                <w:color w:val="000000" w:themeColor="text1"/>
              </w:rPr>
              <w:t>Nombre del interesado</w:t>
            </w:r>
            <w:r w:rsidRPr="00700700">
              <w:rPr>
                <w:b/>
                <w:bCs/>
                <w:color w:val="000000" w:themeColor="text1"/>
              </w:rPr>
              <w:t xml:space="preserve">: </w:t>
            </w:r>
          </w:p>
        </w:tc>
        <w:tc>
          <w:tcPr>
            <w:tcW w:w="3780"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13FD7D4E" w14:textId="77777777" w:rsidR="009C0A64" w:rsidRPr="00700700" w:rsidRDefault="009C0A64" w:rsidP="007313A4">
            <w:pPr>
              <w:rPr>
                <w:b/>
                <w:bCs/>
                <w:color w:val="000000" w:themeColor="text1"/>
              </w:rPr>
            </w:pPr>
            <w:r>
              <w:rPr>
                <w:b/>
                <w:bCs/>
                <w:color w:val="000000" w:themeColor="text1"/>
              </w:rPr>
              <w:t>E-mail de contacto</w:t>
            </w:r>
            <w:r w:rsidRPr="00700700">
              <w:rPr>
                <w:b/>
                <w:bCs/>
                <w:color w:val="000000" w:themeColor="text1"/>
              </w:rPr>
              <w:t>:</w:t>
            </w:r>
          </w:p>
        </w:tc>
        <w:tc>
          <w:tcPr>
            <w:tcW w:w="206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7EBCD8A6" w14:textId="77777777" w:rsidR="009C0A64" w:rsidRPr="00700700" w:rsidRDefault="009C0A64" w:rsidP="007313A4">
            <w:pPr>
              <w:rPr>
                <w:b/>
                <w:bCs/>
                <w:color w:val="000000" w:themeColor="text1"/>
              </w:rPr>
            </w:pPr>
            <w:r>
              <w:rPr>
                <w:b/>
                <w:bCs/>
                <w:color w:val="000000" w:themeColor="text1"/>
              </w:rPr>
              <w:t>Fecha</w:t>
            </w:r>
            <w:r w:rsidRPr="00700700">
              <w:rPr>
                <w:b/>
                <w:bCs/>
                <w:color w:val="000000" w:themeColor="text1"/>
              </w:rPr>
              <w:t>:</w:t>
            </w:r>
          </w:p>
        </w:tc>
      </w:tr>
      <w:tr w:rsidR="009C0A64" w:rsidRPr="00700700" w14:paraId="0D0B9CCA" w14:textId="77777777">
        <w:tc>
          <w:tcPr>
            <w:tcW w:w="350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29EC46EA" w14:textId="77777777" w:rsidR="009C0A64" w:rsidRDefault="009C0A64" w:rsidP="007313A4">
            <w:pPr>
              <w:rPr>
                <w:b/>
                <w:bCs/>
                <w:color w:val="000000" w:themeColor="text1"/>
              </w:rPr>
            </w:pPr>
          </w:p>
        </w:tc>
        <w:tc>
          <w:tcPr>
            <w:tcW w:w="3780"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68693BB3" w14:textId="77777777" w:rsidR="009C0A64" w:rsidRDefault="009C0A64" w:rsidP="007313A4">
            <w:pPr>
              <w:rPr>
                <w:b/>
                <w:bCs/>
                <w:color w:val="000000" w:themeColor="text1"/>
              </w:rPr>
            </w:pPr>
          </w:p>
        </w:tc>
        <w:tc>
          <w:tcPr>
            <w:tcW w:w="206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vAlign w:val="center"/>
          </w:tcPr>
          <w:p w14:paraId="282420D0" w14:textId="77777777" w:rsidR="009C0A64" w:rsidRDefault="009C0A64" w:rsidP="007313A4">
            <w:pPr>
              <w:jc w:val="center"/>
              <w:rPr>
                <w:b/>
                <w:bCs/>
                <w:color w:val="000000" w:themeColor="text1"/>
              </w:rPr>
            </w:pPr>
            <w:r w:rsidRPr="00700700">
              <w:rPr>
                <w:b/>
                <w:bCs/>
                <w:color w:val="BFBFBF" w:themeColor="background1" w:themeShade="BF"/>
                <w:sz w:val="12"/>
                <w:szCs w:val="12"/>
              </w:rPr>
              <w:t>(Asignación automática)</w:t>
            </w:r>
          </w:p>
        </w:tc>
      </w:tr>
      <w:tr w:rsidR="009C0A64" w:rsidRPr="00700700" w14:paraId="5D3CE74B" w14:textId="77777777">
        <w:trPr>
          <w:trHeight w:val="2008"/>
        </w:trPr>
        <w:tc>
          <w:tcPr>
            <w:tcW w:w="9350"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118AA0F7" w14:textId="77777777" w:rsidR="009C0A64" w:rsidRPr="00700700" w:rsidRDefault="009C0A64" w:rsidP="007313A4">
            <w:pPr>
              <w:rPr>
                <w:b/>
                <w:bCs/>
                <w:color w:val="000000" w:themeColor="text1"/>
              </w:rPr>
            </w:pPr>
            <w:r>
              <w:rPr>
                <w:b/>
                <w:bCs/>
                <w:color w:val="000000" w:themeColor="text1"/>
              </w:rPr>
              <w:t>Descripción del cambio</w:t>
            </w:r>
            <w:r w:rsidRPr="00700700">
              <w:rPr>
                <w:b/>
                <w:bCs/>
                <w:color w:val="000000" w:themeColor="text1"/>
              </w:rPr>
              <w:t>:</w:t>
            </w:r>
          </w:p>
          <w:p w14:paraId="0E4DE452" w14:textId="77777777" w:rsidR="009C0A64" w:rsidRPr="00700700" w:rsidRDefault="009C0A64" w:rsidP="007313A4">
            <w:pPr>
              <w:rPr>
                <w:b/>
                <w:bCs/>
                <w:color w:val="000000" w:themeColor="text1"/>
              </w:rPr>
            </w:pPr>
          </w:p>
        </w:tc>
      </w:tr>
    </w:tbl>
    <w:p w14:paraId="0482095B" w14:textId="77777777" w:rsidR="009C0A64" w:rsidRDefault="009C0A64" w:rsidP="009C0A64"/>
    <w:tbl>
      <w:tblPr>
        <w:tblStyle w:val="Tablaconcuadrcula"/>
        <w:tblW w:w="0" w:type="auto"/>
        <w:tblLook w:val="06A0" w:firstRow="1" w:lastRow="0" w:firstColumn="1" w:lastColumn="0" w:noHBand="1" w:noVBand="1"/>
      </w:tblPr>
      <w:tblGrid>
        <w:gridCol w:w="3110"/>
        <w:gridCol w:w="5384"/>
      </w:tblGrid>
      <w:tr w:rsidR="009C0A64" w:rsidRPr="00700700" w14:paraId="208A8D8B" w14:textId="77777777" w:rsidTr="007313A4">
        <w:tc>
          <w:tcPr>
            <w:tcW w:w="9350" w:type="dxa"/>
            <w:gridSpan w:val="2"/>
            <w:shd w:val="clear" w:color="auto" w:fill="000000" w:themeFill="text1"/>
          </w:tcPr>
          <w:p w14:paraId="0BADAB1F" w14:textId="77777777" w:rsidR="009C0A64" w:rsidRPr="00700700" w:rsidRDefault="009C0A64" w:rsidP="007313A4">
            <w:pPr>
              <w:jc w:val="center"/>
              <w:rPr>
                <w:b/>
                <w:bCs/>
                <w:color w:val="FFFFFF" w:themeColor="background1"/>
              </w:rPr>
            </w:pPr>
            <w:r>
              <w:rPr>
                <w:b/>
                <w:bCs/>
                <w:color w:val="FFFFFF" w:themeColor="background1"/>
              </w:rPr>
              <w:t>Análisis del cambio</w:t>
            </w:r>
          </w:p>
        </w:tc>
      </w:tr>
      <w:tr w:rsidR="009C0A64" w:rsidRPr="00700700" w14:paraId="72F3654B" w14:textId="77777777" w:rsidTr="007313A4">
        <w:tc>
          <w:tcPr>
            <w:tcW w:w="3397" w:type="dxa"/>
            <w:shd w:val="clear" w:color="auto" w:fill="FFFFFF" w:themeFill="background1"/>
          </w:tcPr>
          <w:p w14:paraId="7E64D9B2" w14:textId="77777777" w:rsidR="009C0A64" w:rsidRDefault="009C0A64" w:rsidP="007313A4">
            <w:pPr>
              <w:rPr>
                <w:b/>
                <w:bCs/>
                <w:color w:val="000000" w:themeColor="text1"/>
              </w:rPr>
            </w:pPr>
            <w:r>
              <w:rPr>
                <w:b/>
                <w:bCs/>
                <w:color w:val="000000" w:themeColor="text1"/>
              </w:rPr>
              <w:t>Autoridad de control:</w:t>
            </w:r>
          </w:p>
        </w:tc>
        <w:tc>
          <w:tcPr>
            <w:tcW w:w="5953" w:type="dxa"/>
            <w:shd w:val="clear" w:color="auto" w:fill="FFFFFF" w:themeFill="background1"/>
          </w:tcPr>
          <w:p w14:paraId="7E007773" w14:textId="77777777" w:rsidR="009C0A64" w:rsidRDefault="009C0A64" w:rsidP="007313A4">
            <w:pPr>
              <w:rPr>
                <w:b/>
                <w:bCs/>
                <w:color w:val="000000" w:themeColor="text1"/>
              </w:rPr>
            </w:pPr>
          </w:p>
        </w:tc>
      </w:tr>
      <w:tr w:rsidR="009C0A64" w:rsidRPr="00700700" w14:paraId="02B3007D" w14:textId="77777777" w:rsidTr="007313A4">
        <w:tc>
          <w:tcPr>
            <w:tcW w:w="3397" w:type="dxa"/>
            <w:shd w:val="clear" w:color="auto" w:fill="FFFFFF" w:themeFill="background1"/>
          </w:tcPr>
          <w:p w14:paraId="7E81EB73" w14:textId="77777777" w:rsidR="009C0A64" w:rsidRPr="00700700" w:rsidRDefault="009C0A64" w:rsidP="007313A4">
            <w:pPr>
              <w:rPr>
                <w:b/>
                <w:bCs/>
                <w:color w:val="000000" w:themeColor="text1"/>
              </w:rPr>
            </w:pPr>
            <w:r>
              <w:rPr>
                <w:b/>
                <w:bCs/>
                <w:color w:val="000000" w:themeColor="text1"/>
              </w:rPr>
              <w:t>Estimación del coste económico</w:t>
            </w:r>
            <w:r w:rsidRPr="00700700">
              <w:rPr>
                <w:b/>
                <w:bCs/>
                <w:color w:val="000000" w:themeColor="text1"/>
              </w:rPr>
              <w:t>:</w:t>
            </w:r>
          </w:p>
        </w:tc>
        <w:tc>
          <w:tcPr>
            <w:tcW w:w="5953" w:type="dxa"/>
            <w:shd w:val="clear" w:color="auto" w:fill="FFFFFF" w:themeFill="background1"/>
          </w:tcPr>
          <w:p w14:paraId="593288B2" w14:textId="77777777" w:rsidR="009C0A64" w:rsidRPr="00700700" w:rsidRDefault="009C0A64" w:rsidP="007313A4">
            <w:pPr>
              <w:rPr>
                <w:b/>
                <w:bCs/>
                <w:color w:val="000000" w:themeColor="text1"/>
              </w:rPr>
            </w:pPr>
          </w:p>
        </w:tc>
      </w:tr>
      <w:tr w:rsidR="009C0A64" w:rsidRPr="00700700" w14:paraId="65DEF3C9" w14:textId="77777777" w:rsidTr="007313A4">
        <w:tc>
          <w:tcPr>
            <w:tcW w:w="3397" w:type="dxa"/>
            <w:shd w:val="clear" w:color="auto" w:fill="FFFFFF" w:themeFill="background1"/>
          </w:tcPr>
          <w:p w14:paraId="28267D80" w14:textId="77777777" w:rsidR="009C0A64" w:rsidRPr="00700700" w:rsidRDefault="009C0A64" w:rsidP="007313A4">
            <w:pPr>
              <w:rPr>
                <w:b/>
                <w:bCs/>
                <w:color w:val="000000" w:themeColor="text1"/>
              </w:rPr>
            </w:pPr>
            <w:r>
              <w:rPr>
                <w:b/>
                <w:bCs/>
                <w:color w:val="000000" w:themeColor="text1"/>
              </w:rPr>
              <w:t>Estimación del coste temporal:</w:t>
            </w:r>
          </w:p>
        </w:tc>
        <w:tc>
          <w:tcPr>
            <w:tcW w:w="5953" w:type="dxa"/>
            <w:shd w:val="clear" w:color="auto" w:fill="FFFFFF" w:themeFill="background1"/>
          </w:tcPr>
          <w:p w14:paraId="67A952EB" w14:textId="77777777" w:rsidR="009C0A64" w:rsidRPr="00700700" w:rsidRDefault="009C0A64" w:rsidP="007313A4">
            <w:pPr>
              <w:rPr>
                <w:b/>
                <w:bCs/>
                <w:color w:val="000000" w:themeColor="text1"/>
              </w:rPr>
            </w:pPr>
          </w:p>
        </w:tc>
      </w:tr>
      <w:tr w:rsidR="009C0A64" w:rsidRPr="00700700" w14:paraId="5E127629" w14:textId="77777777" w:rsidTr="007313A4">
        <w:tc>
          <w:tcPr>
            <w:tcW w:w="3397" w:type="dxa"/>
            <w:shd w:val="clear" w:color="auto" w:fill="FFFFFF" w:themeFill="background1"/>
          </w:tcPr>
          <w:p w14:paraId="353B4DDF" w14:textId="77777777" w:rsidR="009C0A64" w:rsidRPr="00700700" w:rsidRDefault="009C0A64" w:rsidP="007313A4">
            <w:pPr>
              <w:rPr>
                <w:b/>
                <w:bCs/>
                <w:color w:val="000000" w:themeColor="text1"/>
              </w:rPr>
            </w:pPr>
            <w:r>
              <w:rPr>
                <w:b/>
                <w:bCs/>
                <w:color w:val="000000" w:themeColor="text1"/>
              </w:rPr>
              <w:t>Estimación del alcance:</w:t>
            </w:r>
          </w:p>
        </w:tc>
        <w:tc>
          <w:tcPr>
            <w:tcW w:w="5953" w:type="dxa"/>
            <w:shd w:val="clear" w:color="auto" w:fill="FFFFFF" w:themeFill="background1"/>
          </w:tcPr>
          <w:p w14:paraId="3F273469" w14:textId="77777777" w:rsidR="009C0A64" w:rsidRPr="00700700" w:rsidRDefault="009C0A64" w:rsidP="007313A4">
            <w:pPr>
              <w:rPr>
                <w:b/>
                <w:bCs/>
                <w:color w:val="000000" w:themeColor="text1"/>
              </w:rPr>
            </w:pPr>
          </w:p>
        </w:tc>
      </w:tr>
      <w:tr w:rsidR="009C0A64" w:rsidRPr="00700700" w14:paraId="4E56832E" w14:textId="77777777" w:rsidTr="007313A4">
        <w:trPr>
          <w:trHeight w:val="1724"/>
        </w:trPr>
        <w:tc>
          <w:tcPr>
            <w:tcW w:w="9350" w:type="dxa"/>
            <w:gridSpan w:val="2"/>
            <w:shd w:val="clear" w:color="auto" w:fill="FFFFFF" w:themeFill="background1"/>
          </w:tcPr>
          <w:p w14:paraId="054BF0D1" w14:textId="77777777" w:rsidR="009C0A64" w:rsidRPr="00700700" w:rsidRDefault="009C0A64" w:rsidP="007313A4">
            <w:pPr>
              <w:rPr>
                <w:b/>
                <w:bCs/>
                <w:color w:val="000000" w:themeColor="text1"/>
              </w:rPr>
            </w:pPr>
            <w:r>
              <w:rPr>
                <w:b/>
                <w:bCs/>
                <w:color w:val="000000" w:themeColor="text1"/>
              </w:rPr>
              <w:t>Comentarios adicionales:</w:t>
            </w:r>
          </w:p>
          <w:p w14:paraId="4D62474F" w14:textId="77777777" w:rsidR="009C0A64" w:rsidRPr="00700700" w:rsidRDefault="009C0A64" w:rsidP="007313A4">
            <w:pPr>
              <w:rPr>
                <w:b/>
                <w:bCs/>
                <w:color w:val="000000" w:themeColor="text1"/>
              </w:rPr>
            </w:pPr>
          </w:p>
        </w:tc>
      </w:tr>
      <w:tr w:rsidR="009C0A64" w:rsidRPr="00700700" w14:paraId="098769FB" w14:textId="77777777" w:rsidTr="007313A4">
        <w:trPr>
          <w:trHeight w:val="394"/>
        </w:trPr>
        <w:tc>
          <w:tcPr>
            <w:tcW w:w="3397" w:type="dxa"/>
            <w:shd w:val="clear" w:color="auto" w:fill="FFFFFF" w:themeFill="background1"/>
            <w:vAlign w:val="center"/>
          </w:tcPr>
          <w:p w14:paraId="67F3619C" w14:textId="77777777" w:rsidR="009C0A64" w:rsidRDefault="009C0A64" w:rsidP="007313A4">
            <w:pPr>
              <w:rPr>
                <w:b/>
                <w:bCs/>
                <w:color w:val="000000" w:themeColor="text1"/>
              </w:rPr>
            </w:pPr>
            <w:r>
              <w:rPr>
                <w:b/>
                <w:bCs/>
                <w:color w:val="000000" w:themeColor="text1"/>
              </w:rPr>
              <w:t>Estado:</w:t>
            </w:r>
          </w:p>
        </w:tc>
        <w:tc>
          <w:tcPr>
            <w:tcW w:w="5953" w:type="dxa"/>
            <w:shd w:val="clear" w:color="auto" w:fill="FFFFFF" w:themeFill="background1"/>
            <w:vAlign w:val="center"/>
          </w:tcPr>
          <w:p w14:paraId="7EF49F12" w14:textId="77777777" w:rsidR="009C0A64" w:rsidRDefault="009C0A64" w:rsidP="007313A4">
            <w:pPr>
              <w:rPr>
                <w:b/>
                <w:bCs/>
                <w:color w:val="000000" w:themeColor="text1"/>
              </w:rPr>
            </w:pPr>
          </w:p>
        </w:tc>
      </w:tr>
      <w:tr w:rsidR="009C0A64" w:rsidRPr="00700700" w14:paraId="24289C43" w14:textId="77777777" w:rsidTr="007313A4">
        <w:trPr>
          <w:trHeight w:val="394"/>
        </w:trPr>
        <w:tc>
          <w:tcPr>
            <w:tcW w:w="3397" w:type="dxa"/>
            <w:tcBorders>
              <w:bottom w:val="single" w:sz="4" w:space="0" w:color="4472C4" w:themeColor="accent1"/>
            </w:tcBorders>
            <w:shd w:val="clear" w:color="auto" w:fill="FFFFFF" w:themeFill="background1"/>
            <w:vAlign w:val="center"/>
          </w:tcPr>
          <w:p w14:paraId="2AF98027" w14:textId="77777777" w:rsidR="009C0A64" w:rsidRDefault="009C0A64" w:rsidP="007313A4">
            <w:pPr>
              <w:rPr>
                <w:b/>
                <w:bCs/>
                <w:color w:val="000000" w:themeColor="text1"/>
              </w:rPr>
            </w:pPr>
            <w:r>
              <w:rPr>
                <w:b/>
                <w:bCs/>
                <w:color w:val="000000" w:themeColor="text1"/>
              </w:rPr>
              <w:t>Prioridad (Rodear una):</w:t>
            </w:r>
          </w:p>
        </w:tc>
        <w:tc>
          <w:tcPr>
            <w:tcW w:w="5953" w:type="dxa"/>
            <w:tcBorders>
              <w:bottom w:val="single" w:sz="4" w:space="0" w:color="4472C4" w:themeColor="accent1"/>
            </w:tcBorders>
            <w:shd w:val="clear" w:color="auto" w:fill="FFFFFF" w:themeFill="background1"/>
            <w:vAlign w:val="center"/>
          </w:tcPr>
          <w:p w14:paraId="40B613F6" w14:textId="77777777" w:rsidR="009C0A64" w:rsidRPr="00353AD3" w:rsidRDefault="009C0A64" w:rsidP="007313A4">
            <w:pPr>
              <w:ind w:left="1080"/>
              <w:rPr>
                <w:b/>
                <w:bCs/>
                <w:color w:val="000000" w:themeColor="text1"/>
              </w:rPr>
            </w:pPr>
            <w:r w:rsidRPr="00353AD3">
              <w:rPr>
                <w:b/>
                <w:bCs/>
                <w:color w:val="000000" w:themeColor="text1"/>
              </w:rPr>
              <w:t>1.</w:t>
            </w:r>
            <w:r>
              <w:rPr>
                <w:b/>
                <w:bCs/>
                <w:color w:val="000000" w:themeColor="text1"/>
              </w:rPr>
              <w:t xml:space="preserve"> Alta    2. Media    3. Baja</w:t>
            </w:r>
          </w:p>
        </w:tc>
      </w:tr>
    </w:tbl>
    <w:p w14:paraId="44FF6C4A" w14:textId="77777777" w:rsidR="009C0A64" w:rsidRDefault="009C0A64" w:rsidP="009C0A64"/>
    <w:p w14:paraId="15EA2455" w14:textId="77777777" w:rsidR="009C0A64" w:rsidRDefault="009C0A64" w:rsidP="009C0A64">
      <w:r>
        <w:br w:type="page"/>
      </w:r>
    </w:p>
    <w:tbl>
      <w:tblPr>
        <w:tblStyle w:val="Tablaconcuadrcula"/>
        <w:tblW w:w="0" w:type="auto"/>
        <w:tblInd w:w="-5" w:type="dxa"/>
        <w:tblLook w:val="06A0" w:firstRow="1" w:lastRow="0" w:firstColumn="1" w:lastColumn="0" w:noHBand="1" w:noVBand="1"/>
      </w:tblPr>
      <w:tblGrid>
        <w:gridCol w:w="3196"/>
        <w:gridCol w:w="1072"/>
        <w:gridCol w:w="2332"/>
        <w:gridCol w:w="1899"/>
      </w:tblGrid>
      <w:tr w:rsidR="009C0A64" w:rsidRPr="00700700" w14:paraId="29EEEB60" w14:textId="77777777">
        <w:tc>
          <w:tcPr>
            <w:tcW w:w="9350" w:type="dxa"/>
            <w:gridSpan w:val="4"/>
            <w:tcBorders>
              <w:bottom w:val="nil"/>
            </w:tcBorders>
            <w:shd w:val="clear" w:color="auto" w:fill="000000" w:themeFill="text1"/>
          </w:tcPr>
          <w:p w14:paraId="5280955D" w14:textId="77777777" w:rsidR="009C0A64" w:rsidRPr="00700700" w:rsidRDefault="009C0A64" w:rsidP="007313A4">
            <w:pPr>
              <w:jc w:val="center"/>
              <w:rPr>
                <w:b/>
                <w:bCs/>
                <w:color w:val="FFFFFF" w:themeColor="background1"/>
              </w:rPr>
            </w:pPr>
            <w:r w:rsidRPr="00700700">
              <w:rPr>
                <w:b/>
                <w:bCs/>
                <w:color w:val="FFFFFF" w:themeColor="background1"/>
              </w:rPr>
              <w:lastRenderedPageBreak/>
              <w:t>PLANTILLA SOLICITUD DE CAMBIO</w:t>
            </w:r>
            <w:r>
              <w:rPr>
                <w:b/>
                <w:bCs/>
                <w:color w:val="FFFFFF" w:themeColor="background1"/>
              </w:rPr>
              <w:t xml:space="preserve"> – MODELO E</w:t>
            </w:r>
          </w:p>
        </w:tc>
      </w:tr>
      <w:tr w:rsidR="009C0A64" w:rsidRPr="00700700" w14:paraId="21C30768" w14:textId="77777777">
        <w:tc>
          <w:tcPr>
            <w:tcW w:w="9350" w:type="dxa"/>
            <w:gridSpan w:val="4"/>
            <w:tcBorders>
              <w:top w:val="nil"/>
              <w:left w:val="nil"/>
              <w:bottom w:val="nil"/>
              <w:right w:val="nil"/>
            </w:tcBorders>
            <w:shd w:val="clear" w:color="auto" w:fill="FFFFFF" w:themeFill="background1"/>
          </w:tcPr>
          <w:p w14:paraId="4DC88C81" w14:textId="77777777" w:rsidR="009C0A64" w:rsidRPr="00700700" w:rsidRDefault="009C0A64" w:rsidP="007313A4">
            <w:pPr>
              <w:rPr>
                <w:b/>
                <w:bCs/>
                <w:color w:val="FFFFFF" w:themeColor="background1"/>
              </w:rPr>
            </w:pPr>
          </w:p>
        </w:tc>
      </w:tr>
      <w:tr w:rsidR="009C0A64" w:rsidRPr="00700700" w14:paraId="6310A503" w14:textId="77777777">
        <w:tc>
          <w:tcPr>
            <w:tcW w:w="9350" w:type="dxa"/>
            <w:gridSpan w:val="4"/>
            <w:tcBorders>
              <w:top w:val="nil"/>
              <w:bottom w:val="single" w:sz="4" w:space="0" w:color="4472C4" w:themeColor="accent1"/>
            </w:tcBorders>
            <w:shd w:val="clear" w:color="auto" w:fill="000000" w:themeFill="text1"/>
          </w:tcPr>
          <w:p w14:paraId="51FFF2C1" w14:textId="77777777" w:rsidR="009C0A64" w:rsidRPr="00700700" w:rsidRDefault="009C0A64" w:rsidP="007313A4">
            <w:pPr>
              <w:jc w:val="center"/>
              <w:rPr>
                <w:b/>
                <w:bCs/>
                <w:color w:val="FFFFFF" w:themeColor="background1"/>
              </w:rPr>
            </w:pPr>
            <w:r w:rsidRPr="00700700">
              <w:rPr>
                <w:b/>
                <w:bCs/>
                <w:color w:val="FFFFFF" w:themeColor="background1"/>
              </w:rPr>
              <w:t>Descripción del cambio</w:t>
            </w:r>
          </w:p>
        </w:tc>
      </w:tr>
      <w:tr w:rsidR="009C0A64" w:rsidRPr="00700700" w14:paraId="48844D07" w14:textId="77777777">
        <w:tc>
          <w:tcPr>
            <w:tcW w:w="350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10974832" w14:textId="77777777" w:rsidR="009C0A64" w:rsidRPr="00700700" w:rsidRDefault="009C0A64" w:rsidP="007313A4">
            <w:pPr>
              <w:rPr>
                <w:b/>
                <w:bCs/>
                <w:color w:val="000000" w:themeColor="text1"/>
              </w:rPr>
            </w:pPr>
            <w:r>
              <w:rPr>
                <w:b/>
                <w:bCs/>
                <w:color w:val="000000" w:themeColor="text1"/>
              </w:rPr>
              <w:t>Nombre del proyecto</w:t>
            </w:r>
            <w:r w:rsidRPr="00700700">
              <w:rPr>
                <w:b/>
                <w:bCs/>
                <w:color w:val="000000" w:themeColor="text1"/>
              </w:rPr>
              <w:t>:</w:t>
            </w:r>
          </w:p>
        </w:tc>
        <w:tc>
          <w:tcPr>
            <w:tcW w:w="3780" w:type="dxa"/>
            <w:gridSpan w:val="2"/>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16B9736B" w14:textId="77777777" w:rsidR="009C0A64" w:rsidRPr="00700700" w:rsidRDefault="009C0A64" w:rsidP="007313A4">
            <w:pPr>
              <w:rPr>
                <w:b/>
                <w:bCs/>
                <w:color w:val="000000" w:themeColor="text1"/>
              </w:rPr>
            </w:pPr>
            <w:r>
              <w:rPr>
                <w:b/>
                <w:bCs/>
                <w:color w:val="000000" w:themeColor="text1"/>
              </w:rPr>
              <w:t>Título del cambio</w:t>
            </w:r>
            <w:r w:rsidRPr="00700700">
              <w:rPr>
                <w:b/>
                <w:bCs/>
                <w:color w:val="000000" w:themeColor="text1"/>
              </w:rPr>
              <w:t>:</w:t>
            </w:r>
          </w:p>
        </w:tc>
        <w:tc>
          <w:tcPr>
            <w:tcW w:w="206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638D8DC3" w14:textId="77777777" w:rsidR="009C0A64" w:rsidRPr="00700700" w:rsidRDefault="009C0A64" w:rsidP="007313A4">
            <w:pPr>
              <w:rPr>
                <w:b/>
                <w:bCs/>
                <w:color w:val="000000" w:themeColor="text1"/>
              </w:rPr>
            </w:pPr>
            <w:r>
              <w:rPr>
                <w:b/>
                <w:bCs/>
                <w:color w:val="000000" w:themeColor="text1"/>
              </w:rPr>
              <w:t>ID</w:t>
            </w:r>
            <w:r w:rsidRPr="00700700">
              <w:rPr>
                <w:b/>
                <w:bCs/>
                <w:color w:val="000000" w:themeColor="text1"/>
              </w:rPr>
              <w:t>:</w:t>
            </w:r>
          </w:p>
        </w:tc>
      </w:tr>
      <w:tr w:rsidR="009C0A64" w:rsidRPr="00700700" w14:paraId="22D83E66" w14:textId="77777777">
        <w:tc>
          <w:tcPr>
            <w:tcW w:w="350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168BE18F" w14:textId="77777777" w:rsidR="009C0A64" w:rsidRPr="00700700" w:rsidRDefault="009C0A64" w:rsidP="007313A4">
            <w:pPr>
              <w:rPr>
                <w:b/>
                <w:bCs/>
                <w:color w:val="000000" w:themeColor="text1"/>
              </w:rPr>
            </w:pPr>
          </w:p>
        </w:tc>
        <w:tc>
          <w:tcPr>
            <w:tcW w:w="3780" w:type="dxa"/>
            <w:gridSpan w:val="2"/>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0F58E087" w14:textId="77777777" w:rsidR="009C0A64" w:rsidRPr="00700700" w:rsidRDefault="009C0A64" w:rsidP="007313A4">
            <w:pPr>
              <w:rPr>
                <w:b/>
                <w:bCs/>
                <w:color w:val="000000" w:themeColor="text1"/>
              </w:rPr>
            </w:pPr>
          </w:p>
        </w:tc>
        <w:tc>
          <w:tcPr>
            <w:tcW w:w="206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vAlign w:val="center"/>
          </w:tcPr>
          <w:p w14:paraId="5FAA49A6" w14:textId="77777777" w:rsidR="009C0A64" w:rsidRPr="00700700" w:rsidRDefault="009C0A64" w:rsidP="007313A4">
            <w:pPr>
              <w:jc w:val="center"/>
              <w:rPr>
                <w:b/>
                <w:bCs/>
                <w:color w:val="000000" w:themeColor="text1"/>
                <w:sz w:val="12"/>
                <w:szCs w:val="12"/>
              </w:rPr>
            </w:pPr>
            <w:r w:rsidRPr="00700700">
              <w:rPr>
                <w:b/>
                <w:bCs/>
                <w:color w:val="BFBFBF" w:themeColor="background1" w:themeShade="BF"/>
                <w:sz w:val="12"/>
                <w:szCs w:val="12"/>
              </w:rPr>
              <w:t>(Asignación automática)</w:t>
            </w:r>
          </w:p>
        </w:tc>
      </w:tr>
      <w:tr w:rsidR="009C0A64" w:rsidRPr="00700700" w14:paraId="411F5537" w14:textId="77777777">
        <w:tc>
          <w:tcPr>
            <w:tcW w:w="350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5CDE8168" w14:textId="77777777" w:rsidR="009C0A64" w:rsidRPr="00700700" w:rsidRDefault="009C0A64" w:rsidP="007313A4">
            <w:pPr>
              <w:rPr>
                <w:b/>
                <w:bCs/>
                <w:color w:val="000000" w:themeColor="text1"/>
              </w:rPr>
            </w:pPr>
            <w:r>
              <w:rPr>
                <w:b/>
                <w:bCs/>
                <w:color w:val="000000" w:themeColor="text1"/>
              </w:rPr>
              <w:t>Nombre del interesado</w:t>
            </w:r>
            <w:r w:rsidRPr="00700700">
              <w:rPr>
                <w:b/>
                <w:bCs/>
                <w:color w:val="000000" w:themeColor="text1"/>
              </w:rPr>
              <w:t xml:space="preserve">: </w:t>
            </w:r>
          </w:p>
        </w:tc>
        <w:tc>
          <w:tcPr>
            <w:tcW w:w="3780" w:type="dxa"/>
            <w:gridSpan w:val="2"/>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5F174F04" w14:textId="77777777" w:rsidR="009C0A64" w:rsidRPr="00700700" w:rsidRDefault="009C0A64" w:rsidP="007313A4">
            <w:pPr>
              <w:rPr>
                <w:b/>
                <w:bCs/>
                <w:color w:val="000000" w:themeColor="text1"/>
              </w:rPr>
            </w:pPr>
            <w:r>
              <w:rPr>
                <w:b/>
                <w:bCs/>
                <w:color w:val="000000" w:themeColor="text1"/>
              </w:rPr>
              <w:t>E-mail de contacto</w:t>
            </w:r>
            <w:r w:rsidRPr="00700700">
              <w:rPr>
                <w:b/>
                <w:bCs/>
                <w:color w:val="000000" w:themeColor="text1"/>
              </w:rPr>
              <w:t>:</w:t>
            </w:r>
          </w:p>
        </w:tc>
        <w:tc>
          <w:tcPr>
            <w:tcW w:w="206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1C3F3D4C" w14:textId="77777777" w:rsidR="009C0A64" w:rsidRPr="00700700" w:rsidRDefault="009C0A64" w:rsidP="007313A4">
            <w:pPr>
              <w:rPr>
                <w:b/>
                <w:bCs/>
                <w:color w:val="000000" w:themeColor="text1"/>
              </w:rPr>
            </w:pPr>
            <w:r>
              <w:rPr>
                <w:b/>
                <w:bCs/>
                <w:color w:val="000000" w:themeColor="text1"/>
              </w:rPr>
              <w:t>Fecha</w:t>
            </w:r>
            <w:r w:rsidRPr="00700700">
              <w:rPr>
                <w:b/>
                <w:bCs/>
                <w:color w:val="000000" w:themeColor="text1"/>
              </w:rPr>
              <w:t>:</w:t>
            </w:r>
          </w:p>
        </w:tc>
      </w:tr>
      <w:tr w:rsidR="009C0A64" w:rsidRPr="00700700" w14:paraId="488DB8B7" w14:textId="77777777">
        <w:tc>
          <w:tcPr>
            <w:tcW w:w="350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6A14F931" w14:textId="77777777" w:rsidR="009C0A64" w:rsidRDefault="009C0A64" w:rsidP="007313A4">
            <w:pPr>
              <w:rPr>
                <w:b/>
                <w:bCs/>
                <w:color w:val="000000" w:themeColor="text1"/>
              </w:rPr>
            </w:pPr>
          </w:p>
        </w:tc>
        <w:tc>
          <w:tcPr>
            <w:tcW w:w="3780" w:type="dxa"/>
            <w:gridSpan w:val="2"/>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41A8C151" w14:textId="77777777" w:rsidR="009C0A64" w:rsidRDefault="009C0A64" w:rsidP="007313A4">
            <w:pPr>
              <w:rPr>
                <w:b/>
                <w:bCs/>
                <w:color w:val="000000" w:themeColor="text1"/>
              </w:rPr>
            </w:pPr>
          </w:p>
        </w:tc>
        <w:tc>
          <w:tcPr>
            <w:tcW w:w="206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vAlign w:val="center"/>
          </w:tcPr>
          <w:p w14:paraId="020D0537" w14:textId="77777777" w:rsidR="009C0A64" w:rsidRDefault="009C0A64" w:rsidP="007313A4">
            <w:pPr>
              <w:jc w:val="center"/>
              <w:rPr>
                <w:b/>
                <w:bCs/>
                <w:color w:val="000000" w:themeColor="text1"/>
              </w:rPr>
            </w:pPr>
            <w:r w:rsidRPr="00700700">
              <w:rPr>
                <w:b/>
                <w:bCs/>
                <w:color w:val="BFBFBF" w:themeColor="background1" w:themeShade="BF"/>
                <w:sz w:val="12"/>
                <w:szCs w:val="12"/>
              </w:rPr>
              <w:t>(Asignación automática)</w:t>
            </w:r>
          </w:p>
        </w:tc>
      </w:tr>
      <w:tr w:rsidR="009C0A64" w:rsidRPr="00700700" w14:paraId="19FE2DFA" w14:textId="77777777">
        <w:trPr>
          <w:trHeight w:val="2008"/>
        </w:trPr>
        <w:tc>
          <w:tcPr>
            <w:tcW w:w="9350" w:type="dxa"/>
            <w:gridSpan w:val="4"/>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7FF424FD" w14:textId="77777777" w:rsidR="009C0A64" w:rsidRPr="00700700" w:rsidRDefault="009C0A64" w:rsidP="007313A4">
            <w:pPr>
              <w:rPr>
                <w:b/>
                <w:bCs/>
                <w:color w:val="000000" w:themeColor="text1"/>
              </w:rPr>
            </w:pPr>
            <w:r>
              <w:rPr>
                <w:b/>
                <w:bCs/>
                <w:color w:val="000000" w:themeColor="text1"/>
              </w:rPr>
              <w:t>Descripción del cambio</w:t>
            </w:r>
            <w:r w:rsidRPr="00700700">
              <w:rPr>
                <w:b/>
                <w:bCs/>
                <w:color w:val="000000" w:themeColor="text1"/>
              </w:rPr>
              <w:t>:</w:t>
            </w:r>
          </w:p>
          <w:p w14:paraId="543BECF4" w14:textId="77777777" w:rsidR="009C0A64" w:rsidRPr="00700700" w:rsidRDefault="009C0A64" w:rsidP="007313A4">
            <w:pPr>
              <w:rPr>
                <w:b/>
                <w:bCs/>
                <w:color w:val="000000" w:themeColor="text1"/>
              </w:rPr>
            </w:pPr>
          </w:p>
        </w:tc>
      </w:tr>
      <w:tr w:rsidR="009C0A64" w:rsidRPr="00700700" w14:paraId="2B646848" w14:textId="77777777">
        <w:trPr>
          <w:trHeight w:val="301"/>
        </w:trPr>
        <w:tc>
          <w:tcPr>
            <w:tcW w:w="4675" w:type="dxa"/>
            <w:gridSpan w:val="2"/>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4736816C" w14:textId="77777777" w:rsidR="009C0A64" w:rsidRDefault="009C0A64" w:rsidP="007313A4">
            <w:pPr>
              <w:rPr>
                <w:b/>
                <w:bCs/>
                <w:color w:val="000000" w:themeColor="text1"/>
              </w:rPr>
            </w:pPr>
            <w:r>
              <w:rPr>
                <w:b/>
                <w:bCs/>
                <w:color w:val="000000" w:themeColor="text1"/>
              </w:rPr>
              <w:t>Departamento:</w:t>
            </w:r>
          </w:p>
        </w:tc>
        <w:tc>
          <w:tcPr>
            <w:tcW w:w="4675" w:type="dxa"/>
            <w:gridSpan w:val="2"/>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110FEF84" w14:textId="77777777" w:rsidR="009C0A64" w:rsidRDefault="009C0A64" w:rsidP="007313A4">
            <w:pPr>
              <w:rPr>
                <w:b/>
                <w:bCs/>
                <w:color w:val="000000" w:themeColor="text1"/>
              </w:rPr>
            </w:pPr>
          </w:p>
        </w:tc>
      </w:tr>
    </w:tbl>
    <w:p w14:paraId="46015704" w14:textId="77777777" w:rsidR="009C0A64" w:rsidRDefault="009C0A64" w:rsidP="009C0A64"/>
    <w:tbl>
      <w:tblPr>
        <w:tblStyle w:val="Tablaconcuadrcula"/>
        <w:tblW w:w="0" w:type="auto"/>
        <w:tblLook w:val="06A0" w:firstRow="1" w:lastRow="0" w:firstColumn="1" w:lastColumn="0" w:noHBand="1" w:noVBand="1"/>
      </w:tblPr>
      <w:tblGrid>
        <w:gridCol w:w="3110"/>
        <w:gridCol w:w="5384"/>
      </w:tblGrid>
      <w:tr w:rsidR="009C0A64" w:rsidRPr="00700700" w14:paraId="4AEAC9B4" w14:textId="77777777" w:rsidTr="007313A4">
        <w:tc>
          <w:tcPr>
            <w:tcW w:w="9350" w:type="dxa"/>
            <w:gridSpan w:val="2"/>
            <w:shd w:val="clear" w:color="auto" w:fill="000000" w:themeFill="text1"/>
          </w:tcPr>
          <w:p w14:paraId="3C740B85" w14:textId="77777777" w:rsidR="009C0A64" w:rsidRPr="00700700" w:rsidRDefault="009C0A64" w:rsidP="007313A4">
            <w:pPr>
              <w:jc w:val="center"/>
              <w:rPr>
                <w:b/>
                <w:bCs/>
                <w:color w:val="FFFFFF" w:themeColor="background1"/>
              </w:rPr>
            </w:pPr>
            <w:r>
              <w:rPr>
                <w:b/>
                <w:bCs/>
                <w:color w:val="FFFFFF" w:themeColor="background1"/>
              </w:rPr>
              <w:t>Análisis del cambio</w:t>
            </w:r>
          </w:p>
        </w:tc>
      </w:tr>
      <w:tr w:rsidR="009C0A64" w:rsidRPr="00700700" w14:paraId="2E750647" w14:textId="77777777" w:rsidTr="007313A4">
        <w:tc>
          <w:tcPr>
            <w:tcW w:w="3397" w:type="dxa"/>
            <w:shd w:val="clear" w:color="auto" w:fill="FFFFFF" w:themeFill="background1"/>
          </w:tcPr>
          <w:p w14:paraId="2C48D6CF" w14:textId="77777777" w:rsidR="009C0A64" w:rsidRDefault="009C0A64" w:rsidP="007313A4">
            <w:pPr>
              <w:rPr>
                <w:b/>
                <w:bCs/>
                <w:color w:val="000000" w:themeColor="text1"/>
              </w:rPr>
            </w:pPr>
            <w:r>
              <w:rPr>
                <w:b/>
                <w:bCs/>
                <w:color w:val="000000" w:themeColor="text1"/>
              </w:rPr>
              <w:t>Autoridad de control:</w:t>
            </w:r>
          </w:p>
        </w:tc>
        <w:tc>
          <w:tcPr>
            <w:tcW w:w="5953" w:type="dxa"/>
            <w:shd w:val="clear" w:color="auto" w:fill="FFFFFF" w:themeFill="background1"/>
          </w:tcPr>
          <w:p w14:paraId="01658391" w14:textId="77777777" w:rsidR="009C0A64" w:rsidRDefault="009C0A64" w:rsidP="007313A4">
            <w:pPr>
              <w:rPr>
                <w:b/>
                <w:bCs/>
                <w:color w:val="000000" w:themeColor="text1"/>
              </w:rPr>
            </w:pPr>
          </w:p>
        </w:tc>
      </w:tr>
      <w:tr w:rsidR="009C0A64" w:rsidRPr="00700700" w14:paraId="70D3BC83" w14:textId="77777777" w:rsidTr="007313A4">
        <w:tc>
          <w:tcPr>
            <w:tcW w:w="3397" w:type="dxa"/>
            <w:shd w:val="clear" w:color="auto" w:fill="FFFFFF" w:themeFill="background1"/>
          </w:tcPr>
          <w:p w14:paraId="5A7E98E6" w14:textId="77777777" w:rsidR="009C0A64" w:rsidRPr="00700700" w:rsidRDefault="009C0A64" w:rsidP="007313A4">
            <w:pPr>
              <w:rPr>
                <w:b/>
                <w:bCs/>
                <w:color w:val="000000" w:themeColor="text1"/>
              </w:rPr>
            </w:pPr>
            <w:r>
              <w:rPr>
                <w:b/>
                <w:bCs/>
                <w:color w:val="000000" w:themeColor="text1"/>
              </w:rPr>
              <w:t>Estimación del coste económico</w:t>
            </w:r>
            <w:r w:rsidRPr="00700700">
              <w:rPr>
                <w:b/>
                <w:bCs/>
                <w:color w:val="000000" w:themeColor="text1"/>
              </w:rPr>
              <w:t>:</w:t>
            </w:r>
          </w:p>
        </w:tc>
        <w:tc>
          <w:tcPr>
            <w:tcW w:w="5953" w:type="dxa"/>
            <w:shd w:val="clear" w:color="auto" w:fill="FFFFFF" w:themeFill="background1"/>
          </w:tcPr>
          <w:p w14:paraId="45BCA35B" w14:textId="77777777" w:rsidR="009C0A64" w:rsidRPr="00700700" w:rsidRDefault="009C0A64" w:rsidP="007313A4">
            <w:pPr>
              <w:rPr>
                <w:b/>
                <w:bCs/>
                <w:color w:val="000000" w:themeColor="text1"/>
              </w:rPr>
            </w:pPr>
          </w:p>
        </w:tc>
      </w:tr>
      <w:tr w:rsidR="009C0A64" w:rsidRPr="00700700" w14:paraId="78B85647" w14:textId="77777777" w:rsidTr="007313A4">
        <w:tc>
          <w:tcPr>
            <w:tcW w:w="3397" w:type="dxa"/>
            <w:shd w:val="clear" w:color="auto" w:fill="FFFFFF" w:themeFill="background1"/>
          </w:tcPr>
          <w:p w14:paraId="05F3E15C" w14:textId="77777777" w:rsidR="009C0A64" w:rsidRPr="00700700" w:rsidRDefault="009C0A64" w:rsidP="007313A4">
            <w:pPr>
              <w:rPr>
                <w:b/>
                <w:bCs/>
                <w:color w:val="000000" w:themeColor="text1"/>
              </w:rPr>
            </w:pPr>
            <w:r>
              <w:rPr>
                <w:b/>
                <w:bCs/>
                <w:color w:val="000000" w:themeColor="text1"/>
              </w:rPr>
              <w:t>Estimación del coste temporal:</w:t>
            </w:r>
          </w:p>
        </w:tc>
        <w:tc>
          <w:tcPr>
            <w:tcW w:w="5953" w:type="dxa"/>
            <w:shd w:val="clear" w:color="auto" w:fill="FFFFFF" w:themeFill="background1"/>
          </w:tcPr>
          <w:p w14:paraId="78192BF5" w14:textId="77777777" w:rsidR="009C0A64" w:rsidRPr="00700700" w:rsidRDefault="009C0A64" w:rsidP="007313A4">
            <w:pPr>
              <w:rPr>
                <w:b/>
                <w:bCs/>
                <w:color w:val="000000" w:themeColor="text1"/>
              </w:rPr>
            </w:pPr>
          </w:p>
        </w:tc>
      </w:tr>
      <w:tr w:rsidR="009C0A64" w:rsidRPr="00700700" w14:paraId="421E82B5" w14:textId="77777777" w:rsidTr="007313A4">
        <w:tc>
          <w:tcPr>
            <w:tcW w:w="3397" w:type="dxa"/>
            <w:shd w:val="clear" w:color="auto" w:fill="FFFFFF" w:themeFill="background1"/>
          </w:tcPr>
          <w:p w14:paraId="52D2E0CC" w14:textId="77777777" w:rsidR="009C0A64" w:rsidRPr="00700700" w:rsidRDefault="009C0A64" w:rsidP="007313A4">
            <w:pPr>
              <w:rPr>
                <w:b/>
                <w:bCs/>
                <w:color w:val="000000" w:themeColor="text1"/>
              </w:rPr>
            </w:pPr>
            <w:r>
              <w:rPr>
                <w:b/>
                <w:bCs/>
                <w:color w:val="000000" w:themeColor="text1"/>
              </w:rPr>
              <w:t>Estimación del alcance:</w:t>
            </w:r>
          </w:p>
        </w:tc>
        <w:tc>
          <w:tcPr>
            <w:tcW w:w="5953" w:type="dxa"/>
            <w:shd w:val="clear" w:color="auto" w:fill="FFFFFF" w:themeFill="background1"/>
          </w:tcPr>
          <w:p w14:paraId="7F06C773" w14:textId="77777777" w:rsidR="009C0A64" w:rsidRPr="00700700" w:rsidRDefault="009C0A64" w:rsidP="007313A4">
            <w:pPr>
              <w:rPr>
                <w:b/>
                <w:bCs/>
                <w:color w:val="000000" w:themeColor="text1"/>
              </w:rPr>
            </w:pPr>
          </w:p>
        </w:tc>
      </w:tr>
      <w:tr w:rsidR="009C0A64" w:rsidRPr="00700700" w14:paraId="1FA9EEBA" w14:textId="77777777" w:rsidTr="007313A4">
        <w:trPr>
          <w:trHeight w:val="1724"/>
        </w:trPr>
        <w:tc>
          <w:tcPr>
            <w:tcW w:w="9350" w:type="dxa"/>
            <w:gridSpan w:val="2"/>
            <w:shd w:val="clear" w:color="auto" w:fill="FFFFFF" w:themeFill="background1"/>
          </w:tcPr>
          <w:p w14:paraId="27894461" w14:textId="77777777" w:rsidR="009C0A64" w:rsidRPr="00700700" w:rsidRDefault="009C0A64" w:rsidP="007313A4">
            <w:pPr>
              <w:rPr>
                <w:b/>
                <w:bCs/>
                <w:color w:val="000000" w:themeColor="text1"/>
              </w:rPr>
            </w:pPr>
            <w:r>
              <w:rPr>
                <w:b/>
                <w:bCs/>
                <w:color w:val="000000" w:themeColor="text1"/>
              </w:rPr>
              <w:t>Comentarios adicionales:</w:t>
            </w:r>
          </w:p>
          <w:p w14:paraId="581102EC" w14:textId="77777777" w:rsidR="009C0A64" w:rsidRPr="00700700" w:rsidRDefault="009C0A64" w:rsidP="007313A4">
            <w:pPr>
              <w:rPr>
                <w:b/>
                <w:bCs/>
                <w:color w:val="000000" w:themeColor="text1"/>
              </w:rPr>
            </w:pPr>
          </w:p>
        </w:tc>
      </w:tr>
      <w:tr w:rsidR="009C0A64" w:rsidRPr="00700700" w14:paraId="3C0EE3C4" w14:textId="77777777" w:rsidTr="007313A4">
        <w:trPr>
          <w:trHeight w:val="394"/>
        </w:trPr>
        <w:tc>
          <w:tcPr>
            <w:tcW w:w="3397" w:type="dxa"/>
            <w:shd w:val="clear" w:color="auto" w:fill="FFFFFF" w:themeFill="background1"/>
            <w:vAlign w:val="center"/>
          </w:tcPr>
          <w:p w14:paraId="55382AFD" w14:textId="77777777" w:rsidR="009C0A64" w:rsidRDefault="009C0A64" w:rsidP="007313A4">
            <w:pPr>
              <w:rPr>
                <w:b/>
                <w:bCs/>
                <w:color w:val="000000" w:themeColor="text1"/>
              </w:rPr>
            </w:pPr>
            <w:r>
              <w:rPr>
                <w:b/>
                <w:bCs/>
                <w:color w:val="000000" w:themeColor="text1"/>
              </w:rPr>
              <w:t>Estado:</w:t>
            </w:r>
          </w:p>
        </w:tc>
        <w:tc>
          <w:tcPr>
            <w:tcW w:w="5953" w:type="dxa"/>
            <w:shd w:val="clear" w:color="auto" w:fill="FFFFFF" w:themeFill="background1"/>
            <w:vAlign w:val="center"/>
          </w:tcPr>
          <w:p w14:paraId="66D60872" w14:textId="77777777" w:rsidR="009C0A64" w:rsidRDefault="009C0A64" w:rsidP="007313A4">
            <w:pPr>
              <w:rPr>
                <w:b/>
                <w:bCs/>
                <w:color w:val="000000" w:themeColor="text1"/>
              </w:rPr>
            </w:pPr>
          </w:p>
        </w:tc>
      </w:tr>
      <w:tr w:rsidR="009C0A64" w:rsidRPr="00700700" w14:paraId="37FD89BC" w14:textId="77777777" w:rsidTr="007313A4">
        <w:trPr>
          <w:trHeight w:val="394"/>
        </w:trPr>
        <w:tc>
          <w:tcPr>
            <w:tcW w:w="3397" w:type="dxa"/>
            <w:tcBorders>
              <w:bottom w:val="single" w:sz="4" w:space="0" w:color="4472C4" w:themeColor="accent1"/>
            </w:tcBorders>
            <w:shd w:val="clear" w:color="auto" w:fill="FFFFFF" w:themeFill="background1"/>
            <w:vAlign w:val="center"/>
          </w:tcPr>
          <w:p w14:paraId="2244B4B1" w14:textId="77777777" w:rsidR="009C0A64" w:rsidRDefault="009C0A64" w:rsidP="007313A4">
            <w:pPr>
              <w:rPr>
                <w:b/>
                <w:bCs/>
                <w:color w:val="000000" w:themeColor="text1"/>
              </w:rPr>
            </w:pPr>
            <w:r>
              <w:rPr>
                <w:b/>
                <w:bCs/>
                <w:color w:val="000000" w:themeColor="text1"/>
              </w:rPr>
              <w:t>Prioridad (Rodear una):</w:t>
            </w:r>
          </w:p>
        </w:tc>
        <w:tc>
          <w:tcPr>
            <w:tcW w:w="5953" w:type="dxa"/>
            <w:tcBorders>
              <w:bottom w:val="single" w:sz="4" w:space="0" w:color="4472C4" w:themeColor="accent1"/>
            </w:tcBorders>
            <w:shd w:val="clear" w:color="auto" w:fill="FFFFFF" w:themeFill="background1"/>
            <w:vAlign w:val="center"/>
          </w:tcPr>
          <w:p w14:paraId="40D49FA6" w14:textId="77777777" w:rsidR="009C0A64" w:rsidRPr="00353AD3" w:rsidRDefault="009C0A64" w:rsidP="007313A4">
            <w:pPr>
              <w:ind w:left="1080"/>
              <w:rPr>
                <w:b/>
                <w:bCs/>
                <w:color w:val="000000" w:themeColor="text1"/>
              </w:rPr>
            </w:pPr>
            <w:r w:rsidRPr="00353AD3">
              <w:rPr>
                <w:b/>
                <w:bCs/>
                <w:color w:val="000000" w:themeColor="text1"/>
              </w:rPr>
              <w:t>1.</w:t>
            </w:r>
            <w:r>
              <w:rPr>
                <w:b/>
                <w:bCs/>
                <w:color w:val="000000" w:themeColor="text1"/>
              </w:rPr>
              <w:t xml:space="preserve"> Alta    2. Media    3. Baja</w:t>
            </w:r>
          </w:p>
        </w:tc>
      </w:tr>
    </w:tbl>
    <w:p w14:paraId="1499B064" w14:textId="77777777" w:rsidR="009C0A64" w:rsidRDefault="009C0A64" w:rsidP="009C0A64">
      <w:r>
        <w:br w:type="page"/>
      </w:r>
    </w:p>
    <w:tbl>
      <w:tblPr>
        <w:tblStyle w:val="Tablaconcuadrcula"/>
        <w:tblW w:w="0" w:type="auto"/>
        <w:tblInd w:w="-5" w:type="dxa"/>
        <w:tblLook w:val="06A0" w:firstRow="1" w:lastRow="0" w:firstColumn="1" w:lastColumn="0" w:noHBand="1" w:noVBand="1"/>
      </w:tblPr>
      <w:tblGrid>
        <w:gridCol w:w="2247"/>
        <w:gridCol w:w="1002"/>
        <w:gridCol w:w="995"/>
        <w:gridCol w:w="2146"/>
        <w:gridCol w:w="230"/>
        <w:gridCol w:w="1879"/>
      </w:tblGrid>
      <w:tr w:rsidR="009C0A64" w:rsidRPr="00700700" w14:paraId="03793764" w14:textId="77777777">
        <w:tc>
          <w:tcPr>
            <w:tcW w:w="9350" w:type="dxa"/>
            <w:gridSpan w:val="6"/>
            <w:tcBorders>
              <w:bottom w:val="nil"/>
            </w:tcBorders>
            <w:shd w:val="clear" w:color="auto" w:fill="000000" w:themeFill="text1"/>
          </w:tcPr>
          <w:p w14:paraId="67109D8E" w14:textId="77777777" w:rsidR="009C0A64" w:rsidRPr="00700700" w:rsidRDefault="009C0A64" w:rsidP="007313A4">
            <w:pPr>
              <w:jc w:val="center"/>
              <w:rPr>
                <w:b/>
                <w:bCs/>
                <w:color w:val="FFFFFF" w:themeColor="background1"/>
              </w:rPr>
            </w:pPr>
            <w:r w:rsidRPr="00700700">
              <w:rPr>
                <w:b/>
                <w:bCs/>
                <w:color w:val="FFFFFF" w:themeColor="background1"/>
              </w:rPr>
              <w:lastRenderedPageBreak/>
              <w:t>PLANTILLA SOLICITUD DE CAMBIO</w:t>
            </w:r>
            <w:r>
              <w:rPr>
                <w:b/>
                <w:bCs/>
                <w:color w:val="FFFFFF" w:themeColor="background1"/>
              </w:rPr>
              <w:t xml:space="preserve"> – MODELO F</w:t>
            </w:r>
          </w:p>
        </w:tc>
      </w:tr>
      <w:tr w:rsidR="009C0A64" w:rsidRPr="00700700" w14:paraId="5231E48A" w14:textId="77777777">
        <w:tc>
          <w:tcPr>
            <w:tcW w:w="9350" w:type="dxa"/>
            <w:gridSpan w:val="6"/>
            <w:tcBorders>
              <w:top w:val="nil"/>
              <w:left w:val="nil"/>
              <w:bottom w:val="nil"/>
              <w:right w:val="nil"/>
            </w:tcBorders>
            <w:shd w:val="clear" w:color="auto" w:fill="FFFFFF" w:themeFill="background1"/>
          </w:tcPr>
          <w:p w14:paraId="5C4EB2E5" w14:textId="77777777" w:rsidR="009C0A64" w:rsidRPr="00700700" w:rsidRDefault="009C0A64" w:rsidP="007313A4">
            <w:pPr>
              <w:rPr>
                <w:b/>
                <w:bCs/>
                <w:color w:val="FFFFFF" w:themeColor="background1"/>
              </w:rPr>
            </w:pPr>
          </w:p>
        </w:tc>
      </w:tr>
      <w:tr w:rsidR="009C0A64" w:rsidRPr="00700700" w14:paraId="6D235785" w14:textId="77777777">
        <w:tc>
          <w:tcPr>
            <w:tcW w:w="9350" w:type="dxa"/>
            <w:gridSpan w:val="6"/>
            <w:tcBorders>
              <w:top w:val="nil"/>
              <w:bottom w:val="single" w:sz="4" w:space="0" w:color="4472C4" w:themeColor="accent1"/>
            </w:tcBorders>
            <w:shd w:val="clear" w:color="auto" w:fill="000000" w:themeFill="text1"/>
          </w:tcPr>
          <w:p w14:paraId="5F196ACE" w14:textId="77777777" w:rsidR="009C0A64" w:rsidRPr="00700700" w:rsidRDefault="009C0A64" w:rsidP="007313A4">
            <w:pPr>
              <w:jc w:val="center"/>
              <w:rPr>
                <w:b/>
                <w:bCs/>
                <w:color w:val="FFFFFF" w:themeColor="background1"/>
              </w:rPr>
            </w:pPr>
            <w:r w:rsidRPr="00700700">
              <w:rPr>
                <w:b/>
                <w:bCs/>
                <w:color w:val="FFFFFF" w:themeColor="background1"/>
              </w:rPr>
              <w:t>Descripción del cambio</w:t>
            </w:r>
          </w:p>
        </w:tc>
      </w:tr>
      <w:tr w:rsidR="009C0A64" w:rsidRPr="00700700" w14:paraId="30FFFFC3" w14:textId="77777777">
        <w:tc>
          <w:tcPr>
            <w:tcW w:w="3505" w:type="dxa"/>
            <w:gridSpan w:val="2"/>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7FE17EBA" w14:textId="77777777" w:rsidR="009C0A64" w:rsidRPr="00700700" w:rsidRDefault="009C0A64" w:rsidP="007313A4">
            <w:pPr>
              <w:rPr>
                <w:b/>
                <w:bCs/>
                <w:color w:val="000000" w:themeColor="text1"/>
              </w:rPr>
            </w:pPr>
            <w:r>
              <w:rPr>
                <w:b/>
                <w:bCs/>
                <w:color w:val="000000" w:themeColor="text1"/>
              </w:rPr>
              <w:t>Nombre del proyecto</w:t>
            </w:r>
            <w:r w:rsidRPr="00700700">
              <w:rPr>
                <w:b/>
                <w:bCs/>
                <w:color w:val="000000" w:themeColor="text1"/>
              </w:rPr>
              <w:t>:</w:t>
            </w:r>
          </w:p>
        </w:tc>
        <w:tc>
          <w:tcPr>
            <w:tcW w:w="3780"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08C797B1" w14:textId="77777777" w:rsidR="009C0A64" w:rsidRPr="00700700" w:rsidRDefault="009C0A64" w:rsidP="007313A4">
            <w:pPr>
              <w:rPr>
                <w:b/>
                <w:bCs/>
                <w:color w:val="000000" w:themeColor="text1"/>
              </w:rPr>
            </w:pPr>
            <w:r>
              <w:rPr>
                <w:b/>
                <w:bCs/>
                <w:color w:val="000000" w:themeColor="text1"/>
              </w:rPr>
              <w:t>Título del cambio</w:t>
            </w:r>
            <w:r w:rsidRPr="00700700">
              <w:rPr>
                <w:b/>
                <w:bCs/>
                <w:color w:val="000000" w:themeColor="text1"/>
              </w:rPr>
              <w:t>:</w:t>
            </w:r>
          </w:p>
        </w:tc>
        <w:tc>
          <w:tcPr>
            <w:tcW w:w="206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6C1306FD" w14:textId="77777777" w:rsidR="009C0A64" w:rsidRPr="00700700" w:rsidRDefault="009C0A64" w:rsidP="007313A4">
            <w:pPr>
              <w:rPr>
                <w:b/>
                <w:bCs/>
                <w:color w:val="000000" w:themeColor="text1"/>
              </w:rPr>
            </w:pPr>
            <w:r>
              <w:rPr>
                <w:b/>
                <w:bCs/>
                <w:color w:val="000000" w:themeColor="text1"/>
              </w:rPr>
              <w:t>ID</w:t>
            </w:r>
            <w:r w:rsidRPr="00700700">
              <w:rPr>
                <w:b/>
                <w:bCs/>
                <w:color w:val="000000" w:themeColor="text1"/>
              </w:rPr>
              <w:t>:</w:t>
            </w:r>
          </w:p>
        </w:tc>
      </w:tr>
      <w:tr w:rsidR="009C0A64" w:rsidRPr="00700700" w14:paraId="11A2DEEF" w14:textId="77777777">
        <w:tc>
          <w:tcPr>
            <w:tcW w:w="3505" w:type="dxa"/>
            <w:gridSpan w:val="2"/>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6803AC63" w14:textId="77777777" w:rsidR="009C0A64" w:rsidRPr="00700700" w:rsidRDefault="009C0A64" w:rsidP="007313A4">
            <w:pPr>
              <w:rPr>
                <w:b/>
                <w:bCs/>
                <w:color w:val="000000" w:themeColor="text1"/>
              </w:rPr>
            </w:pPr>
          </w:p>
        </w:tc>
        <w:tc>
          <w:tcPr>
            <w:tcW w:w="3780"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6FF935EB" w14:textId="77777777" w:rsidR="009C0A64" w:rsidRPr="00700700" w:rsidRDefault="009C0A64" w:rsidP="007313A4">
            <w:pPr>
              <w:rPr>
                <w:b/>
                <w:bCs/>
                <w:color w:val="000000" w:themeColor="text1"/>
              </w:rPr>
            </w:pPr>
          </w:p>
        </w:tc>
        <w:tc>
          <w:tcPr>
            <w:tcW w:w="206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vAlign w:val="center"/>
          </w:tcPr>
          <w:p w14:paraId="46965E0C" w14:textId="77777777" w:rsidR="009C0A64" w:rsidRPr="00700700" w:rsidRDefault="009C0A64" w:rsidP="007313A4">
            <w:pPr>
              <w:jc w:val="center"/>
              <w:rPr>
                <w:b/>
                <w:bCs/>
                <w:color w:val="000000" w:themeColor="text1"/>
                <w:sz w:val="12"/>
                <w:szCs w:val="12"/>
              </w:rPr>
            </w:pPr>
            <w:r w:rsidRPr="00700700">
              <w:rPr>
                <w:b/>
                <w:bCs/>
                <w:color w:val="BFBFBF" w:themeColor="background1" w:themeShade="BF"/>
                <w:sz w:val="12"/>
                <w:szCs w:val="12"/>
              </w:rPr>
              <w:t>(Asignación automática)</w:t>
            </w:r>
          </w:p>
        </w:tc>
      </w:tr>
      <w:tr w:rsidR="009C0A64" w:rsidRPr="00700700" w14:paraId="6757DB95" w14:textId="77777777">
        <w:tc>
          <w:tcPr>
            <w:tcW w:w="3505" w:type="dxa"/>
            <w:gridSpan w:val="2"/>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304F31DE" w14:textId="77777777" w:rsidR="009C0A64" w:rsidRPr="00700700" w:rsidRDefault="009C0A64" w:rsidP="007313A4">
            <w:pPr>
              <w:rPr>
                <w:b/>
                <w:bCs/>
                <w:color w:val="000000" w:themeColor="text1"/>
              </w:rPr>
            </w:pPr>
            <w:r>
              <w:rPr>
                <w:b/>
                <w:bCs/>
                <w:color w:val="000000" w:themeColor="text1"/>
              </w:rPr>
              <w:t>Nombre del interesado</w:t>
            </w:r>
            <w:r w:rsidRPr="00700700">
              <w:rPr>
                <w:b/>
                <w:bCs/>
                <w:color w:val="000000" w:themeColor="text1"/>
              </w:rPr>
              <w:t xml:space="preserve">: </w:t>
            </w:r>
          </w:p>
        </w:tc>
        <w:tc>
          <w:tcPr>
            <w:tcW w:w="3780"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6938F095" w14:textId="77777777" w:rsidR="009C0A64" w:rsidRPr="00700700" w:rsidRDefault="009C0A64" w:rsidP="007313A4">
            <w:pPr>
              <w:rPr>
                <w:b/>
                <w:bCs/>
                <w:color w:val="000000" w:themeColor="text1"/>
              </w:rPr>
            </w:pPr>
            <w:r>
              <w:rPr>
                <w:b/>
                <w:bCs/>
                <w:color w:val="000000" w:themeColor="text1"/>
              </w:rPr>
              <w:t>E-mail de contacto</w:t>
            </w:r>
            <w:r w:rsidRPr="00700700">
              <w:rPr>
                <w:b/>
                <w:bCs/>
                <w:color w:val="000000" w:themeColor="text1"/>
              </w:rPr>
              <w:t>:</w:t>
            </w:r>
          </w:p>
        </w:tc>
        <w:tc>
          <w:tcPr>
            <w:tcW w:w="206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4872634A" w14:textId="77777777" w:rsidR="009C0A64" w:rsidRPr="00700700" w:rsidRDefault="009C0A64" w:rsidP="007313A4">
            <w:pPr>
              <w:rPr>
                <w:b/>
                <w:bCs/>
                <w:color w:val="000000" w:themeColor="text1"/>
              </w:rPr>
            </w:pPr>
            <w:r>
              <w:rPr>
                <w:b/>
                <w:bCs/>
                <w:color w:val="000000" w:themeColor="text1"/>
              </w:rPr>
              <w:t>Fecha</w:t>
            </w:r>
            <w:r w:rsidRPr="00700700">
              <w:rPr>
                <w:b/>
                <w:bCs/>
                <w:color w:val="000000" w:themeColor="text1"/>
              </w:rPr>
              <w:t>:</w:t>
            </w:r>
          </w:p>
        </w:tc>
      </w:tr>
      <w:tr w:rsidR="009C0A64" w:rsidRPr="00700700" w14:paraId="572BA1F4" w14:textId="77777777">
        <w:tc>
          <w:tcPr>
            <w:tcW w:w="3505" w:type="dxa"/>
            <w:gridSpan w:val="2"/>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308FCAD5" w14:textId="77777777" w:rsidR="009C0A64" w:rsidRDefault="009C0A64" w:rsidP="007313A4">
            <w:pPr>
              <w:rPr>
                <w:b/>
                <w:bCs/>
                <w:color w:val="000000" w:themeColor="text1"/>
              </w:rPr>
            </w:pPr>
          </w:p>
        </w:tc>
        <w:tc>
          <w:tcPr>
            <w:tcW w:w="3780"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17650FD8" w14:textId="77777777" w:rsidR="009C0A64" w:rsidRDefault="009C0A64" w:rsidP="007313A4">
            <w:pPr>
              <w:rPr>
                <w:b/>
                <w:bCs/>
                <w:color w:val="000000" w:themeColor="text1"/>
              </w:rPr>
            </w:pPr>
          </w:p>
        </w:tc>
        <w:tc>
          <w:tcPr>
            <w:tcW w:w="206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vAlign w:val="center"/>
          </w:tcPr>
          <w:p w14:paraId="1B1D895E" w14:textId="77777777" w:rsidR="009C0A64" w:rsidRDefault="009C0A64" w:rsidP="007313A4">
            <w:pPr>
              <w:jc w:val="center"/>
              <w:rPr>
                <w:b/>
                <w:bCs/>
                <w:color w:val="000000" w:themeColor="text1"/>
              </w:rPr>
            </w:pPr>
            <w:r w:rsidRPr="00700700">
              <w:rPr>
                <w:b/>
                <w:bCs/>
                <w:color w:val="BFBFBF" w:themeColor="background1" w:themeShade="BF"/>
                <w:sz w:val="12"/>
                <w:szCs w:val="12"/>
              </w:rPr>
              <w:t>(Asignación automática)</w:t>
            </w:r>
          </w:p>
        </w:tc>
      </w:tr>
      <w:tr w:rsidR="009C0A64" w:rsidRPr="00700700" w14:paraId="723CD909" w14:textId="77777777">
        <w:trPr>
          <w:trHeight w:val="2008"/>
        </w:trPr>
        <w:tc>
          <w:tcPr>
            <w:tcW w:w="9350" w:type="dxa"/>
            <w:gridSpan w:val="6"/>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3FF1006E" w14:textId="77777777" w:rsidR="009C0A64" w:rsidRPr="00700700" w:rsidRDefault="009C0A64" w:rsidP="007313A4">
            <w:pPr>
              <w:rPr>
                <w:b/>
                <w:bCs/>
                <w:color w:val="000000" w:themeColor="text1"/>
              </w:rPr>
            </w:pPr>
            <w:r>
              <w:rPr>
                <w:b/>
                <w:bCs/>
                <w:color w:val="000000" w:themeColor="text1"/>
              </w:rPr>
              <w:t>Descripción del cambio</w:t>
            </w:r>
            <w:r w:rsidRPr="00700700">
              <w:rPr>
                <w:b/>
                <w:bCs/>
                <w:color w:val="000000" w:themeColor="text1"/>
              </w:rPr>
              <w:t>:</w:t>
            </w:r>
          </w:p>
          <w:p w14:paraId="1BAA604B" w14:textId="77777777" w:rsidR="009C0A64" w:rsidRPr="00700700" w:rsidRDefault="009C0A64" w:rsidP="007313A4">
            <w:pPr>
              <w:rPr>
                <w:b/>
                <w:bCs/>
                <w:color w:val="000000" w:themeColor="text1"/>
              </w:rPr>
            </w:pPr>
          </w:p>
        </w:tc>
      </w:tr>
      <w:tr w:rsidR="009C0A64" w:rsidRPr="00700700" w14:paraId="07525F18" w14:textId="77777777">
        <w:trPr>
          <w:trHeight w:val="301"/>
        </w:trPr>
        <w:tc>
          <w:tcPr>
            <w:tcW w:w="2337"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235F2C87" w14:textId="77777777" w:rsidR="009C0A64" w:rsidRDefault="009C0A64" w:rsidP="007313A4">
            <w:pPr>
              <w:rPr>
                <w:b/>
                <w:bCs/>
                <w:color w:val="000000" w:themeColor="text1"/>
              </w:rPr>
            </w:pPr>
            <w:r>
              <w:rPr>
                <w:b/>
                <w:bCs/>
                <w:color w:val="000000" w:themeColor="text1"/>
              </w:rPr>
              <w:t>Departamento:</w:t>
            </w:r>
          </w:p>
        </w:tc>
        <w:tc>
          <w:tcPr>
            <w:tcW w:w="2338" w:type="dxa"/>
            <w:gridSpan w:val="2"/>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153BED12" w14:textId="77777777" w:rsidR="009C0A64" w:rsidRDefault="009C0A64" w:rsidP="007313A4">
            <w:pPr>
              <w:rPr>
                <w:b/>
                <w:bCs/>
                <w:color w:val="000000" w:themeColor="text1"/>
              </w:rPr>
            </w:pPr>
          </w:p>
        </w:tc>
        <w:tc>
          <w:tcPr>
            <w:tcW w:w="2337"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37027D98" w14:textId="77777777" w:rsidR="009C0A64" w:rsidRDefault="009C0A64" w:rsidP="007313A4">
            <w:pPr>
              <w:rPr>
                <w:b/>
                <w:bCs/>
                <w:color w:val="000000" w:themeColor="text1"/>
              </w:rPr>
            </w:pPr>
            <w:r>
              <w:rPr>
                <w:b/>
                <w:bCs/>
                <w:color w:val="000000" w:themeColor="text1"/>
              </w:rPr>
              <w:t xml:space="preserve">Contacto </w:t>
            </w:r>
            <w:proofErr w:type="spellStart"/>
            <w:r>
              <w:rPr>
                <w:b/>
                <w:bCs/>
                <w:color w:val="000000" w:themeColor="text1"/>
              </w:rPr>
              <w:t>Depart</w:t>
            </w:r>
            <w:proofErr w:type="spellEnd"/>
            <w:r>
              <w:rPr>
                <w:b/>
                <w:bCs/>
                <w:color w:val="000000" w:themeColor="text1"/>
              </w:rPr>
              <w:t>.:</w:t>
            </w:r>
          </w:p>
        </w:tc>
        <w:tc>
          <w:tcPr>
            <w:tcW w:w="2338" w:type="dxa"/>
            <w:gridSpan w:val="2"/>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7598F094" w14:textId="77777777" w:rsidR="009C0A64" w:rsidRDefault="009C0A64" w:rsidP="007313A4">
            <w:pPr>
              <w:rPr>
                <w:b/>
                <w:bCs/>
                <w:color w:val="000000" w:themeColor="text1"/>
              </w:rPr>
            </w:pPr>
          </w:p>
        </w:tc>
      </w:tr>
      <w:tr w:rsidR="009C0A64" w:rsidRPr="00700700" w14:paraId="75A0586A" w14:textId="77777777">
        <w:trPr>
          <w:trHeight w:val="301"/>
        </w:trPr>
        <w:tc>
          <w:tcPr>
            <w:tcW w:w="4675"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7E16E2F9" w14:textId="77777777" w:rsidR="009C0A64" w:rsidRDefault="009C0A64" w:rsidP="007313A4">
            <w:pPr>
              <w:rPr>
                <w:b/>
                <w:bCs/>
                <w:color w:val="000000" w:themeColor="text1"/>
              </w:rPr>
            </w:pPr>
            <w:r>
              <w:rPr>
                <w:b/>
                <w:bCs/>
                <w:color w:val="000000" w:themeColor="text1"/>
              </w:rPr>
              <w:t>Plazo:</w:t>
            </w:r>
          </w:p>
        </w:tc>
        <w:tc>
          <w:tcPr>
            <w:tcW w:w="4675"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4F0E60B1" w14:textId="77777777" w:rsidR="009C0A64" w:rsidRDefault="009C0A64" w:rsidP="007313A4">
            <w:pPr>
              <w:rPr>
                <w:b/>
                <w:bCs/>
                <w:color w:val="000000" w:themeColor="text1"/>
              </w:rPr>
            </w:pPr>
            <w:r>
              <w:rPr>
                <w:b/>
                <w:bCs/>
                <w:color w:val="000000" w:themeColor="text1"/>
              </w:rPr>
              <w:t>Personal responsable:</w:t>
            </w:r>
          </w:p>
        </w:tc>
      </w:tr>
      <w:tr w:rsidR="009C0A64" w:rsidRPr="00700700" w14:paraId="0EB1DDBF" w14:textId="77777777">
        <w:trPr>
          <w:trHeight w:val="1231"/>
        </w:trPr>
        <w:tc>
          <w:tcPr>
            <w:tcW w:w="4675"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236CCCDA" w14:textId="77777777" w:rsidR="009C0A64" w:rsidRDefault="009C0A64" w:rsidP="007313A4">
            <w:pPr>
              <w:rPr>
                <w:b/>
                <w:bCs/>
                <w:color w:val="000000" w:themeColor="text1"/>
              </w:rPr>
            </w:pPr>
          </w:p>
        </w:tc>
        <w:tc>
          <w:tcPr>
            <w:tcW w:w="4675"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1FFB81DE" w14:textId="77777777" w:rsidR="009C0A64" w:rsidRDefault="009C0A64" w:rsidP="007313A4">
            <w:pPr>
              <w:rPr>
                <w:b/>
                <w:bCs/>
                <w:color w:val="000000" w:themeColor="text1"/>
              </w:rPr>
            </w:pPr>
          </w:p>
        </w:tc>
      </w:tr>
    </w:tbl>
    <w:p w14:paraId="58948F6C" w14:textId="77777777" w:rsidR="009C0A64" w:rsidRDefault="009C0A64" w:rsidP="009C0A64"/>
    <w:tbl>
      <w:tblPr>
        <w:tblStyle w:val="Tablaconcuadrcula"/>
        <w:tblW w:w="0" w:type="auto"/>
        <w:tblLook w:val="06A0" w:firstRow="1" w:lastRow="0" w:firstColumn="1" w:lastColumn="0" w:noHBand="1" w:noVBand="1"/>
      </w:tblPr>
      <w:tblGrid>
        <w:gridCol w:w="3110"/>
        <w:gridCol w:w="5384"/>
      </w:tblGrid>
      <w:tr w:rsidR="009C0A64" w:rsidRPr="00700700" w14:paraId="32CF6C8B" w14:textId="77777777" w:rsidTr="007313A4">
        <w:tc>
          <w:tcPr>
            <w:tcW w:w="9350" w:type="dxa"/>
            <w:gridSpan w:val="2"/>
            <w:shd w:val="clear" w:color="auto" w:fill="000000" w:themeFill="text1"/>
          </w:tcPr>
          <w:p w14:paraId="564F146D" w14:textId="77777777" w:rsidR="009C0A64" w:rsidRPr="00700700" w:rsidRDefault="009C0A64" w:rsidP="007313A4">
            <w:pPr>
              <w:jc w:val="center"/>
              <w:rPr>
                <w:b/>
                <w:bCs/>
                <w:color w:val="FFFFFF" w:themeColor="background1"/>
              </w:rPr>
            </w:pPr>
            <w:r>
              <w:rPr>
                <w:b/>
                <w:bCs/>
                <w:color w:val="FFFFFF" w:themeColor="background1"/>
              </w:rPr>
              <w:t>Análisis del cambio</w:t>
            </w:r>
          </w:p>
        </w:tc>
      </w:tr>
      <w:tr w:rsidR="009C0A64" w:rsidRPr="00700700" w14:paraId="1C4D2A23" w14:textId="77777777" w:rsidTr="007313A4">
        <w:tc>
          <w:tcPr>
            <w:tcW w:w="3397" w:type="dxa"/>
            <w:shd w:val="clear" w:color="auto" w:fill="FFFFFF" w:themeFill="background1"/>
          </w:tcPr>
          <w:p w14:paraId="5A83ED42" w14:textId="77777777" w:rsidR="009C0A64" w:rsidRDefault="009C0A64" w:rsidP="007313A4">
            <w:pPr>
              <w:rPr>
                <w:b/>
                <w:bCs/>
                <w:color w:val="000000" w:themeColor="text1"/>
              </w:rPr>
            </w:pPr>
            <w:r>
              <w:rPr>
                <w:b/>
                <w:bCs/>
                <w:color w:val="000000" w:themeColor="text1"/>
              </w:rPr>
              <w:t>Autoridad de control:</w:t>
            </w:r>
          </w:p>
        </w:tc>
        <w:tc>
          <w:tcPr>
            <w:tcW w:w="5953" w:type="dxa"/>
            <w:shd w:val="clear" w:color="auto" w:fill="FFFFFF" w:themeFill="background1"/>
          </w:tcPr>
          <w:p w14:paraId="1231D1E0" w14:textId="77777777" w:rsidR="009C0A64" w:rsidRDefault="009C0A64" w:rsidP="007313A4">
            <w:pPr>
              <w:rPr>
                <w:b/>
                <w:bCs/>
                <w:color w:val="000000" w:themeColor="text1"/>
              </w:rPr>
            </w:pPr>
          </w:p>
        </w:tc>
      </w:tr>
      <w:tr w:rsidR="009C0A64" w:rsidRPr="00700700" w14:paraId="2D9B3FF9" w14:textId="77777777" w:rsidTr="007313A4">
        <w:tc>
          <w:tcPr>
            <w:tcW w:w="3397" w:type="dxa"/>
            <w:shd w:val="clear" w:color="auto" w:fill="FFFFFF" w:themeFill="background1"/>
          </w:tcPr>
          <w:p w14:paraId="57563730" w14:textId="77777777" w:rsidR="009C0A64" w:rsidRPr="00700700" w:rsidRDefault="009C0A64" w:rsidP="007313A4">
            <w:pPr>
              <w:rPr>
                <w:b/>
                <w:bCs/>
                <w:color w:val="000000" w:themeColor="text1"/>
              </w:rPr>
            </w:pPr>
            <w:r>
              <w:rPr>
                <w:b/>
                <w:bCs/>
                <w:color w:val="000000" w:themeColor="text1"/>
              </w:rPr>
              <w:t>Estimación del coste económico</w:t>
            </w:r>
            <w:r w:rsidRPr="00700700">
              <w:rPr>
                <w:b/>
                <w:bCs/>
                <w:color w:val="000000" w:themeColor="text1"/>
              </w:rPr>
              <w:t>:</w:t>
            </w:r>
          </w:p>
        </w:tc>
        <w:tc>
          <w:tcPr>
            <w:tcW w:w="5953" w:type="dxa"/>
            <w:shd w:val="clear" w:color="auto" w:fill="FFFFFF" w:themeFill="background1"/>
          </w:tcPr>
          <w:p w14:paraId="2190084D" w14:textId="77777777" w:rsidR="009C0A64" w:rsidRPr="00700700" w:rsidRDefault="009C0A64" w:rsidP="007313A4">
            <w:pPr>
              <w:rPr>
                <w:b/>
                <w:bCs/>
                <w:color w:val="000000" w:themeColor="text1"/>
              </w:rPr>
            </w:pPr>
          </w:p>
        </w:tc>
      </w:tr>
      <w:tr w:rsidR="009C0A64" w:rsidRPr="00700700" w14:paraId="40C6B6A0" w14:textId="77777777" w:rsidTr="007313A4">
        <w:tc>
          <w:tcPr>
            <w:tcW w:w="3397" w:type="dxa"/>
            <w:shd w:val="clear" w:color="auto" w:fill="FFFFFF" w:themeFill="background1"/>
          </w:tcPr>
          <w:p w14:paraId="37F210AB" w14:textId="77777777" w:rsidR="009C0A64" w:rsidRPr="00700700" w:rsidRDefault="009C0A64" w:rsidP="007313A4">
            <w:pPr>
              <w:rPr>
                <w:b/>
                <w:bCs/>
                <w:color w:val="000000" w:themeColor="text1"/>
              </w:rPr>
            </w:pPr>
            <w:r>
              <w:rPr>
                <w:b/>
                <w:bCs/>
                <w:color w:val="000000" w:themeColor="text1"/>
              </w:rPr>
              <w:t>Estimación del coste temporal:</w:t>
            </w:r>
          </w:p>
        </w:tc>
        <w:tc>
          <w:tcPr>
            <w:tcW w:w="5953" w:type="dxa"/>
            <w:shd w:val="clear" w:color="auto" w:fill="FFFFFF" w:themeFill="background1"/>
          </w:tcPr>
          <w:p w14:paraId="5C764876" w14:textId="77777777" w:rsidR="009C0A64" w:rsidRPr="00700700" w:rsidRDefault="009C0A64" w:rsidP="007313A4">
            <w:pPr>
              <w:rPr>
                <w:b/>
                <w:bCs/>
                <w:color w:val="000000" w:themeColor="text1"/>
              </w:rPr>
            </w:pPr>
          </w:p>
        </w:tc>
      </w:tr>
      <w:tr w:rsidR="009C0A64" w:rsidRPr="00700700" w14:paraId="79D7D727" w14:textId="77777777" w:rsidTr="007313A4">
        <w:tc>
          <w:tcPr>
            <w:tcW w:w="3397" w:type="dxa"/>
            <w:shd w:val="clear" w:color="auto" w:fill="FFFFFF" w:themeFill="background1"/>
          </w:tcPr>
          <w:p w14:paraId="2258F736" w14:textId="77777777" w:rsidR="009C0A64" w:rsidRPr="00700700" w:rsidRDefault="009C0A64" w:rsidP="007313A4">
            <w:pPr>
              <w:rPr>
                <w:b/>
                <w:bCs/>
                <w:color w:val="000000" w:themeColor="text1"/>
              </w:rPr>
            </w:pPr>
            <w:r>
              <w:rPr>
                <w:b/>
                <w:bCs/>
                <w:color w:val="000000" w:themeColor="text1"/>
              </w:rPr>
              <w:t>Estimación del alcance:</w:t>
            </w:r>
          </w:p>
        </w:tc>
        <w:tc>
          <w:tcPr>
            <w:tcW w:w="5953" w:type="dxa"/>
            <w:shd w:val="clear" w:color="auto" w:fill="FFFFFF" w:themeFill="background1"/>
          </w:tcPr>
          <w:p w14:paraId="4A109959" w14:textId="77777777" w:rsidR="009C0A64" w:rsidRPr="00700700" w:rsidRDefault="009C0A64" w:rsidP="007313A4">
            <w:pPr>
              <w:rPr>
                <w:b/>
                <w:bCs/>
                <w:color w:val="000000" w:themeColor="text1"/>
              </w:rPr>
            </w:pPr>
          </w:p>
        </w:tc>
      </w:tr>
      <w:tr w:rsidR="009C0A64" w:rsidRPr="00700700" w14:paraId="744365DD" w14:textId="77777777" w:rsidTr="007313A4">
        <w:trPr>
          <w:trHeight w:val="1724"/>
        </w:trPr>
        <w:tc>
          <w:tcPr>
            <w:tcW w:w="9350" w:type="dxa"/>
            <w:gridSpan w:val="2"/>
            <w:shd w:val="clear" w:color="auto" w:fill="FFFFFF" w:themeFill="background1"/>
          </w:tcPr>
          <w:p w14:paraId="6865DB9E" w14:textId="77777777" w:rsidR="009C0A64" w:rsidRPr="00700700" w:rsidRDefault="009C0A64" w:rsidP="007313A4">
            <w:pPr>
              <w:rPr>
                <w:b/>
                <w:bCs/>
                <w:color w:val="000000" w:themeColor="text1"/>
              </w:rPr>
            </w:pPr>
            <w:r>
              <w:rPr>
                <w:b/>
                <w:bCs/>
                <w:color w:val="000000" w:themeColor="text1"/>
              </w:rPr>
              <w:t>Comentarios adicionales:</w:t>
            </w:r>
          </w:p>
          <w:p w14:paraId="26A71E55" w14:textId="77777777" w:rsidR="009C0A64" w:rsidRPr="00700700" w:rsidRDefault="009C0A64" w:rsidP="007313A4">
            <w:pPr>
              <w:rPr>
                <w:b/>
                <w:bCs/>
                <w:color w:val="000000" w:themeColor="text1"/>
              </w:rPr>
            </w:pPr>
          </w:p>
        </w:tc>
      </w:tr>
      <w:tr w:rsidR="009C0A64" w:rsidRPr="00700700" w14:paraId="52ADBD38" w14:textId="77777777" w:rsidTr="007313A4">
        <w:trPr>
          <w:trHeight w:val="394"/>
        </w:trPr>
        <w:tc>
          <w:tcPr>
            <w:tcW w:w="3397" w:type="dxa"/>
            <w:shd w:val="clear" w:color="auto" w:fill="FFFFFF" w:themeFill="background1"/>
            <w:vAlign w:val="center"/>
          </w:tcPr>
          <w:p w14:paraId="58A7B7F5" w14:textId="77777777" w:rsidR="009C0A64" w:rsidRDefault="009C0A64" w:rsidP="007313A4">
            <w:pPr>
              <w:rPr>
                <w:b/>
                <w:bCs/>
                <w:color w:val="000000" w:themeColor="text1"/>
              </w:rPr>
            </w:pPr>
            <w:r>
              <w:rPr>
                <w:b/>
                <w:bCs/>
                <w:color w:val="000000" w:themeColor="text1"/>
              </w:rPr>
              <w:t>Estado:</w:t>
            </w:r>
          </w:p>
        </w:tc>
        <w:tc>
          <w:tcPr>
            <w:tcW w:w="5953" w:type="dxa"/>
            <w:shd w:val="clear" w:color="auto" w:fill="FFFFFF" w:themeFill="background1"/>
            <w:vAlign w:val="center"/>
          </w:tcPr>
          <w:p w14:paraId="354928C4" w14:textId="77777777" w:rsidR="009C0A64" w:rsidRDefault="009C0A64" w:rsidP="007313A4">
            <w:pPr>
              <w:rPr>
                <w:b/>
                <w:bCs/>
                <w:color w:val="000000" w:themeColor="text1"/>
              </w:rPr>
            </w:pPr>
          </w:p>
        </w:tc>
      </w:tr>
      <w:tr w:rsidR="009C0A64" w:rsidRPr="00700700" w14:paraId="2A3F9EA0" w14:textId="77777777" w:rsidTr="007313A4">
        <w:trPr>
          <w:trHeight w:val="394"/>
        </w:trPr>
        <w:tc>
          <w:tcPr>
            <w:tcW w:w="3397" w:type="dxa"/>
            <w:tcBorders>
              <w:bottom w:val="single" w:sz="4" w:space="0" w:color="4472C4" w:themeColor="accent1"/>
            </w:tcBorders>
            <w:shd w:val="clear" w:color="auto" w:fill="FFFFFF" w:themeFill="background1"/>
            <w:vAlign w:val="center"/>
          </w:tcPr>
          <w:p w14:paraId="6E40FB43" w14:textId="77777777" w:rsidR="009C0A64" w:rsidRDefault="009C0A64" w:rsidP="007313A4">
            <w:pPr>
              <w:rPr>
                <w:b/>
                <w:bCs/>
                <w:color w:val="000000" w:themeColor="text1"/>
              </w:rPr>
            </w:pPr>
            <w:r>
              <w:rPr>
                <w:b/>
                <w:bCs/>
                <w:color w:val="000000" w:themeColor="text1"/>
              </w:rPr>
              <w:t>Prioridad (Rodear una):</w:t>
            </w:r>
          </w:p>
        </w:tc>
        <w:tc>
          <w:tcPr>
            <w:tcW w:w="5953" w:type="dxa"/>
            <w:tcBorders>
              <w:bottom w:val="single" w:sz="4" w:space="0" w:color="4472C4" w:themeColor="accent1"/>
            </w:tcBorders>
            <w:shd w:val="clear" w:color="auto" w:fill="FFFFFF" w:themeFill="background1"/>
            <w:vAlign w:val="center"/>
          </w:tcPr>
          <w:p w14:paraId="4DF42516" w14:textId="77777777" w:rsidR="009C0A64" w:rsidRPr="00353AD3" w:rsidRDefault="009C0A64" w:rsidP="007313A4">
            <w:pPr>
              <w:ind w:left="1080"/>
              <w:rPr>
                <w:b/>
                <w:bCs/>
                <w:color w:val="000000" w:themeColor="text1"/>
              </w:rPr>
            </w:pPr>
            <w:r w:rsidRPr="00353AD3">
              <w:rPr>
                <w:b/>
                <w:bCs/>
                <w:color w:val="000000" w:themeColor="text1"/>
              </w:rPr>
              <w:t>1.</w:t>
            </w:r>
            <w:r>
              <w:rPr>
                <w:b/>
                <w:bCs/>
                <w:color w:val="000000" w:themeColor="text1"/>
              </w:rPr>
              <w:t xml:space="preserve"> Alta    2. Media    3. Baja</w:t>
            </w:r>
          </w:p>
        </w:tc>
      </w:tr>
    </w:tbl>
    <w:p w14:paraId="65B52D99" w14:textId="77777777" w:rsidR="009C0A64" w:rsidRDefault="009C0A64" w:rsidP="009C0A64">
      <w:r>
        <w:br w:type="page"/>
      </w:r>
    </w:p>
    <w:tbl>
      <w:tblPr>
        <w:tblStyle w:val="Tablaconcuadrcula"/>
        <w:tblW w:w="0" w:type="auto"/>
        <w:tblInd w:w="-5" w:type="dxa"/>
        <w:tblLook w:val="06A0" w:firstRow="1" w:lastRow="0" w:firstColumn="1" w:lastColumn="0" w:noHBand="1" w:noVBand="1"/>
      </w:tblPr>
      <w:tblGrid>
        <w:gridCol w:w="2247"/>
        <w:gridCol w:w="1002"/>
        <w:gridCol w:w="995"/>
        <w:gridCol w:w="2146"/>
        <w:gridCol w:w="230"/>
        <w:gridCol w:w="1879"/>
      </w:tblGrid>
      <w:tr w:rsidR="009C0A64" w:rsidRPr="00700700" w14:paraId="7BD12AD8" w14:textId="77777777">
        <w:tc>
          <w:tcPr>
            <w:tcW w:w="9350" w:type="dxa"/>
            <w:gridSpan w:val="6"/>
            <w:tcBorders>
              <w:bottom w:val="nil"/>
            </w:tcBorders>
            <w:shd w:val="clear" w:color="auto" w:fill="000000" w:themeFill="text1"/>
          </w:tcPr>
          <w:p w14:paraId="72A33FBD" w14:textId="77777777" w:rsidR="009C0A64" w:rsidRPr="00700700" w:rsidRDefault="009C0A64" w:rsidP="007313A4">
            <w:pPr>
              <w:jc w:val="center"/>
              <w:rPr>
                <w:b/>
                <w:bCs/>
                <w:color w:val="FFFFFF" w:themeColor="background1"/>
              </w:rPr>
            </w:pPr>
            <w:r w:rsidRPr="00700700">
              <w:rPr>
                <w:b/>
                <w:bCs/>
                <w:color w:val="FFFFFF" w:themeColor="background1"/>
              </w:rPr>
              <w:lastRenderedPageBreak/>
              <w:t>PLANTILLA SOLICITUD DE CAMBIO</w:t>
            </w:r>
            <w:r>
              <w:rPr>
                <w:b/>
                <w:bCs/>
                <w:color w:val="FFFFFF" w:themeColor="background1"/>
              </w:rPr>
              <w:t xml:space="preserve"> – MODELO G</w:t>
            </w:r>
          </w:p>
        </w:tc>
      </w:tr>
      <w:tr w:rsidR="009C0A64" w:rsidRPr="00700700" w14:paraId="3050328B" w14:textId="77777777">
        <w:tc>
          <w:tcPr>
            <w:tcW w:w="9350" w:type="dxa"/>
            <w:gridSpan w:val="6"/>
            <w:tcBorders>
              <w:top w:val="nil"/>
              <w:left w:val="nil"/>
              <w:bottom w:val="nil"/>
              <w:right w:val="nil"/>
            </w:tcBorders>
            <w:shd w:val="clear" w:color="auto" w:fill="FFFFFF" w:themeFill="background1"/>
          </w:tcPr>
          <w:p w14:paraId="2265A3F8" w14:textId="77777777" w:rsidR="009C0A64" w:rsidRPr="00700700" w:rsidRDefault="009C0A64" w:rsidP="007313A4">
            <w:pPr>
              <w:rPr>
                <w:b/>
                <w:bCs/>
                <w:color w:val="FFFFFF" w:themeColor="background1"/>
              </w:rPr>
            </w:pPr>
          </w:p>
        </w:tc>
      </w:tr>
      <w:tr w:rsidR="009C0A64" w:rsidRPr="00700700" w14:paraId="64D7F1C5" w14:textId="77777777">
        <w:tc>
          <w:tcPr>
            <w:tcW w:w="9350" w:type="dxa"/>
            <w:gridSpan w:val="6"/>
            <w:tcBorders>
              <w:top w:val="nil"/>
              <w:bottom w:val="single" w:sz="4" w:space="0" w:color="4472C4" w:themeColor="accent1"/>
            </w:tcBorders>
            <w:shd w:val="clear" w:color="auto" w:fill="000000" w:themeFill="text1"/>
          </w:tcPr>
          <w:p w14:paraId="0FAFC2FC" w14:textId="77777777" w:rsidR="009C0A64" w:rsidRPr="00700700" w:rsidRDefault="009C0A64" w:rsidP="007313A4">
            <w:pPr>
              <w:jc w:val="center"/>
              <w:rPr>
                <w:b/>
                <w:bCs/>
                <w:color w:val="FFFFFF" w:themeColor="background1"/>
              </w:rPr>
            </w:pPr>
            <w:r w:rsidRPr="00700700">
              <w:rPr>
                <w:b/>
                <w:bCs/>
                <w:color w:val="FFFFFF" w:themeColor="background1"/>
              </w:rPr>
              <w:t>Descripción del cambio</w:t>
            </w:r>
          </w:p>
        </w:tc>
      </w:tr>
      <w:tr w:rsidR="009C0A64" w:rsidRPr="00700700" w14:paraId="4CA1E849" w14:textId="77777777">
        <w:tc>
          <w:tcPr>
            <w:tcW w:w="3505" w:type="dxa"/>
            <w:gridSpan w:val="2"/>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4B63038F" w14:textId="77777777" w:rsidR="009C0A64" w:rsidRPr="00700700" w:rsidRDefault="009C0A64" w:rsidP="007313A4">
            <w:pPr>
              <w:rPr>
                <w:b/>
                <w:bCs/>
                <w:color w:val="000000" w:themeColor="text1"/>
              </w:rPr>
            </w:pPr>
            <w:r>
              <w:rPr>
                <w:b/>
                <w:bCs/>
                <w:color w:val="000000" w:themeColor="text1"/>
              </w:rPr>
              <w:t>Nombre del proyecto</w:t>
            </w:r>
            <w:r w:rsidRPr="00700700">
              <w:rPr>
                <w:b/>
                <w:bCs/>
                <w:color w:val="000000" w:themeColor="text1"/>
              </w:rPr>
              <w:t>:</w:t>
            </w:r>
          </w:p>
        </w:tc>
        <w:tc>
          <w:tcPr>
            <w:tcW w:w="3780"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308C5B7E" w14:textId="77777777" w:rsidR="009C0A64" w:rsidRPr="00700700" w:rsidRDefault="009C0A64" w:rsidP="007313A4">
            <w:pPr>
              <w:rPr>
                <w:b/>
                <w:bCs/>
                <w:color w:val="000000" w:themeColor="text1"/>
              </w:rPr>
            </w:pPr>
            <w:r>
              <w:rPr>
                <w:b/>
                <w:bCs/>
                <w:color w:val="000000" w:themeColor="text1"/>
              </w:rPr>
              <w:t>Título del cambio</w:t>
            </w:r>
            <w:r w:rsidRPr="00700700">
              <w:rPr>
                <w:b/>
                <w:bCs/>
                <w:color w:val="000000" w:themeColor="text1"/>
              </w:rPr>
              <w:t>:</w:t>
            </w:r>
          </w:p>
        </w:tc>
        <w:tc>
          <w:tcPr>
            <w:tcW w:w="206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139EC2BF" w14:textId="77777777" w:rsidR="009C0A64" w:rsidRPr="00700700" w:rsidRDefault="009C0A64" w:rsidP="007313A4">
            <w:pPr>
              <w:rPr>
                <w:b/>
                <w:bCs/>
                <w:color w:val="000000" w:themeColor="text1"/>
              </w:rPr>
            </w:pPr>
            <w:r>
              <w:rPr>
                <w:b/>
                <w:bCs/>
                <w:color w:val="000000" w:themeColor="text1"/>
              </w:rPr>
              <w:t>ID</w:t>
            </w:r>
            <w:r w:rsidRPr="00700700">
              <w:rPr>
                <w:b/>
                <w:bCs/>
                <w:color w:val="000000" w:themeColor="text1"/>
              </w:rPr>
              <w:t>:</w:t>
            </w:r>
          </w:p>
        </w:tc>
      </w:tr>
      <w:tr w:rsidR="009C0A64" w:rsidRPr="00700700" w14:paraId="05F0430D" w14:textId="77777777">
        <w:tc>
          <w:tcPr>
            <w:tcW w:w="3505" w:type="dxa"/>
            <w:gridSpan w:val="2"/>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7A591C9F" w14:textId="77777777" w:rsidR="009C0A64" w:rsidRPr="00700700" w:rsidRDefault="009C0A64" w:rsidP="007313A4">
            <w:pPr>
              <w:rPr>
                <w:b/>
                <w:bCs/>
                <w:color w:val="000000" w:themeColor="text1"/>
              </w:rPr>
            </w:pPr>
          </w:p>
        </w:tc>
        <w:tc>
          <w:tcPr>
            <w:tcW w:w="3780"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47ABF360" w14:textId="77777777" w:rsidR="009C0A64" w:rsidRPr="00700700" w:rsidRDefault="009C0A64" w:rsidP="007313A4">
            <w:pPr>
              <w:rPr>
                <w:b/>
                <w:bCs/>
                <w:color w:val="000000" w:themeColor="text1"/>
              </w:rPr>
            </w:pPr>
          </w:p>
        </w:tc>
        <w:tc>
          <w:tcPr>
            <w:tcW w:w="206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vAlign w:val="center"/>
          </w:tcPr>
          <w:p w14:paraId="2AA48E35" w14:textId="77777777" w:rsidR="009C0A64" w:rsidRPr="00700700" w:rsidRDefault="009C0A64" w:rsidP="007313A4">
            <w:pPr>
              <w:jc w:val="center"/>
              <w:rPr>
                <w:b/>
                <w:bCs/>
                <w:color w:val="000000" w:themeColor="text1"/>
                <w:sz w:val="12"/>
                <w:szCs w:val="12"/>
              </w:rPr>
            </w:pPr>
            <w:r w:rsidRPr="00700700">
              <w:rPr>
                <w:b/>
                <w:bCs/>
                <w:color w:val="BFBFBF" w:themeColor="background1" w:themeShade="BF"/>
                <w:sz w:val="12"/>
                <w:szCs w:val="12"/>
              </w:rPr>
              <w:t>(Asignación automática)</w:t>
            </w:r>
          </w:p>
        </w:tc>
      </w:tr>
      <w:tr w:rsidR="009C0A64" w:rsidRPr="00700700" w14:paraId="3DB2E053" w14:textId="77777777">
        <w:tc>
          <w:tcPr>
            <w:tcW w:w="3505" w:type="dxa"/>
            <w:gridSpan w:val="2"/>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6D48FB3F" w14:textId="77777777" w:rsidR="009C0A64" w:rsidRPr="00700700" w:rsidRDefault="009C0A64" w:rsidP="007313A4">
            <w:pPr>
              <w:rPr>
                <w:b/>
                <w:bCs/>
                <w:color w:val="000000" w:themeColor="text1"/>
              </w:rPr>
            </w:pPr>
            <w:r>
              <w:rPr>
                <w:b/>
                <w:bCs/>
                <w:color w:val="000000" w:themeColor="text1"/>
              </w:rPr>
              <w:t>Nombre del interesado</w:t>
            </w:r>
            <w:r w:rsidRPr="00700700">
              <w:rPr>
                <w:b/>
                <w:bCs/>
                <w:color w:val="000000" w:themeColor="text1"/>
              </w:rPr>
              <w:t xml:space="preserve">: </w:t>
            </w:r>
          </w:p>
        </w:tc>
        <w:tc>
          <w:tcPr>
            <w:tcW w:w="3780"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23DBA290" w14:textId="77777777" w:rsidR="009C0A64" w:rsidRPr="00700700" w:rsidRDefault="009C0A64" w:rsidP="007313A4">
            <w:pPr>
              <w:rPr>
                <w:b/>
                <w:bCs/>
                <w:color w:val="000000" w:themeColor="text1"/>
              </w:rPr>
            </w:pPr>
            <w:r>
              <w:rPr>
                <w:b/>
                <w:bCs/>
                <w:color w:val="000000" w:themeColor="text1"/>
              </w:rPr>
              <w:t>E-mail de contacto</w:t>
            </w:r>
            <w:r w:rsidRPr="00700700">
              <w:rPr>
                <w:b/>
                <w:bCs/>
                <w:color w:val="000000" w:themeColor="text1"/>
              </w:rPr>
              <w:t>:</w:t>
            </w:r>
          </w:p>
        </w:tc>
        <w:tc>
          <w:tcPr>
            <w:tcW w:w="206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3BF83FC3" w14:textId="77777777" w:rsidR="009C0A64" w:rsidRPr="00700700" w:rsidRDefault="009C0A64" w:rsidP="007313A4">
            <w:pPr>
              <w:rPr>
                <w:b/>
                <w:bCs/>
                <w:color w:val="000000" w:themeColor="text1"/>
              </w:rPr>
            </w:pPr>
            <w:r>
              <w:rPr>
                <w:b/>
                <w:bCs/>
                <w:color w:val="000000" w:themeColor="text1"/>
              </w:rPr>
              <w:t>Fecha</w:t>
            </w:r>
            <w:r w:rsidRPr="00700700">
              <w:rPr>
                <w:b/>
                <w:bCs/>
                <w:color w:val="000000" w:themeColor="text1"/>
              </w:rPr>
              <w:t>:</w:t>
            </w:r>
          </w:p>
        </w:tc>
      </w:tr>
      <w:tr w:rsidR="009C0A64" w:rsidRPr="00700700" w14:paraId="7BF81F96" w14:textId="77777777">
        <w:tc>
          <w:tcPr>
            <w:tcW w:w="3505" w:type="dxa"/>
            <w:gridSpan w:val="2"/>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1254AABE" w14:textId="77777777" w:rsidR="009C0A64" w:rsidRDefault="009C0A64" w:rsidP="007313A4">
            <w:pPr>
              <w:rPr>
                <w:b/>
                <w:bCs/>
                <w:color w:val="000000" w:themeColor="text1"/>
              </w:rPr>
            </w:pPr>
          </w:p>
        </w:tc>
        <w:tc>
          <w:tcPr>
            <w:tcW w:w="3780"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552705A7" w14:textId="77777777" w:rsidR="009C0A64" w:rsidRDefault="009C0A64" w:rsidP="007313A4">
            <w:pPr>
              <w:rPr>
                <w:b/>
                <w:bCs/>
                <w:color w:val="000000" w:themeColor="text1"/>
              </w:rPr>
            </w:pPr>
          </w:p>
        </w:tc>
        <w:tc>
          <w:tcPr>
            <w:tcW w:w="206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vAlign w:val="center"/>
          </w:tcPr>
          <w:p w14:paraId="5510AE36" w14:textId="77777777" w:rsidR="009C0A64" w:rsidRDefault="009C0A64" w:rsidP="007313A4">
            <w:pPr>
              <w:jc w:val="center"/>
              <w:rPr>
                <w:b/>
                <w:bCs/>
                <w:color w:val="000000" w:themeColor="text1"/>
              </w:rPr>
            </w:pPr>
            <w:r w:rsidRPr="00700700">
              <w:rPr>
                <w:b/>
                <w:bCs/>
                <w:color w:val="BFBFBF" w:themeColor="background1" w:themeShade="BF"/>
                <w:sz w:val="12"/>
                <w:szCs w:val="12"/>
              </w:rPr>
              <w:t>(Asignación automática)</w:t>
            </w:r>
          </w:p>
        </w:tc>
      </w:tr>
      <w:tr w:rsidR="009C0A64" w:rsidRPr="00700700" w14:paraId="47FE638A" w14:textId="77777777">
        <w:trPr>
          <w:trHeight w:val="2008"/>
        </w:trPr>
        <w:tc>
          <w:tcPr>
            <w:tcW w:w="9350" w:type="dxa"/>
            <w:gridSpan w:val="6"/>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78E0B2C0" w14:textId="77777777" w:rsidR="009C0A64" w:rsidRPr="00700700" w:rsidRDefault="009C0A64" w:rsidP="007313A4">
            <w:pPr>
              <w:rPr>
                <w:b/>
                <w:bCs/>
                <w:color w:val="000000" w:themeColor="text1"/>
              </w:rPr>
            </w:pPr>
            <w:r>
              <w:rPr>
                <w:b/>
                <w:bCs/>
                <w:color w:val="000000" w:themeColor="text1"/>
              </w:rPr>
              <w:t>Descripción del cambio</w:t>
            </w:r>
            <w:r w:rsidRPr="00700700">
              <w:rPr>
                <w:b/>
                <w:bCs/>
                <w:color w:val="000000" w:themeColor="text1"/>
              </w:rPr>
              <w:t>:</w:t>
            </w:r>
          </w:p>
          <w:p w14:paraId="5F367A4A" w14:textId="77777777" w:rsidR="009C0A64" w:rsidRPr="00700700" w:rsidRDefault="009C0A64" w:rsidP="007313A4">
            <w:pPr>
              <w:rPr>
                <w:b/>
                <w:bCs/>
                <w:color w:val="000000" w:themeColor="text1"/>
              </w:rPr>
            </w:pPr>
          </w:p>
        </w:tc>
      </w:tr>
      <w:tr w:rsidR="009C0A64" w:rsidRPr="00700700" w14:paraId="6E740F4B" w14:textId="77777777">
        <w:trPr>
          <w:trHeight w:val="301"/>
        </w:trPr>
        <w:tc>
          <w:tcPr>
            <w:tcW w:w="2337"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053D8C3D" w14:textId="77777777" w:rsidR="009C0A64" w:rsidRDefault="009C0A64" w:rsidP="007313A4">
            <w:pPr>
              <w:rPr>
                <w:b/>
                <w:bCs/>
                <w:color w:val="000000" w:themeColor="text1"/>
              </w:rPr>
            </w:pPr>
            <w:r>
              <w:rPr>
                <w:b/>
                <w:bCs/>
                <w:color w:val="000000" w:themeColor="text1"/>
              </w:rPr>
              <w:t>Departamento:</w:t>
            </w:r>
          </w:p>
        </w:tc>
        <w:tc>
          <w:tcPr>
            <w:tcW w:w="2338" w:type="dxa"/>
            <w:gridSpan w:val="2"/>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2539B13D" w14:textId="77777777" w:rsidR="009C0A64" w:rsidRDefault="009C0A64" w:rsidP="007313A4">
            <w:pPr>
              <w:rPr>
                <w:b/>
                <w:bCs/>
                <w:color w:val="000000" w:themeColor="text1"/>
              </w:rPr>
            </w:pPr>
          </w:p>
        </w:tc>
        <w:tc>
          <w:tcPr>
            <w:tcW w:w="2337"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31514A07" w14:textId="77777777" w:rsidR="009C0A64" w:rsidRDefault="009C0A64" w:rsidP="007313A4">
            <w:pPr>
              <w:rPr>
                <w:b/>
                <w:bCs/>
                <w:color w:val="000000" w:themeColor="text1"/>
              </w:rPr>
            </w:pPr>
            <w:r>
              <w:rPr>
                <w:b/>
                <w:bCs/>
                <w:color w:val="000000" w:themeColor="text1"/>
              </w:rPr>
              <w:t xml:space="preserve">Contacto </w:t>
            </w:r>
            <w:proofErr w:type="spellStart"/>
            <w:r>
              <w:rPr>
                <w:b/>
                <w:bCs/>
                <w:color w:val="000000" w:themeColor="text1"/>
              </w:rPr>
              <w:t>Depart</w:t>
            </w:r>
            <w:proofErr w:type="spellEnd"/>
            <w:r>
              <w:rPr>
                <w:b/>
                <w:bCs/>
                <w:color w:val="000000" w:themeColor="text1"/>
              </w:rPr>
              <w:t>.:</w:t>
            </w:r>
          </w:p>
        </w:tc>
        <w:tc>
          <w:tcPr>
            <w:tcW w:w="2338" w:type="dxa"/>
            <w:gridSpan w:val="2"/>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1691B25B" w14:textId="77777777" w:rsidR="009C0A64" w:rsidRDefault="009C0A64" w:rsidP="007313A4">
            <w:pPr>
              <w:rPr>
                <w:b/>
                <w:bCs/>
                <w:color w:val="000000" w:themeColor="text1"/>
              </w:rPr>
            </w:pPr>
          </w:p>
        </w:tc>
      </w:tr>
      <w:tr w:rsidR="009C0A64" w:rsidRPr="00700700" w14:paraId="0583DE2C" w14:textId="77777777">
        <w:trPr>
          <w:trHeight w:val="301"/>
        </w:trPr>
        <w:tc>
          <w:tcPr>
            <w:tcW w:w="4675"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757B9FF6" w14:textId="77777777" w:rsidR="009C0A64" w:rsidRDefault="009C0A64" w:rsidP="007313A4">
            <w:pPr>
              <w:rPr>
                <w:b/>
                <w:bCs/>
                <w:color w:val="000000" w:themeColor="text1"/>
              </w:rPr>
            </w:pPr>
            <w:r>
              <w:rPr>
                <w:b/>
                <w:bCs/>
                <w:color w:val="000000" w:themeColor="text1"/>
              </w:rPr>
              <w:t>Plazo:</w:t>
            </w:r>
          </w:p>
        </w:tc>
        <w:tc>
          <w:tcPr>
            <w:tcW w:w="4675"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22B499FA" w14:textId="77777777" w:rsidR="009C0A64" w:rsidRDefault="009C0A64" w:rsidP="007313A4">
            <w:pPr>
              <w:rPr>
                <w:b/>
                <w:bCs/>
                <w:color w:val="000000" w:themeColor="text1"/>
              </w:rPr>
            </w:pPr>
            <w:r>
              <w:rPr>
                <w:b/>
                <w:bCs/>
                <w:color w:val="000000" w:themeColor="text1"/>
              </w:rPr>
              <w:t>Personal responsable:</w:t>
            </w:r>
          </w:p>
        </w:tc>
      </w:tr>
      <w:tr w:rsidR="009C0A64" w:rsidRPr="00700700" w14:paraId="69A86B9F" w14:textId="77777777">
        <w:trPr>
          <w:trHeight w:val="1231"/>
        </w:trPr>
        <w:tc>
          <w:tcPr>
            <w:tcW w:w="4675"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2EEEE300" w14:textId="77777777" w:rsidR="009C0A64" w:rsidRDefault="009C0A64" w:rsidP="007313A4">
            <w:pPr>
              <w:rPr>
                <w:b/>
                <w:bCs/>
                <w:color w:val="000000" w:themeColor="text1"/>
              </w:rPr>
            </w:pPr>
          </w:p>
        </w:tc>
        <w:tc>
          <w:tcPr>
            <w:tcW w:w="4675"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1D874680" w14:textId="77777777" w:rsidR="009C0A64" w:rsidRDefault="009C0A64" w:rsidP="007313A4">
            <w:pPr>
              <w:rPr>
                <w:b/>
                <w:bCs/>
                <w:color w:val="000000" w:themeColor="text1"/>
              </w:rPr>
            </w:pPr>
          </w:p>
        </w:tc>
      </w:tr>
    </w:tbl>
    <w:p w14:paraId="7D35ABC4" w14:textId="77777777" w:rsidR="009C0A64" w:rsidRDefault="009C0A64" w:rsidP="009C0A64"/>
    <w:tbl>
      <w:tblPr>
        <w:tblStyle w:val="Tablaconcuadrcula"/>
        <w:tblW w:w="0" w:type="auto"/>
        <w:tblLook w:val="06A0" w:firstRow="1" w:lastRow="0" w:firstColumn="1" w:lastColumn="0" w:noHBand="1" w:noVBand="1"/>
      </w:tblPr>
      <w:tblGrid>
        <w:gridCol w:w="3112"/>
        <w:gridCol w:w="5382"/>
      </w:tblGrid>
      <w:tr w:rsidR="009C0A64" w:rsidRPr="00700700" w14:paraId="48FFB674" w14:textId="77777777" w:rsidTr="007313A4">
        <w:tc>
          <w:tcPr>
            <w:tcW w:w="9350" w:type="dxa"/>
            <w:gridSpan w:val="2"/>
            <w:shd w:val="clear" w:color="auto" w:fill="000000" w:themeFill="text1"/>
          </w:tcPr>
          <w:p w14:paraId="0F0B8BD2" w14:textId="77777777" w:rsidR="009C0A64" w:rsidRPr="00700700" w:rsidRDefault="009C0A64" w:rsidP="007313A4">
            <w:pPr>
              <w:jc w:val="center"/>
              <w:rPr>
                <w:b/>
                <w:bCs/>
                <w:color w:val="FFFFFF" w:themeColor="background1"/>
              </w:rPr>
            </w:pPr>
            <w:r>
              <w:rPr>
                <w:b/>
                <w:bCs/>
                <w:color w:val="FFFFFF" w:themeColor="background1"/>
              </w:rPr>
              <w:t>Análisis del cambio</w:t>
            </w:r>
          </w:p>
        </w:tc>
      </w:tr>
      <w:tr w:rsidR="009C0A64" w:rsidRPr="00700700" w14:paraId="72A1910F" w14:textId="77777777" w:rsidTr="007313A4">
        <w:tc>
          <w:tcPr>
            <w:tcW w:w="3397" w:type="dxa"/>
            <w:shd w:val="clear" w:color="auto" w:fill="FFFFFF" w:themeFill="background1"/>
          </w:tcPr>
          <w:p w14:paraId="15075EB4" w14:textId="77777777" w:rsidR="009C0A64" w:rsidRDefault="009C0A64" w:rsidP="007313A4">
            <w:pPr>
              <w:rPr>
                <w:b/>
                <w:bCs/>
                <w:color w:val="000000" w:themeColor="text1"/>
              </w:rPr>
            </w:pPr>
            <w:r>
              <w:rPr>
                <w:b/>
                <w:bCs/>
                <w:color w:val="000000" w:themeColor="text1"/>
              </w:rPr>
              <w:t>Autoridad de control:</w:t>
            </w:r>
          </w:p>
        </w:tc>
        <w:tc>
          <w:tcPr>
            <w:tcW w:w="5953" w:type="dxa"/>
            <w:shd w:val="clear" w:color="auto" w:fill="FFFFFF" w:themeFill="background1"/>
          </w:tcPr>
          <w:p w14:paraId="56C8DBB5" w14:textId="77777777" w:rsidR="009C0A64" w:rsidRDefault="009C0A64" w:rsidP="007313A4">
            <w:pPr>
              <w:rPr>
                <w:b/>
                <w:bCs/>
                <w:color w:val="000000" w:themeColor="text1"/>
              </w:rPr>
            </w:pPr>
          </w:p>
        </w:tc>
      </w:tr>
      <w:tr w:rsidR="009C0A64" w:rsidRPr="00700700" w14:paraId="7005ED59" w14:textId="77777777" w:rsidTr="007313A4">
        <w:tc>
          <w:tcPr>
            <w:tcW w:w="3397" w:type="dxa"/>
            <w:shd w:val="clear" w:color="auto" w:fill="FFFFFF" w:themeFill="background1"/>
          </w:tcPr>
          <w:p w14:paraId="3B46D247" w14:textId="77777777" w:rsidR="009C0A64" w:rsidRPr="00700700" w:rsidRDefault="009C0A64" w:rsidP="007313A4">
            <w:pPr>
              <w:rPr>
                <w:b/>
                <w:bCs/>
                <w:color w:val="000000" w:themeColor="text1"/>
              </w:rPr>
            </w:pPr>
            <w:r>
              <w:rPr>
                <w:b/>
                <w:bCs/>
                <w:color w:val="000000" w:themeColor="text1"/>
              </w:rPr>
              <w:t>Estimación del coste económico</w:t>
            </w:r>
            <w:r w:rsidRPr="00700700">
              <w:rPr>
                <w:b/>
                <w:bCs/>
                <w:color w:val="000000" w:themeColor="text1"/>
              </w:rPr>
              <w:t>:</w:t>
            </w:r>
          </w:p>
        </w:tc>
        <w:tc>
          <w:tcPr>
            <w:tcW w:w="5953" w:type="dxa"/>
            <w:shd w:val="clear" w:color="auto" w:fill="FFFFFF" w:themeFill="background1"/>
          </w:tcPr>
          <w:p w14:paraId="26FDC1F0" w14:textId="77777777" w:rsidR="009C0A64" w:rsidRPr="00700700" w:rsidRDefault="009C0A64" w:rsidP="007313A4">
            <w:pPr>
              <w:rPr>
                <w:b/>
                <w:bCs/>
                <w:color w:val="000000" w:themeColor="text1"/>
              </w:rPr>
            </w:pPr>
          </w:p>
        </w:tc>
      </w:tr>
      <w:tr w:rsidR="009C0A64" w:rsidRPr="00700700" w14:paraId="0E5967C9" w14:textId="77777777" w:rsidTr="007313A4">
        <w:tc>
          <w:tcPr>
            <w:tcW w:w="3397" w:type="dxa"/>
            <w:shd w:val="clear" w:color="auto" w:fill="FFFFFF" w:themeFill="background1"/>
          </w:tcPr>
          <w:p w14:paraId="2E6F7561" w14:textId="77777777" w:rsidR="009C0A64" w:rsidRPr="00700700" w:rsidRDefault="009C0A64" w:rsidP="007313A4">
            <w:pPr>
              <w:rPr>
                <w:b/>
                <w:bCs/>
                <w:color w:val="000000" w:themeColor="text1"/>
              </w:rPr>
            </w:pPr>
            <w:r>
              <w:rPr>
                <w:b/>
                <w:bCs/>
                <w:color w:val="000000" w:themeColor="text1"/>
              </w:rPr>
              <w:t>Estimación del coste temporal:</w:t>
            </w:r>
          </w:p>
        </w:tc>
        <w:tc>
          <w:tcPr>
            <w:tcW w:w="5953" w:type="dxa"/>
            <w:shd w:val="clear" w:color="auto" w:fill="FFFFFF" w:themeFill="background1"/>
          </w:tcPr>
          <w:p w14:paraId="04F6E26F" w14:textId="77777777" w:rsidR="009C0A64" w:rsidRPr="00700700" w:rsidRDefault="009C0A64" w:rsidP="007313A4">
            <w:pPr>
              <w:rPr>
                <w:b/>
                <w:bCs/>
                <w:color w:val="000000" w:themeColor="text1"/>
              </w:rPr>
            </w:pPr>
          </w:p>
        </w:tc>
      </w:tr>
      <w:tr w:rsidR="009C0A64" w:rsidRPr="00700700" w14:paraId="5E560CE8" w14:textId="77777777" w:rsidTr="007313A4">
        <w:tc>
          <w:tcPr>
            <w:tcW w:w="3397" w:type="dxa"/>
            <w:shd w:val="clear" w:color="auto" w:fill="FFFFFF" w:themeFill="background1"/>
          </w:tcPr>
          <w:p w14:paraId="16EF4AFC" w14:textId="77777777" w:rsidR="009C0A64" w:rsidRPr="00700700" w:rsidRDefault="009C0A64" w:rsidP="007313A4">
            <w:pPr>
              <w:rPr>
                <w:b/>
                <w:bCs/>
                <w:color w:val="000000" w:themeColor="text1"/>
              </w:rPr>
            </w:pPr>
            <w:r>
              <w:rPr>
                <w:b/>
                <w:bCs/>
                <w:color w:val="000000" w:themeColor="text1"/>
              </w:rPr>
              <w:t>Estimación del alcance:</w:t>
            </w:r>
          </w:p>
        </w:tc>
        <w:tc>
          <w:tcPr>
            <w:tcW w:w="5953" w:type="dxa"/>
            <w:shd w:val="clear" w:color="auto" w:fill="FFFFFF" w:themeFill="background1"/>
          </w:tcPr>
          <w:p w14:paraId="751C6B87" w14:textId="77777777" w:rsidR="009C0A64" w:rsidRPr="00700700" w:rsidRDefault="009C0A64" w:rsidP="007313A4">
            <w:pPr>
              <w:rPr>
                <w:b/>
                <w:bCs/>
                <w:color w:val="000000" w:themeColor="text1"/>
              </w:rPr>
            </w:pPr>
          </w:p>
        </w:tc>
      </w:tr>
      <w:tr w:rsidR="009C0A64" w:rsidRPr="00700700" w14:paraId="2B809CA1" w14:textId="77777777" w:rsidTr="007313A4">
        <w:trPr>
          <w:trHeight w:val="1724"/>
        </w:trPr>
        <w:tc>
          <w:tcPr>
            <w:tcW w:w="9350" w:type="dxa"/>
            <w:gridSpan w:val="2"/>
            <w:shd w:val="clear" w:color="auto" w:fill="FFFFFF" w:themeFill="background1"/>
          </w:tcPr>
          <w:p w14:paraId="263A0BA8" w14:textId="77777777" w:rsidR="009C0A64" w:rsidRPr="00700700" w:rsidRDefault="009C0A64" w:rsidP="007313A4">
            <w:pPr>
              <w:rPr>
                <w:b/>
                <w:bCs/>
                <w:color w:val="000000" w:themeColor="text1"/>
              </w:rPr>
            </w:pPr>
            <w:r>
              <w:rPr>
                <w:b/>
                <w:bCs/>
                <w:color w:val="000000" w:themeColor="text1"/>
              </w:rPr>
              <w:t>Comentarios adicionales:</w:t>
            </w:r>
          </w:p>
          <w:p w14:paraId="1BDDEAAD" w14:textId="77777777" w:rsidR="009C0A64" w:rsidRPr="00700700" w:rsidRDefault="009C0A64" w:rsidP="007313A4">
            <w:pPr>
              <w:rPr>
                <w:b/>
                <w:bCs/>
                <w:color w:val="000000" w:themeColor="text1"/>
              </w:rPr>
            </w:pPr>
          </w:p>
        </w:tc>
      </w:tr>
      <w:tr w:rsidR="009C0A64" w:rsidRPr="00700700" w14:paraId="62426FD0" w14:textId="77777777" w:rsidTr="007313A4">
        <w:trPr>
          <w:trHeight w:val="394"/>
        </w:trPr>
        <w:tc>
          <w:tcPr>
            <w:tcW w:w="3397" w:type="dxa"/>
            <w:shd w:val="clear" w:color="auto" w:fill="FFFFFF" w:themeFill="background1"/>
            <w:vAlign w:val="center"/>
          </w:tcPr>
          <w:p w14:paraId="0005A5A8" w14:textId="77777777" w:rsidR="009C0A64" w:rsidRDefault="009C0A64" w:rsidP="007313A4">
            <w:pPr>
              <w:rPr>
                <w:b/>
                <w:bCs/>
                <w:color w:val="000000" w:themeColor="text1"/>
              </w:rPr>
            </w:pPr>
            <w:r>
              <w:rPr>
                <w:b/>
                <w:bCs/>
                <w:color w:val="000000" w:themeColor="text1"/>
              </w:rPr>
              <w:t>Estado:</w:t>
            </w:r>
          </w:p>
        </w:tc>
        <w:tc>
          <w:tcPr>
            <w:tcW w:w="5953" w:type="dxa"/>
            <w:shd w:val="clear" w:color="auto" w:fill="FFFFFF" w:themeFill="background1"/>
            <w:vAlign w:val="center"/>
          </w:tcPr>
          <w:p w14:paraId="73B0D759" w14:textId="77777777" w:rsidR="009C0A64" w:rsidRDefault="009C0A64" w:rsidP="007313A4">
            <w:pPr>
              <w:rPr>
                <w:b/>
                <w:bCs/>
                <w:color w:val="000000" w:themeColor="text1"/>
              </w:rPr>
            </w:pPr>
          </w:p>
        </w:tc>
      </w:tr>
      <w:tr w:rsidR="009C0A64" w:rsidRPr="00700700" w14:paraId="7D653646" w14:textId="77777777" w:rsidTr="007313A4">
        <w:trPr>
          <w:trHeight w:val="394"/>
        </w:trPr>
        <w:tc>
          <w:tcPr>
            <w:tcW w:w="3397" w:type="dxa"/>
            <w:shd w:val="clear" w:color="auto" w:fill="FFFFFF" w:themeFill="background1"/>
            <w:vAlign w:val="center"/>
          </w:tcPr>
          <w:p w14:paraId="29C8575B" w14:textId="77777777" w:rsidR="009C0A64" w:rsidRDefault="009C0A64" w:rsidP="007313A4">
            <w:pPr>
              <w:rPr>
                <w:b/>
                <w:bCs/>
                <w:color w:val="000000" w:themeColor="text1"/>
              </w:rPr>
            </w:pPr>
            <w:r>
              <w:rPr>
                <w:b/>
                <w:bCs/>
                <w:color w:val="000000" w:themeColor="text1"/>
              </w:rPr>
              <w:t>Prioridad (Rodear una):</w:t>
            </w:r>
          </w:p>
        </w:tc>
        <w:tc>
          <w:tcPr>
            <w:tcW w:w="5953" w:type="dxa"/>
            <w:shd w:val="clear" w:color="auto" w:fill="FFFFFF" w:themeFill="background1"/>
            <w:vAlign w:val="center"/>
          </w:tcPr>
          <w:p w14:paraId="05CBFAE7" w14:textId="77777777" w:rsidR="009C0A64" w:rsidRPr="00353AD3" w:rsidRDefault="009C0A64" w:rsidP="007313A4">
            <w:pPr>
              <w:ind w:left="1080"/>
              <w:rPr>
                <w:b/>
                <w:bCs/>
                <w:color w:val="000000" w:themeColor="text1"/>
              </w:rPr>
            </w:pPr>
            <w:r w:rsidRPr="00353AD3">
              <w:rPr>
                <w:b/>
                <w:bCs/>
                <w:color w:val="000000" w:themeColor="text1"/>
              </w:rPr>
              <w:t>1.</w:t>
            </w:r>
            <w:r>
              <w:rPr>
                <w:b/>
                <w:bCs/>
                <w:color w:val="000000" w:themeColor="text1"/>
              </w:rPr>
              <w:t xml:space="preserve"> Alta    2. Media    3. Baja</w:t>
            </w:r>
          </w:p>
        </w:tc>
      </w:tr>
      <w:tr w:rsidR="009C0A64" w:rsidRPr="00700700" w14:paraId="74318769" w14:textId="77777777" w:rsidTr="007313A4">
        <w:trPr>
          <w:trHeight w:val="394"/>
        </w:trPr>
        <w:tc>
          <w:tcPr>
            <w:tcW w:w="3397" w:type="dxa"/>
            <w:tcBorders>
              <w:bottom w:val="single" w:sz="4" w:space="0" w:color="4472C4" w:themeColor="accent1"/>
            </w:tcBorders>
            <w:shd w:val="clear" w:color="auto" w:fill="FFFFFF" w:themeFill="background1"/>
            <w:vAlign w:val="center"/>
          </w:tcPr>
          <w:p w14:paraId="2EE00AC6" w14:textId="77777777" w:rsidR="009C0A64" w:rsidRPr="00353AD3" w:rsidRDefault="009C0A64" w:rsidP="007313A4">
            <w:pPr>
              <w:rPr>
                <w:b/>
                <w:bCs/>
                <w:color w:val="000000" w:themeColor="text1"/>
              </w:rPr>
            </w:pPr>
            <w:r>
              <w:rPr>
                <w:b/>
                <w:bCs/>
                <w:color w:val="000000" w:themeColor="text1"/>
              </w:rPr>
              <w:t>ID versión preliminar:</w:t>
            </w:r>
          </w:p>
        </w:tc>
        <w:tc>
          <w:tcPr>
            <w:tcW w:w="5953" w:type="dxa"/>
            <w:tcBorders>
              <w:bottom w:val="single" w:sz="4" w:space="0" w:color="4472C4" w:themeColor="accent1"/>
            </w:tcBorders>
            <w:shd w:val="clear" w:color="auto" w:fill="FFFFFF" w:themeFill="background1"/>
            <w:vAlign w:val="center"/>
          </w:tcPr>
          <w:p w14:paraId="640A24C5" w14:textId="77777777" w:rsidR="009C0A64" w:rsidRPr="00353AD3" w:rsidRDefault="009C0A64" w:rsidP="007313A4">
            <w:pPr>
              <w:ind w:left="1080"/>
              <w:rPr>
                <w:b/>
                <w:bCs/>
                <w:color w:val="000000" w:themeColor="text1"/>
              </w:rPr>
            </w:pPr>
          </w:p>
        </w:tc>
      </w:tr>
    </w:tbl>
    <w:p w14:paraId="2B24ABED" w14:textId="77777777" w:rsidR="009C0A64" w:rsidRDefault="009C0A64" w:rsidP="009C0A64">
      <w:r>
        <w:br w:type="page"/>
      </w:r>
    </w:p>
    <w:tbl>
      <w:tblPr>
        <w:tblStyle w:val="Tablaconcuadrcula"/>
        <w:tblW w:w="0" w:type="auto"/>
        <w:tblInd w:w="-5" w:type="dxa"/>
        <w:tblLook w:val="06A0" w:firstRow="1" w:lastRow="0" w:firstColumn="1" w:lastColumn="0" w:noHBand="1" w:noVBand="1"/>
      </w:tblPr>
      <w:tblGrid>
        <w:gridCol w:w="2247"/>
        <w:gridCol w:w="1002"/>
        <w:gridCol w:w="995"/>
        <w:gridCol w:w="2146"/>
        <w:gridCol w:w="230"/>
        <w:gridCol w:w="1879"/>
      </w:tblGrid>
      <w:tr w:rsidR="009C0A64" w:rsidRPr="00700700" w14:paraId="2CA042A4" w14:textId="77777777">
        <w:tc>
          <w:tcPr>
            <w:tcW w:w="9350" w:type="dxa"/>
            <w:gridSpan w:val="6"/>
            <w:tcBorders>
              <w:bottom w:val="nil"/>
            </w:tcBorders>
            <w:shd w:val="clear" w:color="auto" w:fill="000000" w:themeFill="text1"/>
          </w:tcPr>
          <w:p w14:paraId="38E4626A" w14:textId="77777777" w:rsidR="009C0A64" w:rsidRPr="00700700" w:rsidRDefault="009C0A64" w:rsidP="007313A4">
            <w:pPr>
              <w:jc w:val="center"/>
              <w:rPr>
                <w:b/>
                <w:bCs/>
                <w:color w:val="FFFFFF" w:themeColor="background1"/>
              </w:rPr>
            </w:pPr>
            <w:r w:rsidRPr="00700700">
              <w:rPr>
                <w:b/>
                <w:bCs/>
                <w:color w:val="FFFFFF" w:themeColor="background1"/>
              </w:rPr>
              <w:lastRenderedPageBreak/>
              <w:t>PLANTILLA SOLICITUD DE CAMBIO</w:t>
            </w:r>
            <w:r>
              <w:rPr>
                <w:b/>
                <w:bCs/>
                <w:color w:val="FFFFFF" w:themeColor="background1"/>
              </w:rPr>
              <w:t xml:space="preserve"> – MODELO H</w:t>
            </w:r>
          </w:p>
        </w:tc>
      </w:tr>
      <w:tr w:rsidR="009C0A64" w:rsidRPr="00700700" w14:paraId="1E884483" w14:textId="77777777">
        <w:tc>
          <w:tcPr>
            <w:tcW w:w="9350" w:type="dxa"/>
            <w:gridSpan w:val="6"/>
            <w:tcBorders>
              <w:top w:val="nil"/>
              <w:left w:val="nil"/>
              <w:bottom w:val="nil"/>
              <w:right w:val="nil"/>
            </w:tcBorders>
            <w:shd w:val="clear" w:color="auto" w:fill="FFFFFF" w:themeFill="background1"/>
          </w:tcPr>
          <w:p w14:paraId="1B296805" w14:textId="77777777" w:rsidR="009C0A64" w:rsidRPr="00700700" w:rsidRDefault="009C0A64" w:rsidP="007313A4">
            <w:pPr>
              <w:rPr>
                <w:b/>
                <w:bCs/>
                <w:color w:val="FFFFFF" w:themeColor="background1"/>
              </w:rPr>
            </w:pPr>
          </w:p>
        </w:tc>
      </w:tr>
      <w:tr w:rsidR="009C0A64" w:rsidRPr="00700700" w14:paraId="125B5A51" w14:textId="77777777">
        <w:tc>
          <w:tcPr>
            <w:tcW w:w="9350" w:type="dxa"/>
            <w:gridSpan w:val="6"/>
            <w:tcBorders>
              <w:top w:val="nil"/>
              <w:bottom w:val="single" w:sz="4" w:space="0" w:color="4472C4" w:themeColor="accent1"/>
            </w:tcBorders>
            <w:shd w:val="clear" w:color="auto" w:fill="000000" w:themeFill="text1"/>
          </w:tcPr>
          <w:p w14:paraId="6CB90E02" w14:textId="77777777" w:rsidR="009C0A64" w:rsidRPr="00700700" w:rsidRDefault="009C0A64" w:rsidP="007313A4">
            <w:pPr>
              <w:jc w:val="center"/>
              <w:rPr>
                <w:b/>
                <w:bCs/>
                <w:color w:val="FFFFFF" w:themeColor="background1"/>
              </w:rPr>
            </w:pPr>
            <w:r w:rsidRPr="00700700">
              <w:rPr>
                <w:b/>
                <w:bCs/>
                <w:color w:val="FFFFFF" w:themeColor="background1"/>
              </w:rPr>
              <w:t>Descripción del cambio</w:t>
            </w:r>
          </w:p>
        </w:tc>
      </w:tr>
      <w:tr w:rsidR="009C0A64" w:rsidRPr="00700700" w14:paraId="0C3D1592" w14:textId="77777777">
        <w:tc>
          <w:tcPr>
            <w:tcW w:w="3505" w:type="dxa"/>
            <w:gridSpan w:val="2"/>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55A48501" w14:textId="77777777" w:rsidR="009C0A64" w:rsidRPr="00700700" w:rsidRDefault="009C0A64" w:rsidP="007313A4">
            <w:pPr>
              <w:rPr>
                <w:b/>
                <w:bCs/>
                <w:color w:val="000000" w:themeColor="text1"/>
              </w:rPr>
            </w:pPr>
            <w:r>
              <w:rPr>
                <w:b/>
                <w:bCs/>
                <w:color w:val="000000" w:themeColor="text1"/>
              </w:rPr>
              <w:t>Nombre del proyecto</w:t>
            </w:r>
            <w:r w:rsidRPr="00700700">
              <w:rPr>
                <w:b/>
                <w:bCs/>
                <w:color w:val="000000" w:themeColor="text1"/>
              </w:rPr>
              <w:t>:</w:t>
            </w:r>
          </w:p>
        </w:tc>
        <w:tc>
          <w:tcPr>
            <w:tcW w:w="3780"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238F5E51" w14:textId="77777777" w:rsidR="009C0A64" w:rsidRPr="00700700" w:rsidRDefault="009C0A64" w:rsidP="007313A4">
            <w:pPr>
              <w:rPr>
                <w:b/>
                <w:bCs/>
                <w:color w:val="000000" w:themeColor="text1"/>
              </w:rPr>
            </w:pPr>
            <w:r>
              <w:rPr>
                <w:b/>
                <w:bCs/>
                <w:color w:val="000000" w:themeColor="text1"/>
              </w:rPr>
              <w:t>Título del cambio</w:t>
            </w:r>
            <w:r w:rsidRPr="00700700">
              <w:rPr>
                <w:b/>
                <w:bCs/>
                <w:color w:val="000000" w:themeColor="text1"/>
              </w:rPr>
              <w:t>:</w:t>
            </w:r>
          </w:p>
        </w:tc>
        <w:tc>
          <w:tcPr>
            <w:tcW w:w="206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4E2212EE" w14:textId="77777777" w:rsidR="009C0A64" w:rsidRPr="00700700" w:rsidRDefault="009C0A64" w:rsidP="007313A4">
            <w:pPr>
              <w:rPr>
                <w:b/>
                <w:bCs/>
                <w:color w:val="000000" w:themeColor="text1"/>
              </w:rPr>
            </w:pPr>
            <w:r>
              <w:rPr>
                <w:b/>
                <w:bCs/>
                <w:color w:val="000000" w:themeColor="text1"/>
              </w:rPr>
              <w:t>ID</w:t>
            </w:r>
            <w:r w:rsidRPr="00700700">
              <w:rPr>
                <w:b/>
                <w:bCs/>
                <w:color w:val="000000" w:themeColor="text1"/>
              </w:rPr>
              <w:t>:</w:t>
            </w:r>
          </w:p>
        </w:tc>
      </w:tr>
      <w:tr w:rsidR="009C0A64" w:rsidRPr="00700700" w14:paraId="59FF916D" w14:textId="77777777">
        <w:tc>
          <w:tcPr>
            <w:tcW w:w="3505" w:type="dxa"/>
            <w:gridSpan w:val="2"/>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1E71451A" w14:textId="77777777" w:rsidR="009C0A64" w:rsidRPr="00700700" w:rsidRDefault="009C0A64" w:rsidP="007313A4">
            <w:pPr>
              <w:rPr>
                <w:b/>
                <w:bCs/>
                <w:color w:val="000000" w:themeColor="text1"/>
              </w:rPr>
            </w:pPr>
          </w:p>
        </w:tc>
        <w:tc>
          <w:tcPr>
            <w:tcW w:w="3780"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7A74BFB9" w14:textId="77777777" w:rsidR="009C0A64" w:rsidRPr="00700700" w:rsidRDefault="009C0A64" w:rsidP="007313A4">
            <w:pPr>
              <w:rPr>
                <w:b/>
                <w:bCs/>
                <w:color w:val="000000" w:themeColor="text1"/>
              </w:rPr>
            </w:pPr>
          </w:p>
        </w:tc>
        <w:tc>
          <w:tcPr>
            <w:tcW w:w="206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vAlign w:val="center"/>
          </w:tcPr>
          <w:p w14:paraId="6BEC0EC5" w14:textId="77777777" w:rsidR="009C0A64" w:rsidRPr="00700700" w:rsidRDefault="009C0A64" w:rsidP="007313A4">
            <w:pPr>
              <w:jc w:val="center"/>
              <w:rPr>
                <w:b/>
                <w:bCs/>
                <w:color w:val="000000" w:themeColor="text1"/>
                <w:sz w:val="12"/>
                <w:szCs w:val="12"/>
              </w:rPr>
            </w:pPr>
            <w:r w:rsidRPr="00700700">
              <w:rPr>
                <w:b/>
                <w:bCs/>
                <w:color w:val="BFBFBF" w:themeColor="background1" w:themeShade="BF"/>
                <w:sz w:val="12"/>
                <w:szCs w:val="12"/>
              </w:rPr>
              <w:t>(Asignación automática)</w:t>
            </w:r>
          </w:p>
        </w:tc>
      </w:tr>
      <w:tr w:rsidR="009C0A64" w:rsidRPr="00700700" w14:paraId="3566F4D0" w14:textId="77777777">
        <w:tc>
          <w:tcPr>
            <w:tcW w:w="3505" w:type="dxa"/>
            <w:gridSpan w:val="2"/>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3C7AF829" w14:textId="77777777" w:rsidR="009C0A64" w:rsidRPr="00700700" w:rsidRDefault="009C0A64" w:rsidP="007313A4">
            <w:pPr>
              <w:rPr>
                <w:b/>
                <w:bCs/>
                <w:color w:val="000000" w:themeColor="text1"/>
              </w:rPr>
            </w:pPr>
            <w:r>
              <w:rPr>
                <w:b/>
                <w:bCs/>
                <w:color w:val="000000" w:themeColor="text1"/>
              </w:rPr>
              <w:t>Nombre del interesado</w:t>
            </w:r>
            <w:r w:rsidRPr="00700700">
              <w:rPr>
                <w:b/>
                <w:bCs/>
                <w:color w:val="000000" w:themeColor="text1"/>
              </w:rPr>
              <w:t xml:space="preserve">: </w:t>
            </w:r>
          </w:p>
        </w:tc>
        <w:tc>
          <w:tcPr>
            <w:tcW w:w="3780"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548F1682" w14:textId="77777777" w:rsidR="009C0A64" w:rsidRPr="00700700" w:rsidRDefault="009C0A64" w:rsidP="007313A4">
            <w:pPr>
              <w:rPr>
                <w:b/>
                <w:bCs/>
                <w:color w:val="000000" w:themeColor="text1"/>
              </w:rPr>
            </w:pPr>
            <w:r>
              <w:rPr>
                <w:b/>
                <w:bCs/>
                <w:color w:val="000000" w:themeColor="text1"/>
              </w:rPr>
              <w:t>E-mail de contacto</w:t>
            </w:r>
            <w:r w:rsidRPr="00700700">
              <w:rPr>
                <w:b/>
                <w:bCs/>
                <w:color w:val="000000" w:themeColor="text1"/>
              </w:rPr>
              <w:t>:</w:t>
            </w:r>
          </w:p>
        </w:tc>
        <w:tc>
          <w:tcPr>
            <w:tcW w:w="206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105F5C5C" w14:textId="77777777" w:rsidR="009C0A64" w:rsidRPr="00700700" w:rsidRDefault="009C0A64" w:rsidP="007313A4">
            <w:pPr>
              <w:rPr>
                <w:b/>
                <w:bCs/>
                <w:color w:val="000000" w:themeColor="text1"/>
              </w:rPr>
            </w:pPr>
            <w:r>
              <w:rPr>
                <w:b/>
                <w:bCs/>
                <w:color w:val="000000" w:themeColor="text1"/>
              </w:rPr>
              <w:t>Fecha</w:t>
            </w:r>
            <w:r w:rsidRPr="00700700">
              <w:rPr>
                <w:b/>
                <w:bCs/>
                <w:color w:val="000000" w:themeColor="text1"/>
              </w:rPr>
              <w:t>:</w:t>
            </w:r>
          </w:p>
        </w:tc>
      </w:tr>
      <w:tr w:rsidR="009C0A64" w:rsidRPr="00700700" w14:paraId="5EB2C037" w14:textId="77777777">
        <w:tc>
          <w:tcPr>
            <w:tcW w:w="3505" w:type="dxa"/>
            <w:gridSpan w:val="2"/>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49CA9CAA" w14:textId="77777777" w:rsidR="009C0A64" w:rsidRDefault="009C0A64" w:rsidP="007313A4">
            <w:pPr>
              <w:rPr>
                <w:b/>
                <w:bCs/>
                <w:color w:val="000000" w:themeColor="text1"/>
              </w:rPr>
            </w:pPr>
          </w:p>
        </w:tc>
        <w:tc>
          <w:tcPr>
            <w:tcW w:w="3780"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7CE8FC12" w14:textId="77777777" w:rsidR="009C0A64" w:rsidRDefault="009C0A64" w:rsidP="007313A4">
            <w:pPr>
              <w:rPr>
                <w:b/>
                <w:bCs/>
                <w:color w:val="000000" w:themeColor="text1"/>
              </w:rPr>
            </w:pPr>
          </w:p>
        </w:tc>
        <w:tc>
          <w:tcPr>
            <w:tcW w:w="206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vAlign w:val="center"/>
          </w:tcPr>
          <w:p w14:paraId="111B4856" w14:textId="77777777" w:rsidR="009C0A64" w:rsidRDefault="009C0A64" w:rsidP="007313A4">
            <w:pPr>
              <w:jc w:val="center"/>
              <w:rPr>
                <w:b/>
                <w:bCs/>
                <w:color w:val="000000" w:themeColor="text1"/>
              </w:rPr>
            </w:pPr>
            <w:r w:rsidRPr="00700700">
              <w:rPr>
                <w:b/>
                <w:bCs/>
                <w:color w:val="BFBFBF" w:themeColor="background1" w:themeShade="BF"/>
                <w:sz w:val="12"/>
                <w:szCs w:val="12"/>
              </w:rPr>
              <w:t>(Asignación automática)</w:t>
            </w:r>
          </w:p>
        </w:tc>
      </w:tr>
      <w:tr w:rsidR="009C0A64" w:rsidRPr="00700700" w14:paraId="6848F93F" w14:textId="77777777">
        <w:trPr>
          <w:trHeight w:val="2008"/>
        </w:trPr>
        <w:tc>
          <w:tcPr>
            <w:tcW w:w="9350" w:type="dxa"/>
            <w:gridSpan w:val="6"/>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0A84E7EF" w14:textId="77777777" w:rsidR="009C0A64" w:rsidRPr="00700700" w:rsidRDefault="009C0A64" w:rsidP="007313A4">
            <w:pPr>
              <w:rPr>
                <w:b/>
                <w:bCs/>
                <w:color w:val="000000" w:themeColor="text1"/>
              </w:rPr>
            </w:pPr>
            <w:r>
              <w:rPr>
                <w:b/>
                <w:bCs/>
                <w:color w:val="000000" w:themeColor="text1"/>
              </w:rPr>
              <w:t>Descripción del cambio</w:t>
            </w:r>
            <w:r w:rsidRPr="00700700">
              <w:rPr>
                <w:b/>
                <w:bCs/>
                <w:color w:val="000000" w:themeColor="text1"/>
              </w:rPr>
              <w:t>:</w:t>
            </w:r>
          </w:p>
          <w:p w14:paraId="27C26928" w14:textId="77777777" w:rsidR="009C0A64" w:rsidRPr="00700700" w:rsidRDefault="009C0A64" w:rsidP="007313A4">
            <w:pPr>
              <w:rPr>
                <w:b/>
                <w:bCs/>
                <w:color w:val="000000" w:themeColor="text1"/>
              </w:rPr>
            </w:pPr>
          </w:p>
        </w:tc>
      </w:tr>
      <w:tr w:rsidR="009C0A64" w:rsidRPr="00700700" w14:paraId="4A99EA19" w14:textId="77777777">
        <w:trPr>
          <w:trHeight w:val="301"/>
        </w:trPr>
        <w:tc>
          <w:tcPr>
            <w:tcW w:w="2337"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528EDE4C" w14:textId="77777777" w:rsidR="009C0A64" w:rsidRDefault="009C0A64" w:rsidP="007313A4">
            <w:pPr>
              <w:rPr>
                <w:b/>
                <w:bCs/>
                <w:color w:val="000000" w:themeColor="text1"/>
              </w:rPr>
            </w:pPr>
            <w:r>
              <w:rPr>
                <w:b/>
                <w:bCs/>
                <w:color w:val="000000" w:themeColor="text1"/>
              </w:rPr>
              <w:t>Departamento:</w:t>
            </w:r>
          </w:p>
        </w:tc>
        <w:tc>
          <w:tcPr>
            <w:tcW w:w="2338" w:type="dxa"/>
            <w:gridSpan w:val="2"/>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4DF2DF7A" w14:textId="77777777" w:rsidR="009C0A64" w:rsidRDefault="009C0A64" w:rsidP="007313A4">
            <w:pPr>
              <w:rPr>
                <w:b/>
                <w:bCs/>
                <w:color w:val="000000" w:themeColor="text1"/>
              </w:rPr>
            </w:pPr>
          </w:p>
        </w:tc>
        <w:tc>
          <w:tcPr>
            <w:tcW w:w="2337"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79742B4D" w14:textId="77777777" w:rsidR="009C0A64" w:rsidRDefault="009C0A64" w:rsidP="007313A4">
            <w:pPr>
              <w:rPr>
                <w:b/>
                <w:bCs/>
                <w:color w:val="000000" w:themeColor="text1"/>
              </w:rPr>
            </w:pPr>
            <w:r>
              <w:rPr>
                <w:b/>
                <w:bCs/>
                <w:color w:val="000000" w:themeColor="text1"/>
              </w:rPr>
              <w:t xml:space="preserve">Contacto </w:t>
            </w:r>
            <w:proofErr w:type="spellStart"/>
            <w:r>
              <w:rPr>
                <w:b/>
                <w:bCs/>
                <w:color w:val="000000" w:themeColor="text1"/>
              </w:rPr>
              <w:t>Depart</w:t>
            </w:r>
            <w:proofErr w:type="spellEnd"/>
            <w:r>
              <w:rPr>
                <w:b/>
                <w:bCs/>
                <w:color w:val="000000" w:themeColor="text1"/>
              </w:rPr>
              <w:t>.:</w:t>
            </w:r>
          </w:p>
        </w:tc>
        <w:tc>
          <w:tcPr>
            <w:tcW w:w="2338" w:type="dxa"/>
            <w:gridSpan w:val="2"/>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78AE1CF5" w14:textId="77777777" w:rsidR="009C0A64" w:rsidRDefault="009C0A64" w:rsidP="007313A4">
            <w:pPr>
              <w:rPr>
                <w:b/>
                <w:bCs/>
                <w:color w:val="000000" w:themeColor="text1"/>
              </w:rPr>
            </w:pPr>
          </w:p>
        </w:tc>
      </w:tr>
      <w:tr w:rsidR="009C0A64" w:rsidRPr="00700700" w14:paraId="6312502E" w14:textId="77777777">
        <w:trPr>
          <w:trHeight w:val="301"/>
        </w:trPr>
        <w:tc>
          <w:tcPr>
            <w:tcW w:w="4675"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0DB6AE1B" w14:textId="77777777" w:rsidR="009C0A64" w:rsidRDefault="009C0A64" w:rsidP="007313A4">
            <w:pPr>
              <w:rPr>
                <w:b/>
                <w:bCs/>
                <w:color w:val="000000" w:themeColor="text1"/>
              </w:rPr>
            </w:pPr>
            <w:r>
              <w:rPr>
                <w:b/>
                <w:bCs/>
                <w:color w:val="000000" w:themeColor="text1"/>
              </w:rPr>
              <w:t>Plazo:</w:t>
            </w:r>
          </w:p>
        </w:tc>
        <w:tc>
          <w:tcPr>
            <w:tcW w:w="4675"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3442004D" w14:textId="77777777" w:rsidR="009C0A64" w:rsidRDefault="009C0A64" w:rsidP="007313A4">
            <w:pPr>
              <w:rPr>
                <w:b/>
                <w:bCs/>
                <w:color w:val="000000" w:themeColor="text1"/>
              </w:rPr>
            </w:pPr>
            <w:r>
              <w:rPr>
                <w:b/>
                <w:bCs/>
                <w:color w:val="000000" w:themeColor="text1"/>
              </w:rPr>
              <w:t>Personal responsable:</w:t>
            </w:r>
          </w:p>
        </w:tc>
      </w:tr>
      <w:tr w:rsidR="009C0A64" w:rsidRPr="00700700" w14:paraId="47D9998A" w14:textId="77777777">
        <w:trPr>
          <w:trHeight w:val="1231"/>
        </w:trPr>
        <w:tc>
          <w:tcPr>
            <w:tcW w:w="4675"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509AD61E" w14:textId="77777777" w:rsidR="009C0A64" w:rsidRDefault="009C0A64" w:rsidP="007313A4">
            <w:pPr>
              <w:rPr>
                <w:b/>
                <w:bCs/>
                <w:color w:val="000000" w:themeColor="text1"/>
              </w:rPr>
            </w:pPr>
          </w:p>
        </w:tc>
        <w:tc>
          <w:tcPr>
            <w:tcW w:w="4675"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5F151BD5" w14:textId="77777777" w:rsidR="009C0A64" w:rsidRDefault="009C0A64" w:rsidP="007313A4">
            <w:pPr>
              <w:rPr>
                <w:b/>
                <w:bCs/>
                <w:color w:val="000000" w:themeColor="text1"/>
              </w:rPr>
            </w:pPr>
          </w:p>
        </w:tc>
      </w:tr>
    </w:tbl>
    <w:p w14:paraId="01E410D6" w14:textId="77777777" w:rsidR="009C0A64" w:rsidRDefault="009C0A64" w:rsidP="009C0A64"/>
    <w:tbl>
      <w:tblPr>
        <w:tblStyle w:val="Tablaconcuadrcula"/>
        <w:tblW w:w="0" w:type="auto"/>
        <w:tblLook w:val="06A0" w:firstRow="1" w:lastRow="0" w:firstColumn="1" w:lastColumn="0" w:noHBand="1" w:noVBand="1"/>
      </w:tblPr>
      <w:tblGrid>
        <w:gridCol w:w="3112"/>
        <w:gridCol w:w="5382"/>
      </w:tblGrid>
      <w:tr w:rsidR="009C0A64" w:rsidRPr="00700700" w14:paraId="6D8B1F17" w14:textId="77777777" w:rsidTr="007313A4">
        <w:tc>
          <w:tcPr>
            <w:tcW w:w="9350" w:type="dxa"/>
            <w:gridSpan w:val="2"/>
            <w:shd w:val="clear" w:color="auto" w:fill="000000" w:themeFill="text1"/>
          </w:tcPr>
          <w:p w14:paraId="2566A315" w14:textId="77777777" w:rsidR="009C0A64" w:rsidRPr="00700700" w:rsidRDefault="009C0A64" w:rsidP="007313A4">
            <w:pPr>
              <w:jc w:val="center"/>
              <w:rPr>
                <w:b/>
                <w:bCs/>
                <w:color w:val="FFFFFF" w:themeColor="background1"/>
              </w:rPr>
            </w:pPr>
            <w:r>
              <w:rPr>
                <w:b/>
                <w:bCs/>
                <w:color w:val="FFFFFF" w:themeColor="background1"/>
              </w:rPr>
              <w:t>Análisis del cambio</w:t>
            </w:r>
          </w:p>
        </w:tc>
      </w:tr>
      <w:tr w:rsidR="009C0A64" w:rsidRPr="00700700" w14:paraId="7ACD28FB" w14:textId="77777777" w:rsidTr="007313A4">
        <w:tc>
          <w:tcPr>
            <w:tcW w:w="3397" w:type="dxa"/>
            <w:shd w:val="clear" w:color="auto" w:fill="FFFFFF" w:themeFill="background1"/>
          </w:tcPr>
          <w:p w14:paraId="0D34AA9F" w14:textId="77777777" w:rsidR="009C0A64" w:rsidRDefault="009C0A64" w:rsidP="007313A4">
            <w:pPr>
              <w:rPr>
                <w:b/>
                <w:bCs/>
                <w:color w:val="000000" w:themeColor="text1"/>
              </w:rPr>
            </w:pPr>
            <w:r>
              <w:rPr>
                <w:b/>
                <w:bCs/>
                <w:color w:val="000000" w:themeColor="text1"/>
              </w:rPr>
              <w:t>Autoridad de control:</w:t>
            </w:r>
          </w:p>
        </w:tc>
        <w:tc>
          <w:tcPr>
            <w:tcW w:w="5953" w:type="dxa"/>
            <w:shd w:val="clear" w:color="auto" w:fill="FFFFFF" w:themeFill="background1"/>
          </w:tcPr>
          <w:p w14:paraId="38825394" w14:textId="77777777" w:rsidR="009C0A64" w:rsidRDefault="009C0A64" w:rsidP="007313A4">
            <w:pPr>
              <w:rPr>
                <w:b/>
                <w:bCs/>
                <w:color w:val="000000" w:themeColor="text1"/>
              </w:rPr>
            </w:pPr>
          </w:p>
        </w:tc>
      </w:tr>
      <w:tr w:rsidR="009C0A64" w:rsidRPr="00700700" w14:paraId="3F009D4B" w14:textId="77777777" w:rsidTr="007313A4">
        <w:tc>
          <w:tcPr>
            <w:tcW w:w="3397" w:type="dxa"/>
            <w:shd w:val="clear" w:color="auto" w:fill="FFFFFF" w:themeFill="background1"/>
          </w:tcPr>
          <w:p w14:paraId="2BAA2BAE" w14:textId="77777777" w:rsidR="009C0A64" w:rsidRPr="00700700" w:rsidRDefault="009C0A64" w:rsidP="007313A4">
            <w:pPr>
              <w:rPr>
                <w:b/>
                <w:bCs/>
                <w:color w:val="000000" w:themeColor="text1"/>
              </w:rPr>
            </w:pPr>
            <w:r>
              <w:rPr>
                <w:b/>
                <w:bCs/>
                <w:color w:val="000000" w:themeColor="text1"/>
              </w:rPr>
              <w:t>Estimación del coste económico</w:t>
            </w:r>
            <w:r w:rsidRPr="00700700">
              <w:rPr>
                <w:b/>
                <w:bCs/>
                <w:color w:val="000000" w:themeColor="text1"/>
              </w:rPr>
              <w:t>:</w:t>
            </w:r>
          </w:p>
        </w:tc>
        <w:tc>
          <w:tcPr>
            <w:tcW w:w="5953" w:type="dxa"/>
            <w:shd w:val="clear" w:color="auto" w:fill="FFFFFF" w:themeFill="background1"/>
          </w:tcPr>
          <w:p w14:paraId="3A5A8DD9" w14:textId="77777777" w:rsidR="009C0A64" w:rsidRPr="00700700" w:rsidRDefault="009C0A64" w:rsidP="007313A4">
            <w:pPr>
              <w:rPr>
                <w:b/>
                <w:bCs/>
                <w:color w:val="000000" w:themeColor="text1"/>
              </w:rPr>
            </w:pPr>
          </w:p>
        </w:tc>
      </w:tr>
      <w:tr w:rsidR="009C0A64" w:rsidRPr="00700700" w14:paraId="11CE112C" w14:textId="77777777" w:rsidTr="007313A4">
        <w:tc>
          <w:tcPr>
            <w:tcW w:w="3397" w:type="dxa"/>
            <w:shd w:val="clear" w:color="auto" w:fill="FFFFFF" w:themeFill="background1"/>
          </w:tcPr>
          <w:p w14:paraId="159F0976" w14:textId="77777777" w:rsidR="009C0A64" w:rsidRPr="00700700" w:rsidRDefault="009C0A64" w:rsidP="007313A4">
            <w:pPr>
              <w:rPr>
                <w:b/>
                <w:bCs/>
                <w:color w:val="000000" w:themeColor="text1"/>
              </w:rPr>
            </w:pPr>
            <w:r>
              <w:rPr>
                <w:b/>
                <w:bCs/>
                <w:color w:val="000000" w:themeColor="text1"/>
              </w:rPr>
              <w:t>Estimación del coste temporal:</w:t>
            </w:r>
          </w:p>
        </w:tc>
        <w:tc>
          <w:tcPr>
            <w:tcW w:w="5953" w:type="dxa"/>
            <w:shd w:val="clear" w:color="auto" w:fill="FFFFFF" w:themeFill="background1"/>
          </w:tcPr>
          <w:p w14:paraId="113AA4B9" w14:textId="77777777" w:rsidR="009C0A64" w:rsidRPr="00700700" w:rsidRDefault="009C0A64" w:rsidP="007313A4">
            <w:pPr>
              <w:rPr>
                <w:b/>
                <w:bCs/>
                <w:color w:val="000000" w:themeColor="text1"/>
              </w:rPr>
            </w:pPr>
          </w:p>
        </w:tc>
      </w:tr>
      <w:tr w:rsidR="009C0A64" w:rsidRPr="00700700" w14:paraId="398DE3A1" w14:textId="77777777" w:rsidTr="007313A4">
        <w:tc>
          <w:tcPr>
            <w:tcW w:w="3397" w:type="dxa"/>
            <w:shd w:val="clear" w:color="auto" w:fill="FFFFFF" w:themeFill="background1"/>
          </w:tcPr>
          <w:p w14:paraId="29756ECC" w14:textId="77777777" w:rsidR="009C0A64" w:rsidRPr="00700700" w:rsidRDefault="009C0A64" w:rsidP="007313A4">
            <w:pPr>
              <w:rPr>
                <w:b/>
                <w:bCs/>
                <w:color w:val="000000" w:themeColor="text1"/>
              </w:rPr>
            </w:pPr>
            <w:r>
              <w:rPr>
                <w:b/>
                <w:bCs/>
                <w:color w:val="000000" w:themeColor="text1"/>
              </w:rPr>
              <w:t>Estimación del alcance:</w:t>
            </w:r>
          </w:p>
        </w:tc>
        <w:tc>
          <w:tcPr>
            <w:tcW w:w="5953" w:type="dxa"/>
            <w:shd w:val="clear" w:color="auto" w:fill="FFFFFF" w:themeFill="background1"/>
          </w:tcPr>
          <w:p w14:paraId="1928493A" w14:textId="77777777" w:rsidR="009C0A64" w:rsidRPr="00700700" w:rsidRDefault="009C0A64" w:rsidP="007313A4">
            <w:pPr>
              <w:rPr>
                <w:b/>
                <w:bCs/>
                <w:color w:val="000000" w:themeColor="text1"/>
              </w:rPr>
            </w:pPr>
          </w:p>
        </w:tc>
      </w:tr>
      <w:tr w:rsidR="009C0A64" w:rsidRPr="00700700" w14:paraId="5E3F6B50" w14:textId="77777777" w:rsidTr="007313A4">
        <w:trPr>
          <w:trHeight w:val="1724"/>
        </w:trPr>
        <w:tc>
          <w:tcPr>
            <w:tcW w:w="9350" w:type="dxa"/>
            <w:gridSpan w:val="2"/>
            <w:shd w:val="clear" w:color="auto" w:fill="FFFFFF" w:themeFill="background1"/>
          </w:tcPr>
          <w:p w14:paraId="13625BC0" w14:textId="77777777" w:rsidR="009C0A64" w:rsidRPr="00700700" w:rsidRDefault="009C0A64" w:rsidP="007313A4">
            <w:pPr>
              <w:rPr>
                <w:b/>
                <w:bCs/>
                <w:color w:val="000000" w:themeColor="text1"/>
              </w:rPr>
            </w:pPr>
            <w:r>
              <w:rPr>
                <w:b/>
                <w:bCs/>
                <w:color w:val="000000" w:themeColor="text1"/>
              </w:rPr>
              <w:t>Comentarios adicionales:</w:t>
            </w:r>
          </w:p>
          <w:p w14:paraId="3F669A6F" w14:textId="77777777" w:rsidR="009C0A64" w:rsidRPr="00700700" w:rsidRDefault="009C0A64" w:rsidP="007313A4">
            <w:pPr>
              <w:rPr>
                <w:b/>
                <w:bCs/>
                <w:color w:val="000000" w:themeColor="text1"/>
              </w:rPr>
            </w:pPr>
          </w:p>
        </w:tc>
      </w:tr>
      <w:tr w:rsidR="009C0A64" w:rsidRPr="00700700" w14:paraId="02C54AB8" w14:textId="77777777" w:rsidTr="007313A4">
        <w:trPr>
          <w:trHeight w:val="394"/>
        </w:trPr>
        <w:tc>
          <w:tcPr>
            <w:tcW w:w="3397" w:type="dxa"/>
            <w:shd w:val="clear" w:color="auto" w:fill="FFFFFF" w:themeFill="background1"/>
            <w:vAlign w:val="center"/>
          </w:tcPr>
          <w:p w14:paraId="4204D7D8" w14:textId="77777777" w:rsidR="009C0A64" w:rsidRDefault="009C0A64" w:rsidP="007313A4">
            <w:pPr>
              <w:rPr>
                <w:b/>
                <w:bCs/>
                <w:color w:val="000000" w:themeColor="text1"/>
              </w:rPr>
            </w:pPr>
            <w:r>
              <w:rPr>
                <w:b/>
                <w:bCs/>
                <w:color w:val="000000" w:themeColor="text1"/>
              </w:rPr>
              <w:t>Estado:</w:t>
            </w:r>
          </w:p>
        </w:tc>
        <w:tc>
          <w:tcPr>
            <w:tcW w:w="5953" w:type="dxa"/>
            <w:shd w:val="clear" w:color="auto" w:fill="FFFFFF" w:themeFill="background1"/>
            <w:vAlign w:val="center"/>
          </w:tcPr>
          <w:p w14:paraId="4ED95601" w14:textId="77777777" w:rsidR="009C0A64" w:rsidRDefault="009C0A64" w:rsidP="007313A4">
            <w:pPr>
              <w:rPr>
                <w:b/>
                <w:bCs/>
                <w:color w:val="000000" w:themeColor="text1"/>
              </w:rPr>
            </w:pPr>
          </w:p>
        </w:tc>
      </w:tr>
      <w:tr w:rsidR="009C0A64" w:rsidRPr="00700700" w14:paraId="58447B7B" w14:textId="77777777" w:rsidTr="007313A4">
        <w:trPr>
          <w:trHeight w:val="394"/>
        </w:trPr>
        <w:tc>
          <w:tcPr>
            <w:tcW w:w="3397" w:type="dxa"/>
            <w:shd w:val="clear" w:color="auto" w:fill="FFFFFF" w:themeFill="background1"/>
            <w:vAlign w:val="center"/>
          </w:tcPr>
          <w:p w14:paraId="65D02CF7" w14:textId="77777777" w:rsidR="009C0A64" w:rsidRDefault="009C0A64" w:rsidP="007313A4">
            <w:pPr>
              <w:rPr>
                <w:b/>
                <w:bCs/>
                <w:color w:val="000000" w:themeColor="text1"/>
              </w:rPr>
            </w:pPr>
            <w:r>
              <w:rPr>
                <w:b/>
                <w:bCs/>
                <w:color w:val="000000" w:themeColor="text1"/>
              </w:rPr>
              <w:t>Prioridad (Rodear una):</w:t>
            </w:r>
          </w:p>
        </w:tc>
        <w:tc>
          <w:tcPr>
            <w:tcW w:w="5953" w:type="dxa"/>
            <w:shd w:val="clear" w:color="auto" w:fill="FFFFFF" w:themeFill="background1"/>
            <w:vAlign w:val="center"/>
          </w:tcPr>
          <w:p w14:paraId="7E59DB71" w14:textId="77777777" w:rsidR="009C0A64" w:rsidRPr="00353AD3" w:rsidRDefault="009C0A64" w:rsidP="007313A4">
            <w:pPr>
              <w:ind w:left="1080"/>
              <w:rPr>
                <w:b/>
                <w:bCs/>
                <w:color w:val="000000" w:themeColor="text1"/>
              </w:rPr>
            </w:pPr>
            <w:r w:rsidRPr="00353AD3">
              <w:rPr>
                <w:b/>
                <w:bCs/>
                <w:color w:val="000000" w:themeColor="text1"/>
              </w:rPr>
              <w:t>1.</w:t>
            </w:r>
            <w:r>
              <w:rPr>
                <w:b/>
                <w:bCs/>
                <w:color w:val="000000" w:themeColor="text1"/>
              </w:rPr>
              <w:t xml:space="preserve"> Alta    2. Media    3. Baja</w:t>
            </w:r>
          </w:p>
        </w:tc>
      </w:tr>
      <w:tr w:rsidR="009C0A64" w:rsidRPr="00700700" w14:paraId="103EB727" w14:textId="77777777" w:rsidTr="007313A4">
        <w:trPr>
          <w:trHeight w:val="394"/>
        </w:trPr>
        <w:tc>
          <w:tcPr>
            <w:tcW w:w="3397" w:type="dxa"/>
            <w:shd w:val="clear" w:color="auto" w:fill="FFFFFF" w:themeFill="background1"/>
            <w:vAlign w:val="center"/>
          </w:tcPr>
          <w:p w14:paraId="5641FA38" w14:textId="77777777" w:rsidR="009C0A64" w:rsidRPr="00353AD3" w:rsidRDefault="009C0A64" w:rsidP="007313A4">
            <w:pPr>
              <w:rPr>
                <w:b/>
                <w:bCs/>
                <w:color w:val="000000" w:themeColor="text1"/>
              </w:rPr>
            </w:pPr>
            <w:r>
              <w:rPr>
                <w:b/>
                <w:bCs/>
                <w:color w:val="000000" w:themeColor="text1"/>
              </w:rPr>
              <w:t>ID versión preliminar:</w:t>
            </w:r>
          </w:p>
        </w:tc>
        <w:tc>
          <w:tcPr>
            <w:tcW w:w="5953" w:type="dxa"/>
            <w:shd w:val="clear" w:color="auto" w:fill="FFFFFF" w:themeFill="background1"/>
            <w:vAlign w:val="center"/>
          </w:tcPr>
          <w:p w14:paraId="3C291CB2" w14:textId="77777777" w:rsidR="009C0A64" w:rsidRPr="00353AD3" w:rsidRDefault="009C0A64" w:rsidP="007313A4">
            <w:pPr>
              <w:ind w:left="1080"/>
              <w:rPr>
                <w:b/>
                <w:bCs/>
                <w:color w:val="000000" w:themeColor="text1"/>
              </w:rPr>
            </w:pPr>
          </w:p>
        </w:tc>
      </w:tr>
      <w:tr w:rsidR="009C0A64" w:rsidRPr="00700700" w14:paraId="1BA9ECB2" w14:textId="77777777" w:rsidTr="007313A4">
        <w:trPr>
          <w:trHeight w:val="394"/>
        </w:trPr>
        <w:tc>
          <w:tcPr>
            <w:tcW w:w="3397" w:type="dxa"/>
            <w:tcBorders>
              <w:bottom w:val="single" w:sz="4" w:space="0" w:color="4472C4" w:themeColor="accent1"/>
            </w:tcBorders>
            <w:shd w:val="clear" w:color="auto" w:fill="FFFFFF" w:themeFill="background1"/>
            <w:vAlign w:val="center"/>
          </w:tcPr>
          <w:p w14:paraId="51050884" w14:textId="77777777" w:rsidR="009C0A64" w:rsidRDefault="009C0A64" w:rsidP="007313A4">
            <w:pPr>
              <w:rPr>
                <w:b/>
                <w:bCs/>
                <w:color w:val="000000" w:themeColor="text1"/>
              </w:rPr>
            </w:pPr>
            <w:r>
              <w:rPr>
                <w:b/>
                <w:bCs/>
                <w:color w:val="000000" w:themeColor="text1"/>
              </w:rPr>
              <w:t>Resolución de la revisión:</w:t>
            </w:r>
          </w:p>
        </w:tc>
        <w:tc>
          <w:tcPr>
            <w:tcW w:w="5953" w:type="dxa"/>
            <w:tcBorders>
              <w:bottom w:val="single" w:sz="4" w:space="0" w:color="4472C4" w:themeColor="accent1"/>
            </w:tcBorders>
            <w:shd w:val="clear" w:color="auto" w:fill="FFFFFF" w:themeFill="background1"/>
            <w:vAlign w:val="center"/>
          </w:tcPr>
          <w:p w14:paraId="49249661" w14:textId="77777777" w:rsidR="009C0A64" w:rsidRPr="00353AD3" w:rsidRDefault="009C0A64" w:rsidP="007313A4">
            <w:pPr>
              <w:ind w:left="1080"/>
              <w:rPr>
                <w:b/>
                <w:bCs/>
                <w:color w:val="000000" w:themeColor="text1"/>
              </w:rPr>
            </w:pPr>
          </w:p>
        </w:tc>
      </w:tr>
    </w:tbl>
    <w:p w14:paraId="60EA19E4" w14:textId="77777777" w:rsidR="009C0A64" w:rsidRDefault="009C0A64" w:rsidP="009C0A64">
      <w:r>
        <w:br w:type="page"/>
      </w:r>
    </w:p>
    <w:tbl>
      <w:tblPr>
        <w:tblStyle w:val="Tablaconcuadrcula"/>
        <w:tblW w:w="0" w:type="auto"/>
        <w:tblInd w:w="-5" w:type="dxa"/>
        <w:tblLook w:val="06A0" w:firstRow="1" w:lastRow="0" w:firstColumn="1" w:lastColumn="0" w:noHBand="1" w:noVBand="1"/>
      </w:tblPr>
      <w:tblGrid>
        <w:gridCol w:w="2247"/>
        <w:gridCol w:w="1002"/>
        <w:gridCol w:w="995"/>
        <w:gridCol w:w="2146"/>
        <w:gridCol w:w="230"/>
        <w:gridCol w:w="1879"/>
      </w:tblGrid>
      <w:tr w:rsidR="009C0A64" w:rsidRPr="00700700" w14:paraId="0B06D06C" w14:textId="77777777">
        <w:tc>
          <w:tcPr>
            <w:tcW w:w="9350" w:type="dxa"/>
            <w:gridSpan w:val="6"/>
            <w:tcBorders>
              <w:bottom w:val="nil"/>
            </w:tcBorders>
            <w:shd w:val="clear" w:color="auto" w:fill="000000" w:themeFill="text1"/>
          </w:tcPr>
          <w:p w14:paraId="0FF026A2" w14:textId="77777777" w:rsidR="009C0A64" w:rsidRPr="00700700" w:rsidRDefault="009C0A64" w:rsidP="007313A4">
            <w:pPr>
              <w:jc w:val="center"/>
              <w:rPr>
                <w:b/>
                <w:bCs/>
                <w:color w:val="FFFFFF" w:themeColor="background1"/>
              </w:rPr>
            </w:pPr>
            <w:r w:rsidRPr="00700700">
              <w:rPr>
                <w:b/>
                <w:bCs/>
                <w:color w:val="FFFFFF" w:themeColor="background1"/>
              </w:rPr>
              <w:lastRenderedPageBreak/>
              <w:t>PLANTILLA SOLICITUD DE CAMBIO</w:t>
            </w:r>
            <w:r>
              <w:rPr>
                <w:b/>
                <w:bCs/>
                <w:color w:val="FFFFFF" w:themeColor="background1"/>
              </w:rPr>
              <w:t xml:space="preserve"> – MODELO I</w:t>
            </w:r>
          </w:p>
        </w:tc>
      </w:tr>
      <w:tr w:rsidR="009C0A64" w:rsidRPr="00700700" w14:paraId="206E8705" w14:textId="77777777">
        <w:tc>
          <w:tcPr>
            <w:tcW w:w="9350" w:type="dxa"/>
            <w:gridSpan w:val="6"/>
            <w:tcBorders>
              <w:top w:val="nil"/>
              <w:left w:val="nil"/>
              <w:bottom w:val="nil"/>
              <w:right w:val="nil"/>
            </w:tcBorders>
            <w:shd w:val="clear" w:color="auto" w:fill="FFFFFF" w:themeFill="background1"/>
          </w:tcPr>
          <w:p w14:paraId="1F768239" w14:textId="77777777" w:rsidR="009C0A64" w:rsidRPr="00700700" w:rsidRDefault="009C0A64" w:rsidP="007313A4">
            <w:pPr>
              <w:rPr>
                <w:b/>
                <w:bCs/>
                <w:color w:val="FFFFFF" w:themeColor="background1"/>
              </w:rPr>
            </w:pPr>
          </w:p>
        </w:tc>
      </w:tr>
      <w:tr w:rsidR="009C0A64" w:rsidRPr="00700700" w14:paraId="3BD28321" w14:textId="77777777">
        <w:tc>
          <w:tcPr>
            <w:tcW w:w="9350" w:type="dxa"/>
            <w:gridSpan w:val="6"/>
            <w:tcBorders>
              <w:top w:val="nil"/>
              <w:bottom w:val="single" w:sz="4" w:space="0" w:color="4472C4" w:themeColor="accent1"/>
            </w:tcBorders>
            <w:shd w:val="clear" w:color="auto" w:fill="000000" w:themeFill="text1"/>
          </w:tcPr>
          <w:p w14:paraId="4B3E9B24" w14:textId="77777777" w:rsidR="009C0A64" w:rsidRPr="00700700" w:rsidRDefault="009C0A64" w:rsidP="007313A4">
            <w:pPr>
              <w:jc w:val="center"/>
              <w:rPr>
                <w:b/>
                <w:bCs/>
                <w:color w:val="FFFFFF" w:themeColor="background1"/>
              </w:rPr>
            </w:pPr>
            <w:r w:rsidRPr="00700700">
              <w:rPr>
                <w:b/>
                <w:bCs/>
                <w:color w:val="FFFFFF" w:themeColor="background1"/>
              </w:rPr>
              <w:t>Descripción del cambio</w:t>
            </w:r>
          </w:p>
        </w:tc>
      </w:tr>
      <w:tr w:rsidR="009C0A64" w:rsidRPr="00700700" w14:paraId="2EBA936B" w14:textId="77777777">
        <w:tc>
          <w:tcPr>
            <w:tcW w:w="3505" w:type="dxa"/>
            <w:gridSpan w:val="2"/>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15FD54AB" w14:textId="77777777" w:rsidR="009C0A64" w:rsidRPr="00700700" w:rsidRDefault="009C0A64" w:rsidP="007313A4">
            <w:pPr>
              <w:rPr>
                <w:b/>
                <w:bCs/>
                <w:color w:val="000000" w:themeColor="text1"/>
              </w:rPr>
            </w:pPr>
            <w:r>
              <w:rPr>
                <w:b/>
                <w:bCs/>
                <w:color w:val="000000" w:themeColor="text1"/>
              </w:rPr>
              <w:t>Nombre del proyecto</w:t>
            </w:r>
            <w:r w:rsidRPr="00700700">
              <w:rPr>
                <w:b/>
                <w:bCs/>
                <w:color w:val="000000" w:themeColor="text1"/>
              </w:rPr>
              <w:t>:</w:t>
            </w:r>
          </w:p>
        </w:tc>
        <w:tc>
          <w:tcPr>
            <w:tcW w:w="3780"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32A5E922" w14:textId="77777777" w:rsidR="009C0A64" w:rsidRPr="00700700" w:rsidRDefault="009C0A64" w:rsidP="007313A4">
            <w:pPr>
              <w:rPr>
                <w:b/>
                <w:bCs/>
                <w:color w:val="000000" w:themeColor="text1"/>
              </w:rPr>
            </w:pPr>
            <w:r>
              <w:rPr>
                <w:b/>
                <w:bCs/>
                <w:color w:val="000000" w:themeColor="text1"/>
              </w:rPr>
              <w:t>Título del cambio</w:t>
            </w:r>
            <w:r w:rsidRPr="00700700">
              <w:rPr>
                <w:b/>
                <w:bCs/>
                <w:color w:val="000000" w:themeColor="text1"/>
              </w:rPr>
              <w:t>:</w:t>
            </w:r>
          </w:p>
        </w:tc>
        <w:tc>
          <w:tcPr>
            <w:tcW w:w="206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21ED7BFE" w14:textId="77777777" w:rsidR="009C0A64" w:rsidRPr="00700700" w:rsidRDefault="009C0A64" w:rsidP="007313A4">
            <w:pPr>
              <w:rPr>
                <w:b/>
                <w:bCs/>
                <w:color w:val="000000" w:themeColor="text1"/>
              </w:rPr>
            </w:pPr>
            <w:r>
              <w:rPr>
                <w:b/>
                <w:bCs/>
                <w:color w:val="000000" w:themeColor="text1"/>
              </w:rPr>
              <w:t>ID</w:t>
            </w:r>
            <w:r w:rsidRPr="00700700">
              <w:rPr>
                <w:b/>
                <w:bCs/>
                <w:color w:val="000000" w:themeColor="text1"/>
              </w:rPr>
              <w:t>:</w:t>
            </w:r>
          </w:p>
        </w:tc>
      </w:tr>
      <w:tr w:rsidR="009C0A64" w:rsidRPr="00700700" w14:paraId="4CA60A54" w14:textId="77777777">
        <w:tc>
          <w:tcPr>
            <w:tcW w:w="3505" w:type="dxa"/>
            <w:gridSpan w:val="2"/>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46B64909" w14:textId="77777777" w:rsidR="009C0A64" w:rsidRPr="00700700" w:rsidRDefault="009C0A64" w:rsidP="007313A4">
            <w:pPr>
              <w:rPr>
                <w:b/>
                <w:bCs/>
                <w:color w:val="000000" w:themeColor="text1"/>
              </w:rPr>
            </w:pPr>
          </w:p>
        </w:tc>
        <w:tc>
          <w:tcPr>
            <w:tcW w:w="3780"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5A1CBDF4" w14:textId="77777777" w:rsidR="009C0A64" w:rsidRPr="00700700" w:rsidRDefault="009C0A64" w:rsidP="007313A4">
            <w:pPr>
              <w:rPr>
                <w:b/>
                <w:bCs/>
                <w:color w:val="000000" w:themeColor="text1"/>
              </w:rPr>
            </w:pPr>
          </w:p>
        </w:tc>
        <w:tc>
          <w:tcPr>
            <w:tcW w:w="206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vAlign w:val="center"/>
          </w:tcPr>
          <w:p w14:paraId="1BB011C2" w14:textId="77777777" w:rsidR="009C0A64" w:rsidRPr="00700700" w:rsidRDefault="009C0A64" w:rsidP="007313A4">
            <w:pPr>
              <w:jc w:val="center"/>
              <w:rPr>
                <w:b/>
                <w:bCs/>
                <w:color w:val="000000" w:themeColor="text1"/>
                <w:sz w:val="12"/>
                <w:szCs w:val="12"/>
              </w:rPr>
            </w:pPr>
            <w:r w:rsidRPr="00700700">
              <w:rPr>
                <w:b/>
                <w:bCs/>
                <w:color w:val="BFBFBF" w:themeColor="background1" w:themeShade="BF"/>
                <w:sz w:val="12"/>
                <w:szCs w:val="12"/>
              </w:rPr>
              <w:t>(Asignación automática)</w:t>
            </w:r>
          </w:p>
        </w:tc>
      </w:tr>
      <w:tr w:rsidR="009C0A64" w:rsidRPr="00700700" w14:paraId="45164F07" w14:textId="77777777">
        <w:tc>
          <w:tcPr>
            <w:tcW w:w="3505" w:type="dxa"/>
            <w:gridSpan w:val="2"/>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18E723F7" w14:textId="77777777" w:rsidR="009C0A64" w:rsidRPr="00700700" w:rsidRDefault="009C0A64" w:rsidP="007313A4">
            <w:pPr>
              <w:rPr>
                <w:b/>
                <w:bCs/>
                <w:color w:val="000000" w:themeColor="text1"/>
              </w:rPr>
            </w:pPr>
            <w:r>
              <w:rPr>
                <w:b/>
                <w:bCs/>
                <w:color w:val="000000" w:themeColor="text1"/>
              </w:rPr>
              <w:t>Nombre del interesado</w:t>
            </w:r>
            <w:r w:rsidRPr="00700700">
              <w:rPr>
                <w:b/>
                <w:bCs/>
                <w:color w:val="000000" w:themeColor="text1"/>
              </w:rPr>
              <w:t xml:space="preserve">: </w:t>
            </w:r>
          </w:p>
        </w:tc>
        <w:tc>
          <w:tcPr>
            <w:tcW w:w="3780"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765B8056" w14:textId="77777777" w:rsidR="009C0A64" w:rsidRPr="00700700" w:rsidRDefault="009C0A64" w:rsidP="007313A4">
            <w:pPr>
              <w:rPr>
                <w:b/>
                <w:bCs/>
                <w:color w:val="000000" w:themeColor="text1"/>
              </w:rPr>
            </w:pPr>
            <w:r>
              <w:rPr>
                <w:b/>
                <w:bCs/>
                <w:color w:val="000000" w:themeColor="text1"/>
              </w:rPr>
              <w:t>E-mail de contacto</w:t>
            </w:r>
            <w:r w:rsidRPr="00700700">
              <w:rPr>
                <w:b/>
                <w:bCs/>
                <w:color w:val="000000" w:themeColor="text1"/>
              </w:rPr>
              <w:t>:</w:t>
            </w:r>
          </w:p>
        </w:tc>
        <w:tc>
          <w:tcPr>
            <w:tcW w:w="206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2F5759A1" w14:textId="77777777" w:rsidR="009C0A64" w:rsidRPr="00700700" w:rsidRDefault="009C0A64" w:rsidP="007313A4">
            <w:pPr>
              <w:rPr>
                <w:b/>
                <w:bCs/>
                <w:color w:val="000000" w:themeColor="text1"/>
              </w:rPr>
            </w:pPr>
            <w:r>
              <w:rPr>
                <w:b/>
                <w:bCs/>
                <w:color w:val="000000" w:themeColor="text1"/>
              </w:rPr>
              <w:t>Fecha</w:t>
            </w:r>
            <w:r w:rsidRPr="00700700">
              <w:rPr>
                <w:b/>
                <w:bCs/>
                <w:color w:val="000000" w:themeColor="text1"/>
              </w:rPr>
              <w:t>:</w:t>
            </w:r>
          </w:p>
        </w:tc>
      </w:tr>
      <w:tr w:rsidR="009C0A64" w:rsidRPr="00700700" w14:paraId="5B7280CC" w14:textId="77777777">
        <w:tc>
          <w:tcPr>
            <w:tcW w:w="3505" w:type="dxa"/>
            <w:gridSpan w:val="2"/>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03E29BB5" w14:textId="77777777" w:rsidR="009C0A64" w:rsidRDefault="009C0A64" w:rsidP="007313A4">
            <w:pPr>
              <w:rPr>
                <w:b/>
                <w:bCs/>
                <w:color w:val="000000" w:themeColor="text1"/>
              </w:rPr>
            </w:pPr>
          </w:p>
        </w:tc>
        <w:tc>
          <w:tcPr>
            <w:tcW w:w="3780"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277C3244" w14:textId="77777777" w:rsidR="009C0A64" w:rsidRDefault="009C0A64" w:rsidP="007313A4">
            <w:pPr>
              <w:rPr>
                <w:b/>
                <w:bCs/>
                <w:color w:val="000000" w:themeColor="text1"/>
              </w:rPr>
            </w:pPr>
          </w:p>
        </w:tc>
        <w:tc>
          <w:tcPr>
            <w:tcW w:w="206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vAlign w:val="center"/>
          </w:tcPr>
          <w:p w14:paraId="62A1276E" w14:textId="77777777" w:rsidR="009C0A64" w:rsidRDefault="009C0A64" w:rsidP="007313A4">
            <w:pPr>
              <w:jc w:val="center"/>
              <w:rPr>
                <w:b/>
                <w:bCs/>
                <w:color w:val="000000" w:themeColor="text1"/>
              </w:rPr>
            </w:pPr>
            <w:r w:rsidRPr="00700700">
              <w:rPr>
                <w:b/>
                <w:bCs/>
                <w:color w:val="BFBFBF" w:themeColor="background1" w:themeShade="BF"/>
                <w:sz w:val="12"/>
                <w:szCs w:val="12"/>
              </w:rPr>
              <w:t>(Asignación automática)</w:t>
            </w:r>
          </w:p>
        </w:tc>
      </w:tr>
      <w:tr w:rsidR="009C0A64" w:rsidRPr="00700700" w14:paraId="5900E79A" w14:textId="77777777">
        <w:trPr>
          <w:trHeight w:val="2008"/>
        </w:trPr>
        <w:tc>
          <w:tcPr>
            <w:tcW w:w="9350" w:type="dxa"/>
            <w:gridSpan w:val="6"/>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52C40A25" w14:textId="77777777" w:rsidR="009C0A64" w:rsidRPr="00700700" w:rsidRDefault="009C0A64" w:rsidP="007313A4">
            <w:pPr>
              <w:rPr>
                <w:b/>
                <w:bCs/>
                <w:color w:val="000000" w:themeColor="text1"/>
              </w:rPr>
            </w:pPr>
            <w:r>
              <w:rPr>
                <w:b/>
                <w:bCs/>
                <w:color w:val="000000" w:themeColor="text1"/>
              </w:rPr>
              <w:t>Descripción del cambio</w:t>
            </w:r>
            <w:r w:rsidRPr="00700700">
              <w:rPr>
                <w:b/>
                <w:bCs/>
                <w:color w:val="000000" w:themeColor="text1"/>
              </w:rPr>
              <w:t>:</w:t>
            </w:r>
          </w:p>
          <w:p w14:paraId="45C606D5" w14:textId="77777777" w:rsidR="009C0A64" w:rsidRPr="00700700" w:rsidRDefault="009C0A64" w:rsidP="007313A4">
            <w:pPr>
              <w:rPr>
                <w:b/>
                <w:bCs/>
                <w:color w:val="000000" w:themeColor="text1"/>
              </w:rPr>
            </w:pPr>
          </w:p>
        </w:tc>
      </w:tr>
      <w:tr w:rsidR="009C0A64" w:rsidRPr="00700700" w14:paraId="27FFBD5A" w14:textId="77777777">
        <w:trPr>
          <w:trHeight w:val="301"/>
        </w:trPr>
        <w:tc>
          <w:tcPr>
            <w:tcW w:w="2337"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12C1F110" w14:textId="77777777" w:rsidR="009C0A64" w:rsidRDefault="009C0A64" w:rsidP="007313A4">
            <w:pPr>
              <w:rPr>
                <w:b/>
                <w:bCs/>
                <w:color w:val="000000" w:themeColor="text1"/>
              </w:rPr>
            </w:pPr>
            <w:r>
              <w:rPr>
                <w:b/>
                <w:bCs/>
                <w:color w:val="000000" w:themeColor="text1"/>
              </w:rPr>
              <w:t>Departamento:</w:t>
            </w:r>
          </w:p>
        </w:tc>
        <w:tc>
          <w:tcPr>
            <w:tcW w:w="2338" w:type="dxa"/>
            <w:gridSpan w:val="2"/>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3549BECA" w14:textId="77777777" w:rsidR="009C0A64" w:rsidRDefault="009C0A64" w:rsidP="007313A4">
            <w:pPr>
              <w:rPr>
                <w:b/>
                <w:bCs/>
                <w:color w:val="000000" w:themeColor="text1"/>
              </w:rPr>
            </w:pPr>
          </w:p>
        </w:tc>
        <w:tc>
          <w:tcPr>
            <w:tcW w:w="2337"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69292C43" w14:textId="77777777" w:rsidR="009C0A64" w:rsidRDefault="009C0A64" w:rsidP="007313A4">
            <w:pPr>
              <w:rPr>
                <w:b/>
                <w:bCs/>
                <w:color w:val="000000" w:themeColor="text1"/>
              </w:rPr>
            </w:pPr>
            <w:r>
              <w:rPr>
                <w:b/>
                <w:bCs/>
                <w:color w:val="000000" w:themeColor="text1"/>
              </w:rPr>
              <w:t xml:space="preserve">Contacto </w:t>
            </w:r>
            <w:proofErr w:type="spellStart"/>
            <w:r>
              <w:rPr>
                <w:b/>
                <w:bCs/>
                <w:color w:val="000000" w:themeColor="text1"/>
              </w:rPr>
              <w:t>Depart</w:t>
            </w:r>
            <w:proofErr w:type="spellEnd"/>
            <w:r>
              <w:rPr>
                <w:b/>
                <w:bCs/>
                <w:color w:val="000000" w:themeColor="text1"/>
              </w:rPr>
              <w:t>.:</w:t>
            </w:r>
          </w:p>
        </w:tc>
        <w:tc>
          <w:tcPr>
            <w:tcW w:w="2338" w:type="dxa"/>
            <w:gridSpan w:val="2"/>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6B940138" w14:textId="77777777" w:rsidR="009C0A64" w:rsidRDefault="009C0A64" w:rsidP="007313A4">
            <w:pPr>
              <w:rPr>
                <w:b/>
                <w:bCs/>
                <w:color w:val="000000" w:themeColor="text1"/>
              </w:rPr>
            </w:pPr>
          </w:p>
        </w:tc>
      </w:tr>
      <w:tr w:rsidR="009C0A64" w:rsidRPr="00700700" w14:paraId="395A41DF" w14:textId="77777777">
        <w:trPr>
          <w:trHeight w:val="301"/>
        </w:trPr>
        <w:tc>
          <w:tcPr>
            <w:tcW w:w="4675"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190FF0DA" w14:textId="77777777" w:rsidR="009C0A64" w:rsidRDefault="009C0A64" w:rsidP="007313A4">
            <w:pPr>
              <w:rPr>
                <w:b/>
                <w:bCs/>
                <w:color w:val="000000" w:themeColor="text1"/>
              </w:rPr>
            </w:pPr>
            <w:r>
              <w:rPr>
                <w:b/>
                <w:bCs/>
                <w:color w:val="000000" w:themeColor="text1"/>
              </w:rPr>
              <w:t>Plazo:</w:t>
            </w:r>
          </w:p>
        </w:tc>
        <w:tc>
          <w:tcPr>
            <w:tcW w:w="4675"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139795CB" w14:textId="77777777" w:rsidR="009C0A64" w:rsidRDefault="009C0A64" w:rsidP="007313A4">
            <w:pPr>
              <w:rPr>
                <w:b/>
                <w:bCs/>
                <w:color w:val="000000" w:themeColor="text1"/>
              </w:rPr>
            </w:pPr>
            <w:r>
              <w:rPr>
                <w:b/>
                <w:bCs/>
                <w:color w:val="000000" w:themeColor="text1"/>
              </w:rPr>
              <w:t>Personal responsable:</w:t>
            </w:r>
          </w:p>
        </w:tc>
      </w:tr>
      <w:tr w:rsidR="009C0A64" w:rsidRPr="00700700" w14:paraId="5AA6E92C" w14:textId="77777777">
        <w:trPr>
          <w:trHeight w:val="1231"/>
        </w:trPr>
        <w:tc>
          <w:tcPr>
            <w:tcW w:w="4675"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569DD988" w14:textId="77777777" w:rsidR="009C0A64" w:rsidRDefault="009C0A64" w:rsidP="007313A4">
            <w:pPr>
              <w:rPr>
                <w:b/>
                <w:bCs/>
                <w:color w:val="000000" w:themeColor="text1"/>
              </w:rPr>
            </w:pPr>
          </w:p>
        </w:tc>
        <w:tc>
          <w:tcPr>
            <w:tcW w:w="4675"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00AF283A" w14:textId="77777777" w:rsidR="009C0A64" w:rsidRDefault="009C0A64" w:rsidP="007313A4">
            <w:pPr>
              <w:rPr>
                <w:b/>
                <w:bCs/>
                <w:color w:val="000000" w:themeColor="text1"/>
              </w:rPr>
            </w:pPr>
          </w:p>
        </w:tc>
      </w:tr>
    </w:tbl>
    <w:p w14:paraId="504C2E5A" w14:textId="77777777" w:rsidR="009C0A64" w:rsidRDefault="009C0A64" w:rsidP="009C0A64"/>
    <w:tbl>
      <w:tblPr>
        <w:tblStyle w:val="Tablaconcuadrcula"/>
        <w:tblW w:w="0" w:type="auto"/>
        <w:tblLook w:val="06A0" w:firstRow="1" w:lastRow="0" w:firstColumn="1" w:lastColumn="0" w:noHBand="1" w:noVBand="1"/>
      </w:tblPr>
      <w:tblGrid>
        <w:gridCol w:w="3112"/>
        <w:gridCol w:w="5382"/>
      </w:tblGrid>
      <w:tr w:rsidR="009C0A64" w:rsidRPr="00700700" w14:paraId="78EEED6C" w14:textId="77777777" w:rsidTr="007313A4">
        <w:tc>
          <w:tcPr>
            <w:tcW w:w="9350" w:type="dxa"/>
            <w:gridSpan w:val="2"/>
            <w:shd w:val="clear" w:color="auto" w:fill="000000" w:themeFill="text1"/>
          </w:tcPr>
          <w:p w14:paraId="159B112F" w14:textId="77777777" w:rsidR="009C0A64" w:rsidRPr="00700700" w:rsidRDefault="009C0A64" w:rsidP="007313A4">
            <w:pPr>
              <w:jc w:val="center"/>
              <w:rPr>
                <w:b/>
                <w:bCs/>
                <w:color w:val="FFFFFF" w:themeColor="background1"/>
              </w:rPr>
            </w:pPr>
            <w:r>
              <w:rPr>
                <w:b/>
                <w:bCs/>
                <w:color w:val="FFFFFF" w:themeColor="background1"/>
              </w:rPr>
              <w:t>Análisis del cambio</w:t>
            </w:r>
          </w:p>
        </w:tc>
      </w:tr>
      <w:tr w:rsidR="009C0A64" w:rsidRPr="00700700" w14:paraId="6E8BB24B" w14:textId="77777777" w:rsidTr="007313A4">
        <w:tc>
          <w:tcPr>
            <w:tcW w:w="3397" w:type="dxa"/>
            <w:shd w:val="clear" w:color="auto" w:fill="FFFFFF" w:themeFill="background1"/>
          </w:tcPr>
          <w:p w14:paraId="01172EAA" w14:textId="77777777" w:rsidR="009C0A64" w:rsidRDefault="009C0A64" w:rsidP="007313A4">
            <w:pPr>
              <w:rPr>
                <w:b/>
                <w:bCs/>
                <w:color w:val="000000" w:themeColor="text1"/>
              </w:rPr>
            </w:pPr>
            <w:r>
              <w:rPr>
                <w:b/>
                <w:bCs/>
                <w:color w:val="000000" w:themeColor="text1"/>
              </w:rPr>
              <w:t>Autoridad de control:</w:t>
            </w:r>
          </w:p>
        </w:tc>
        <w:tc>
          <w:tcPr>
            <w:tcW w:w="5953" w:type="dxa"/>
            <w:shd w:val="clear" w:color="auto" w:fill="FFFFFF" w:themeFill="background1"/>
          </w:tcPr>
          <w:p w14:paraId="7165EEEB" w14:textId="77777777" w:rsidR="009C0A64" w:rsidRDefault="009C0A64" w:rsidP="007313A4">
            <w:pPr>
              <w:rPr>
                <w:b/>
                <w:bCs/>
                <w:color w:val="000000" w:themeColor="text1"/>
              </w:rPr>
            </w:pPr>
          </w:p>
        </w:tc>
      </w:tr>
      <w:tr w:rsidR="009C0A64" w:rsidRPr="00700700" w14:paraId="38D1C748" w14:textId="77777777" w:rsidTr="007313A4">
        <w:tc>
          <w:tcPr>
            <w:tcW w:w="3397" w:type="dxa"/>
            <w:shd w:val="clear" w:color="auto" w:fill="FFFFFF" w:themeFill="background1"/>
          </w:tcPr>
          <w:p w14:paraId="0043D578" w14:textId="77777777" w:rsidR="009C0A64" w:rsidRPr="00700700" w:rsidRDefault="009C0A64" w:rsidP="007313A4">
            <w:pPr>
              <w:rPr>
                <w:b/>
                <w:bCs/>
                <w:color w:val="000000" w:themeColor="text1"/>
              </w:rPr>
            </w:pPr>
            <w:r>
              <w:rPr>
                <w:b/>
                <w:bCs/>
                <w:color w:val="000000" w:themeColor="text1"/>
              </w:rPr>
              <w:t>Estimación del coste económico</w:t>
            </w:r>
            <w:r w:rsidRPr="00700700">
              <w:rPr>
                <w:b/>
                <w:bCs/>
                <w:color w:val="000000" w:themeColor="text1"/>
              </w:rPr>
              <w:t>:</w:t>
            </w:r>
          </w:p>
        </w:tc>
        <w:tc>
          <w:tcPr>
            <w:tcW w:w="5953" w:type="dxa"/>
            <w:shd w:val="clear" w:color="auto" w:fill="FFFFFF" w:themeFill="background1"/>
          </w:tcPr>
          <w:p w14:paraId="45611790" w14:textId="77777777" w:rsidR="009C0A64" w:rsidRPr="00700700" w:rsidRDefault="009C0A64" w:rsidP="007313A4">
            <w:pPr>
              <w:rPr>
                <w:b/>
                <w:bCs/>
                <w:color w:val="000000" w:themeColor="text1"/>
              </w:rPr>
            </w:pPr>
          </w:p>
        </w:tc>
      </w:tr>
      <w:tr w:rsidR="009C0A64" w:rsidRPr="00700700" w14:paraId="58ED374C" w14:textId="77777777" w:rsidTr="007313A4">
        <w:tc>
          <w:tcPr>
            <w:tcW w:w="3397" w:type="dxa"/>
            <w:shd w:val="clear" w:color="auto" w:fill="FFFFFF" w:themeFill="background1"/>
          </w:tcPr>
          <w:p w14:paraId="62D6E075" w14:textId="77777777" w:rsidR="009C0A64" w:rsidRPr="00700700" w:rsidRDefault="009C0A64" w:rsidP="007313A4">
            <w:pPr>
              <w:rPr>
                <w:b/>
                <w:bCs/>
                <w:color w:val="000000" w:themeColor="text1"/>
              </w:rPr>
            </w:pPr>
            <w:r>
              <w:rPr>
                <w:b/>
                <w:bCs/>
                <w:color w:val="000000" w:themeColor="text1"/>
              </w:rPr>
              <w:t>Estimación del coste temporal:</w:t>
            </w:r>
          </w:p>
        </w:tc>
        <w:tc>
          <w:tcPr>
            <w:tcW w:w="5953" w:type="dxa"/>
            <w:shd w:val="clear" w:color="auto" w:fill="FFFFFF" w:themeFill="background1"/>
          </w:tcPr>
          <w:p w14:paraId="686DD765" w14:textId="77777777" w:rsidR="009C0A64" w:rsidRPr="00700700" w:rsidRDefault="009C0A64" w:rsidP="007313A4">
            <w:pPr>
              <w:rPr>
                <w:b/>
                <w:bCs/>
                <w:color w:val="000000" w:themeColor="text1"/>
              </w:rPr>
            </w:pPr>
          </w:p>
        </w:tc>
      </w:tr>
      <w:tr w:rsidR="009C0A64" w:rsidRPr="00700700" w14:paraId="08ADC73C" w14:textId="77777777" w:rsidTr="007313A4">
        <w:tc>
          <w:tcPr>
            <w:tcW w:w="3397" w:type="dxa"/>
            <w:shd w:val="clear" w:color="auto" w:fill="FFFFFF" w:themeFill="background1"/>
          </w:tcPr>
          <w:p w14:paraId="1F6F573F" w14:textId="77777777" w:rsidR="009C0A64" w:rsidRPr="00700700" w:rsidRDefault="009C0A64" w:rsidP="007313A4">
            <w:pPr>
              <w:rPr>
                <w:b/>
                <w:bCs/>
                <w:color w:val="000000" w:themeColor="text1"/>
              </w:rPr>
            </w:pPr>
            <w:r>
              <w:rPr>
                <w:b/>
                <w:bCs/>
                <w:color w:val="000000" w:themeColor="text1"/>
              </w:rPr>
              <w:t>Estimación del alcance:</w:t>
            </w:r>
          </w:p>
        </w:tc>
        <w:tc>
          <w:tcPr>
            <w:tcW w:w="5953" w:type="dxa"/>
            <w:shd w:val="clear" w:color="auto" w:fill="FFFFFF" w:themeFill="background1"/>
          </w:tcPr>
          <w:p w14:paraId="0D72D04D" w14:textId="77777777" w:rsidR="009C0A64" w:rsidRPr="00700700" w:rsidRDefault="009C0A64" w:rsidP="007313A4">
            <w:pPr>
              <w:rPr>
                <w:b/>
                <w:bCs/>
                <w:color w:val="000000" w:themeColor="text1"/>
              </w:rPr>
            </w:pPr>
          </w:p>
        </w:tc>
      </w:tr>
      <w:tr w:rsidR="009C0A64" w:rsidRPr="00700700" w14:paraId="721F1604" w14:textId="77777777" w:rsidTr="007313A4">
        <w:trPr>
          <w:trHeight w:val="1724"/>
        </w:trPr>
        <w:tc>
          <w:tcPr>
            <w:tcW w:w="9350" w:type="dxa"/>
            <w:gridSpan w:val="2"/>
            <w:shd w:val="clear" w:color="auto" w:fill="FFFFFF" w:themeFill="background1"/>
          </w:tcPr>
          <w:p w14:paraId="0DC0F130" w14:textId="77777777" w:rsidR="009C0A64" w:rsidRPr="00700700" w:rsidRDefault="009C0A64" w:rsidP="007313A4">
            <w:pPr>
              <w:rPr>
                <w:b/>
                <w:bCs/>
                <w:color w:val="000000" w:themeColor="text1"/>
              </w:rPr>
            </w:pPr>
            <w:r>
              <w:rPr>
                <w:b/>
                <w:bCs/>
                <w:color w:val="000000" w:themeColor="text1"/>
              </w:rPr>
              <w:t>Comentarios adicionales:</w:t>
            </w:r>
          </w:p>
          <w:p w14:paraId="3DF16E3E" w14:textId="77777777" w:rsidR="009C0A64" w:rsidRPr="00700700" w:rsidRDefault="009C0A64" w:rsidP="007313A4">
            <w:pPr>
              <w:rPr>
                <w:b/>
                <w:bCs/>
                <w:color w:val="000000" w:themeColor="text1"/>
              </w:rPr>
            </w:pPr>
          </w:p>
        </w:tc>
      </w:tr>
      <w:tr w:rsidR="009C0A64" w:rsidRPr="00700700" w14:paraId="34BE3BA8" w14:textId="77777777" w:rsidTr="007313A4">
        <w:trPr>
          <w:trHeight w:val="394"/>
        </w:trPr>
        <w:tc>
          <w:tcPr>
            <w:tcW w:w="3397" w:type="dxa"/>
            <w:shd w:val="clear" w:color="auto" w:fill="FFFFFF" w:themeFill="background1"/>
            <w:vAlign w:val="center"/>
          </w:tcPr>
          <w:p w14:paraId="2D9C7AF6" w14:textId="77777777" w:rsidR="009C0A64" w:rsidRDefault="009C0A64" w:rsidP="007313A4">
            <w:pPr>
              <w:rPr>
                <w:b/>
                <w:bCs/>
                <w:color w:val="000000" w:themeColor="text1"/>
              </w:rPr>
            </w:pPr>
            <w:r>
              <w:rPr>
                <w:b/>
                <w:bCs/>
                <w:color w:val="000000" w:themeColor="text1"/>
              </w:rPr>
              <w:t>Estado:</w:t>
            </w:r>
          </w:p>
        </w:tc>
        <w:tc>
          <w:tcPr>
            <w:tcW w:w="5953" w:type="dxa"/>
            <w:shd w:val="clear" w:color="auto" w:fill="FFFFFF" w:themeFill="background1"/>
            <w:vAlign w:val="center"/>
          </w:tcPr>
          <w:p w14:paraId="6725EB3C" w14:textId="77777777" w:rsidR="009C0A64" w:rsidRDefault="009C0A64" w:rsidP="007313A4">
            <w:pPr>
              <w:rPr>
                <w:b/>
                <w:bCs/>
                <w:color w:val="000000" w:themeColor="text1"/>
              </w:rPr>
            </w:pPr>
          </w:p>
        </w:tc>
      </w:tr>
      <w:tr w:rsidR="009C0A64" w:rsidRPr="00700700" w14:paraId="01E5A260" w14:textId="77777777" w:rsidTr="007313A4">
        <w:trPr>
          <w:trHeight w:val="394"/>
        </w:trPr>
        <w:tc>
          <w:tcPr>
            <w:tcW w:w="3397" w:type="dxa"/>
            <w:shd w:val="clear" w:color="auto" w:fill="FFFFFF" w:themeFill="background1"/>
            <w:vAlign w:val="center"/>
          </w:tcPr>
          <w:p w14:paraId="0103743A" w14:textId="77777777" w:rsidR="009C0A64" w:rsidRDefault="009C0A64" w:rsidP="007313A4">
            <w:pPr>
              <w:rPr>
                <w:b/>
                <w:bCs/>
                <w:color w:val="000000" w:themeColor="text1"/>
              </w:rPr>
            </w:pPr>
            <w:r>
              <w:rPr>
                <w:b/>
                <w:bCs/>
                <w:color w:val="000000" w:themeColor="text1"/>
              </w:rPr>
              <w:t>Prioridad (Rodear una):</w:t>
            </w:r>
          </w:p>
        </w:tc>
        <w:tc>
          <w:tcPr>
            <w:tcW w:w="5953" w:type="dxa"/>
            <w:shd w:val="clear" w:color="auto" w:fill="FFFFFF" w:themeFill="background1"/>
            <w:vAlign w:val="center"/>
          </w:tcPr>
          <w:p w14:paraId="7C8E8086" w14:textId="77777777" w:rsidR="009C0A64" w:rsidRPr="00353AD3" w:rsidRDefault="009C0A64" w:rsidP="007313A4">
            <w:pPr>
              <w:ind w:left="1080"/>
              <w:rPr>
                <w:b/>
                <w:bCs/>
                <w:color w:val="000000" w:themeColor="text1"/>
              </w:rPr>
            </w:pPr>
            <w:r w:rsidRPr="00353AD3">
              <w:rPr>
                <w:b/>
                <w:bCs/>
                <w:color w:val="000000" w:themeColor="text1"/>
              </w:rPr>
              <w:t>1.</w:t>
            </w:r>
            <w:r>
              <w:rPr>
                <w:b/>
                <w:bCs/>
                <w:color w:val="000000" w:themeColor="text1"/>
              </w:rPr>
              <w:t xml:space="preserve"> Alta    2. Media    3. Baja</w:t>
            </w:r>
          </w:p>
        </w:tc>
      </w:tr>
      <w:tr w:rsidR="009C0A64" w:rsidRPr="00700700" w14:paraId="208A4C92" w14:textId="77777777" w:rsidTr="007313A4">
        <w:trPr>
          <w:trHeight w:val="394"/>
        </w:trPr>
        <w:tc>
          <w:tcPr>
            <w:tcW w:w="3397" w:type="dxa"/>
            <w:shd w:val="clear" w:color="auto" w:fill="FFFFFF" w:themeFill="background1"/>
            <w:vAlign w:val="center"/>
          </w:tcPr>
          <w:p w14:paraId="6192E81B" w14:textId="77777777" w:rsidR="009C0A64" w:rsidRPr="00353AD3" w:rsidRDefault="009C0A64" w:rsidP="007313A4">
            <w:pPr>
              <w:rPr>
                <w:b/>
                <w:bCs/>
                <w:color w:val="000000" w:themeColor="text1"/>
              </w:rPr>
            </w:pPr>
            <w:r>
              <w:rPr>
                <w:b/>
                <w:bCs/>
                <w:color w:val="000000" w:themeColor="text1"/>
              </w:rPr>
              <w:t>ID versión preliminar:</w:t>
            </w:r>
          </w:p>
        </w:tc>
        <w:tc>
          <w:tcPr>
            <w:tcW w:w="5953" w:type="dxa"/>
            <w:shd w:val="clear" w:color="auto" w:fill="FFFFFF" w:themeFill="background1"/>
            <w:vAlign w:val="center"/>
          </w:tcPr>
          <w:p w14:paraId="5BDF4C98" w14:textId="77777777" w:rsidR="009C0A64" w:rsidRPr="00353AD3" w:rsidRDefault="009C0A64" w:rsidP="007313A4">
            <w:pPr>
              <w:ind w:left="1080"/>
              <w:rPr>
                <w:b/>
                <w:bCs/>
                <w:color w:val="000000" w:themeColor="text1"/>
              </w:rPr>
            </w:pPr>
          </w:p>
        </w:tc>
      </w:tr>
      <w:tr w:rsidR="009C0A64" w:rsidRPr="00700700" w14:paraId="2AA5FEDE" w14:textId="77777777" w:rsidTr="007313A4">
        <w:trPr>
          <w:trHeight w:val="394"/>
        </w:trPr>
        <w:tc>
          <w:tcPr>
            <w:tcW w:w="3397" w:type="dxa"/>
            <w:shd w:val="clear" w:color="auto" w:fill="FFFFFF" w:themeFill="background1"/>
            <w:vAlign w:val="center"/>
          </w:tcPr>
          <w:p w14:paraId="74A83F59" w14:textId="77777777" w:rsidR="009C0A64" w:rsidRDefault="009C0A64" w:rsidP="007313A4">
            <w:pPr>
              <w:rPr>
                <w:b/>
                <w:bCs/>
                <w:color w:val="000000" w:themeColor="text1"/>
              </w:rPr>
            </w:pPr>
            <w:r>
              <w:rPr>
                <w:b/>
                <w:bCs/>
                <w:color w:val="000000" w:themeColor="text1"/>
              </w:rPr>
              <w:t>Resolución de la revisión:</w:t>
            </w:r>
          </w:p>
        </w:tc>
        <w:tc>
          <w:tcPr>
            <w:tcW w:w="5953" w:type="dxa"/>
            <w:shd w:val="clear" w:color="auto" w:fill="FFFFFF" w:themeFill="background1"/>
            <w:vAlign w:val="center"/>
          </w:tcPr>
          <w:p w14:paraId="75933004" w14:textId="77777777" w:rsidR="009C0A64" w:rsidRPr="00353AD3" w:rsidRDefault="009C0A64" w:rsidP="007313A4">
            <w:pPr>
              <w:ind w:left="1080"/>
              <w:rPr>
                <w:b/>
                <w:bCs/>
                <w:color w:val="000000" w:themeColor="text1"/>
              </w:rPr>
            </w:pPr>
          </w:p>
        </w:tc>
      </w:tr>
      <w:tr w:rsidR="009C0A64" w:rsidRPr="00700700" w14:paraId="4BC7F893" w14:textId="77777777" w:rsidTr="007313A4">
        <w:trPr>
          <w:trHeight w:val="394"/>
        </w:trPr>
        <w:tc>
          <w:tcPr>
            <w:tcW w:w="3397" w:type="dxa"/>
            <w:tcBorders>
              <w:bottom w:val="single" w:sz="4" w:space="0" w:color="4472C4" w:themeColor="accent1"/>
            </w:tcBorders>
            <w:shd w:val="clear" w:color="auto" w:fill="FFFFFF" w:themeFill="background1"/>
            <w:vAlign w:val="center"/>
          </w:tcPr>
          <w:p w14:paraId="3D2F5667" w14:textId="77777777" w:rsidR="009C0A64" w:rsidRDefault="009C0A64" w:rsidP="007313A4">
            <w:pPr>
              <w:rPr>
                <w:b/>
                <w:bCs/>
                <w:color w:val="000000" w:themeColor="text1"/>
              </w:rPr>
            </w:pPr>
            <w:r>
              <w:rPr>
                <w:b/>
                <w:bCs/>
                <w:color w:val="000000" w:themeColor="text1"/>
              </w:rPr>
              <w:t>ID línea base final:</w:t>
            </w:r>
          </w:p>
        </w:tc>
        <w:tc>
          <w:tcPr>
            <w:tcW w:w="5953" w:type="dxa"/>
            <w:tcBorders>
              <w:bottom w:val="single" w:sz="4" w:space="0" w:color="4472C4" w:themeColor="accent1"/>
            </w:tcBorders>
            <w:shd w:val="clear" w:color="auto" w:fill="FFFFFF" w:themeFill="background1"/>
            <w:vAlign w:val="center"/>
          </w:tcPr>
          <w:p w14:paraId="5C127965" w14:textId="77777777" w:rsidR="009C0A64" w:rsidRPr="00353AD3" w:rsidRDefault="009C0A64" w:rsidP="007313A4">
            <w:pPr>
              <w:ind w:left="1080"/>
              <w:rPr>
                <w:b/>
                <w:bCs/>
                <w:color w:val="000000" w:themeColor="text1"/>
              </w:rPr>
            </w:pPr>
          </w:p>
        </w:tc>
      </w:tr>
    </w:tbl>
    <w:p w14:paraId="5197F3EC" w14:textId="77777777" w:rsidR="009C0A64" w:rsidRDefault="009C0A64" w:rsidP="009C0A64"/>
    <w:p w14:paraId="4D757A60" w14:textId="77777777" w:rsidR="009C0A64" w:rsidRDefault="009C0A64" w:rsidP="009C0A64"/>
    <w:p w14:paraId="2870A464" w14:textId="77777777" w:rsidR="00F42A99" w:rsidRPr="00F63D22" w:rsidRDefault="00F42A99" w:rsidP="001061FB">
      <w:pPr>
        <w:rPr>
          <w:lang w:val="es-ES_tradnl"/>
        </w:rPr>
      </w:pPr>
    </w:p>
    <w:sectPr w:rsidR="00F42A99" w:rsidRPr="00F63D22" w:rsidSect="001806F6">
      <w:footerReference w:type="default" r:id="rId16"/>
      <w:pgSz w:w="11906" w:h="16838"/>
      <w:pgMar w:top="1270" w:right="1701" w:bottom="1417" w:left="1701" w:header="708" w:footer="708"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DB4386" w14:textId="77777777" w:rsidR="001806F6" w:rsidRDefault="001806F6">
      <w:r>
        <w:separator/>
      </w:r>
    </w:p>
  </w:endnote>
  <w:endnote w:type="continuationSeparator" w:id="0">
    <w:p w14:paraId="1E2ED870" w14:textId="77777777" w:rsidR="001806F6" w:rsidRDefault="001806F6">
      <w:r>
        <w:continuationSeparator/>
      </w:r>
    </w:p>
  </w:endnote>
  <w:endnote w:type="continuationNotice" w:id="1">
    <w:p w14:paraId="4A3C29B5" w14:textId="77777777" w:rsidR="001806F6" w:rsidRDefault="001806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675CB" w14:textId="010976B5" w:rsidR="00F63D22" w:rsidRPr="00173FFA" w:rsidRDefault="00F63D22" w:rsidP="001732A6">
    <w:pPr>
      <w:pStyle w:val="Piedepgina"/>
    </w:pPr>
    <w:r w:rsidRPr="00173FFA">
      <w:tab/>
    </w:r>
    <w:r w:rsidRPr="00173FFA">
      <w:tab/>
    </w:r>
    <w:r w:rsidRPr="00173FFA">
      <w:fldChar w:fldCharType="begin"/>
    </w:r>
    <w:r w:rsidRPr="00173FFA">
      <w:instrText xml:space="preserve"> TIME \@ "dd/MM/yyyy" </w:instrText>
    </w:r>
    <w:r w:rsidRPr="00173FFA">
      <w:fldChar w:fldCharType="separate"/>
    </w:r>
    <w:r w:rsidR="00771BD8">
      <w:rPr>
        <w:noProof/>
      </w:rPr>
      <w:t>13/02/2024</w:t>
    </w:r>
    <w:r w:rsidRPr="00173FFA">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4520E" w14:textId="0DE1D765" w:rsidR="00F63D22" w:rsidRPr="00173FFA" w:rsidRDefault="00F63D22" w:rsidP="001732A6">
    <w:pPr>
      <w:pStyle w:val="Piedepgina"/>
    </w:pPr>
    <w:r w:rsidRPr="00173FFA">
      <w:fldChar w:fldCharType="begin"/>
    </w:r>
    <w:r w:rsidRPr="00173FFA">
      <w:rPr>
        <w:lang w:val="es-ES_tradnl"/>
      </w:rPr>
      <w:instrText xml:space="preserve"> TIME \@ "dd/MM/yyyy" </w:instrText>
    </w:r>
    <w:r w:rsidRPr="00173FFA">
      <w:fldChar w:fldCharType="separate"/>
    </w:r>
    <w:r w:rsidR="00771BD8">
      <w:rPr>
        <w:noProof/>
        <w:lang w:val="es-ES_tradnl"/>
      </w:rPr>
      <w:t>13/02/2024</w:t>
    </w:r>
    <w:r w:rsidRPr="00173FFA">
      <w:fldChar w:fldCharType="end"/>
    </w:r>
    <w:r w:rsidR="006B6897" w:rsidRPr="00173FFA">
      <w:rPr>
        <w:b/>
      </w:rPr>
      <w:t xml:space="preserve"> </w:t>
    </w:r>
    <w:r w:rsidR="006B6897" w:rsidRPr="00173FFA">
      <w:rPr>
        <w:b/>
      </w:rPr>
      <w:tab/>
    </w:r>
    <w:r w:rsidR="006B6897" w:rsidRPr="00173FFA">
      <w:rPr>
        <w:b/>
      </w:rPr>
      <w:tab/>
    </w:r>
    <w:r w:rsidR="00173FFA" w:rsidRPr="00173FFA">
      <w:rPr>
        <w:b/>
      </w:rPr>
      <w:fldChar w:fldCharType="begin"/>
    </w:r>
    <w:r w:rsidR="00173FFA" w:rsidRPr="00173FFA">
      <w:rPr>
        <w:b/>
      </w:rPr>
      <w:instrText xml:space="preserve"> PAGE   \* MERGEFORMAT </w:instrText>
    </w:r>
    <w:r w:rsidR="00173FFA" w:rsidRPr="00173FFA">
      <w:rPr>
        <w:b/>
      </w:rPr>
      <w:fldChar w:fldCharType="separate"/>
    </w:r>
    <w:r w:rsidR="00BC4099">
      <w:rPr>
        <w:b/>
      </w:rPr>
      <w:t>i</w:t>
    </w:r>
    <w:r w:rsidR="00173FFA" w:rsidRPr="00173FFA">
      <w:rPr>
        <w: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45104" w14:textId="4E53A213" w:rsidR="00173FFA" w:rsidRPr="00173FFA" w:rsidRDefault="00C03001" w:rsidP="001732A6">
    <w:pPr>
      <w:pStyle w:val="Piedepgina"/>
      <w:rPr>
        <w:i/>
      </w:rPr>
    </w:pPr>
    <w:r>
      <w:rPr>
        <w:i/>
      </w:rPr>
      <w:fldChar w:fldCharType="begin"/>
    </w:r>
    <w:r>
      <w:rPr>
        <w:i/>
        <w:lang w:val="es-ES_tradnl"/>
      </w:rPr>
      <w:instrText xml:space="preserve"> TIME  \@ "dd/MM/yyyy"  \* MERGEFORMAT </w:instrText>
    </w:r>
    <w:r>
      <w:rPr>
        <w:i/>
      </w:rPr>
      <w:fldChar w:fldCharType="separate"/>
    </w:r>
    <w:r w:rsidR="00771BD8">
      <w:rPr>
        <w:i/>
        <w:noProof/>
        <w:lang w:val="es-ES_tradnl"/>
      </w:rPr>
      <w:t>13/02/2024</w:t>
    </w:r>
    <w:r>
      <w:rPr>
        <w:i/>
      </w:rPr>
      <w:fldChar w:fldCharType="end"/>
    </w:r>
    <w:r w:rsidR="00173FFA" w:rsidRPr="00173FFA">
      <w:t xml:space="preserve"> </w:t>
    </w:r>
    <w:r w:rsidR="00173FFA" w:rsidRPr="00173FFA">
      <w:tab/>
    </w:r>
    <w:r w:rsidR="00173FFA" w:rsidRPr="00173FFA">
      <w:tab/>
      <w:t xml:space="preserve">Página </w:t>
    </w:r>
    <w:r>
      <w:fldChar w:fldCharType="begin"/>
    </w:r>
    <w:r>
      <w:instrText xml:space="preserve"> PAGE    \* MERGEFORMAT </w:instrText>
    </w:r>
    <w:r>
      <w:fldChar w:fldCharType="separate"/>
    </w:r>
    <w:r>
      <w:rPr>
        <w:noProof/>
      </w:rPr>
      <w:t>1</w:t>
    </w:r>
    <w:r>
      <w:fldChar w:fldCharType="end"/>
    </w:r>
    <w:r w:rsidR="00173FFA" w:rsidRPr="00173FFA">
      <w:t xml:space="preserve"> de </w:t>
    </w:r>
    <w:r w:rsidR="00173FFA">
      <w:fldChar w:fldCharType="begin"/>
    </w:r>
    <w:r w:rsidR="00173FFA" w:rsidRPr="00173FFA">
      <w:rPr>
        <w:b/>
      </w:rPr>
      <w:instrText xml:space="preserve"> NUMPAGES  \* Arabic  \* MERGEFORMAT </w:instrText>
    </w:r>
    <w:r w:rsidR="00173FFA">
      <w:fldChar w:fldCharType="separate"/>
    </w:r>
    <w:r w:rsidR="00BC4099">
      <w:t>6</w:t>
    </w:r>
    <w:r w:rsidR="00173FF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9ED528" w14:textId="77777777" w:rsidR="001806F6" w:rsidRDefault="001806F6">
      <w:r>
        <w:separator/>
      </w:r>
    </w:p>
  </w:footnote>
  <w:footnote w:type="continuationSeparator" w:id="0">
    <w:p w14:paraId="5C830F02" w14:textId="77777777" w:rsidR="001806F6" w:rsidRDefault="001806F6">
      <w:r>
        <w:continuationSeparator/>
      </w:r>
    </w:p>
  </w:footnote>
  <w:footnote w:type="continuationNotice" w:id="1">
    <w:p w14:paraId="7CF68E43" w14:textId="77777777" w:rsidR="001806F6" w:rsidRDefault="001806F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95AB6" w14:textId="77777777" w:rsidR="006B6897" w:rsidRPr="00F512EB" w:rsidRDefault="006B6897" w:rsidP="001732A6">
    <w:pPr>
      <w:pStyle w:val="Piedepgina"/>
    </w:pPr>
    <w:r w:rsidRPr="00F512EB">
      <w:tab/>
    </w:r>
    <w:r w:rsidR="00F512EB" w:rsidRPr="00F512EB">
      <w:t>CM. Definición de un Proceso de Control del Cambio</w:t>
    </w:r>
    <w:r w:rsidRPr="00F512EB">
      <w:tab/>
    </w:r>
  </w:p>
  <w:p w14:paraId="5219CD76" w14:textId="77777777" w:rsidR="00405635" w:rsidRPr="00F512EB" w:rsidRDefault="0040563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5528"/>
      <w:gridCol w:w="1808"/>
    </w:tblGrid>
    <w:tr w:rsidR="00F70832" w:rsidRPr="003036AA" w14:paraId="4CD5ABA3" w14:textId="77777777" w:rsidTr="00F70832">
      <w:trPr>
        <w:trHeight w:val="410"/>
      </w:trPr>
      <w:tc>
        <w:tcPr>
          <w:tcW w:w="1384" w:type="dxa"/>
          <w:vMerge w:val="restart"/>
        </w:tcPr>
        <w:p w14:paraId="2E4FD094" w14:textId="77777777" w:rsidR="00F70832" w:rsidRPr="00F63D22" w:rsidRDefault="00F70832" w:rsidP="001732A6">
          <w:pPr>
            <w:pStyle w:val="Encabezado"/>
          </w:pPr>
          <w:r w:rsidRPr="00F63D22">
            <w:t>ENSO</w:t>
          </w:r>
        </w:p>
        <w:p w14:paraId="4701926F" w14:textId="77777777" w:rsidR="00F70832" w:rsidRPr="00F63D22" w:rsidRDefault="00F70832" w:rsidP="001732A6">
          <w:pPr>
            <w:pStyle w:val="Encabezado"/>
          </w:pPr>
          <w:proofErr w:type="spellStart"/>
          <w:r>
            <w:t>Gr</w:t>
          </w:r>
          <w:r w:rsidRPr="00F63D22">
            <w:t>EI</w:t>
          </w:r>
          <w:proofErr w:type="spellEnd"/>
        </w:p>
      </w:tc>
      <w:tc>
        <w:tcPr>
          <w:tcW w:w="5528" w:type="dxa"/>
          <w:vAlign w:val="center"/>
        </w:tcPr>
        <w:p w14:paraId="225B8FE8" w14:textId="77777777" w:rsidR="00F70832" w:rsidRPr="00F512EB" w:rsidRDefault="00F512EB" w:rsidP="001732A6">
          <w:pPr>
            <w:pStyle w:val="Encabezado"/>
            <w:rPr>
              <w:b/>
              <w:noProof/>
              <w:lang w:val="pt-BR"/>
            </w:rPr>
          </w:pPr>
          <w:r w:rsidRPr="00F512EB">
            <w:t>CM. Definición de un Proceso de Control del Cambio</w:t>
          </w:r>
        </w:p>
      </w:tc>
      <w:tc>
        <w:tcPr>
          <w:tcW w:w="1808" w:type="dxa"/>
          <w:vAlign w:val="center"/>
        </w:tcPr>
        <w:p w14:paraId="2DAC7A1E" w14:textId="20AD9F98" w:rsidR="00F70832" w:rsidRPr="00F70832" w:rsidRDefault="00F70832" w:rsidP="001732A6">
          <w:pPr>
            <w:pStyle w:val="Encabezado"/>
            <w:rPr>
              <w:i/>
              <w:color w:val="FF0000"/>
            </w:rPr>
          </w:pPr>
          <w:proofErr w:type="spellStart"/>
          <w:r w:rsidRPr="00F70832">
            <w:rPr>
              <w:lang w:val="pt-BR"/>
            </w:rPr>
            <w:t>Grp</w:t>
          </w:r>
          <w:proofErr w:type="spellEnd"/>
          <w:r w:rsidRPr="00F70832">
            <w:rPr>
              <w:lang w:val="pt-BR"/>
            </w:rPr>
            <w:t>:</w:t>
          </w:r>
          <w:r w:rsidR="00F512EB">
            <w:rPr>
              <w:i/>
              <w:color w:val="FF0000"/>
            </w:rPr>
            <w:t xml:space="preserve"> </w:t>
          </w:r>
          <w:r w:rsidR="00025EF8" w:rsidRPr="00025EF8">
            <w:rPr>
              <w:i/>
            </w:rPr>
            <w:t>1</w:t>
          </w:r>
        </w:p>
      </w:tc>
    </w:tr>
    <w:tr w:rsidR="006B6897" w:rsidRPr="00AF5C9A" w14:paraId="0117FBBB" w14:textId="77777777" w:rsidTr="006B6897">
      <w:trPr>
        <w:trHeight w:val="273"/>
      </w:trPr>
      <w:tc>
        <w:tcPr>
          <w:tcW w:w="1384" w:type="dxa"/>
          <w:vMerge/>
        </w:tcPr>
        <w:p w14:paraId="3C2664C8" w14:textId="77777777" w:rsidR="006B6897" w:rsidRPr="003036AA" w:rsidRDefault="006B6897" w:rsidP="00C517EA">
          <w:pPr>
            <w:pStyle w:val="Encabezado"/>
            <w:rPr>
              <w:lang w:val="pt-BR"/>
            </w:rPr>
          </w:pPr>
        </w:p>
      </w:tc>
      <w:tc>
        <w:tcPr>
          <w:tcW w:w="7336" w:type="dxa"/>
          <w:gridSpan w:val="2"/>
          <w:noWrap/>
          <w:vAlign w:val="center"/>
        </w:tcPr>
        <w:p w14:paraId="27F51AF5" w14:textId="5B450EC0" w:rsidR="006B6897" w:rsidRPr="003D156B" w:rsidRDefault="006B6897" w:rsidP="001732A6">
          <w:pPr>
            <w:pStyle w:val="Encabezado"/>
          </w:pPr>
          <w:r w:rsidRPr="003036AA">
            <w:rPr>
              <w:lang w:val="pt-BR"/>
            </w:rPr>
            <w:t>Doc</w:t>
          </w:r>
          <w:r w:rsidRPr="003D156B">
            <w:rPr>
              <w:lang w:val="pt-BR"/>
            </w:rPr>
            <w:t xml:space="preserve">.:  </w:t>
          </w:r>
          <w:r w:rsidR="003D156B" w:rsidRPr="003D156B">
            <w:rPr>
              <w:lang w:val="pt-BR"/>
            </w:rPr>
            <w:t>DP_ControldeCambios_</w:t>
          </w:r>
          <w:r w:rsidR="003D156B" w:rsidRPr="00025EF8">
            <w:rPr>
              <w:lang w:val="pt-BR"/>
            </w:rPr>
            <w:t>Grupo</w:t>
          </w:r>
          <w:r w:rsidR="00025EF8" w:rsidRPr="00025EF8">
            <w:rPr>
              <w:lang w:val="pt-BR"/>
            </w:rPr>
            <w:t>1</w:t>
          </w:r>
          <w:r w:rsidR="003D156B" w:rsidRPr="003D156B">
            <w:rPr>
              <w:lang w:val="pt-BR"/>
            </w:rPr>
            <w:t>-v1</w:t>
          </w:r>
          <w:r w:rsidR="000638A3">
            <w:rPr>
              <w:lang w:val="pt-BR"/>
            </w:rPr>
            <w:t>.3</w:t>
          </w:r>
        </w:p>
      </w:tc>
    </w:tr>
  </w:tbl>
  <w:p w14:paraId="1020D66E" w14:textId="77777777" w:rsidR="00F63D22" w:rsidRPr="003D156B" w:rsidRDefault="00F63D2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3783C"/>
    <w:multiLevelType w:val="hybridMultilevel"/>
    <w:tmpl w:val="4C06FA40"/>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496E9B"/>
    <w:multiLevelType w:val="hybridMultilevel"/>
    <w:tmpl w:val="FFFFFFFF"/>
    <w:lvl w:ilvl="0" w:tplc="5FFCA43C">
      <w:start w:val="1"/>
      <w:numFmt w:val="lowerLetter"/>
      <w:lvlText w:val="%1)"/>
      <w:lvlJc w:val="left"/>
      <w:pPr>
        <w:ind w:left="720" w:hanging="360"/>
      </w:pPr>
    </w:lvl>
    <w:lvl w:ilvl="1" w:tplc="FCD051B8">
      <w:start w:val="1"/>
      <w:numFmt w:val="lowerLetter"/>
      <w:lvlText w:val="%2."/>
      <w:lvlJc w:val="left"/>
      <w:pPr>
        <w:ind w:left="1440" w:hanging="360"/>
      </w:pPr>
    </w:lvl>
    <w:lvl w:ilvl="2" w:tplc="4E8EF914">
      <w:start w:val="1"/>
      <w:numFmt w:val="lowerRoman"/>
      <w:lvlText w:val="%3."/>
      <w:lvlJc w:val="right"/>
      <w:pPr>
        <w:ind w:left="2160" w:hanging="180"/>
      </w:pPr>
    </w:lvl>
    <w:lvl w:ilvl="3" w:tplc="27E84F96">
      <w:start w:val="1"/>
      <w:numFmt w:val="decimal"/>
      <w:lvlText w:val="%4."/>
      <w:lvlJc w:val="left"/>
      <w:pPr>
        <w:ind w:left="2880" w:hanging="360"/>
      </w:pPr>
    </w:lvl>
    <w:lvl w:ilvl="4" w:tplc="BB6EDF36">
      <w:start w:val="1"/>
      <w:numFmt w:val="lowerLetter"/>
      <w:lvlText w:val="%5."/>
      <w:lvlJc w:val="left"/>
      <w:pPr>
        <w:ind w:left="3600" w:hanging="360"/>
      </w:pPr>
    </w:lvl>
    <w:lvl w:ilvl="5" w:tplc="C1D24070">
      <w:start w:val="1"/>
      <w:numFmt w:val="lowerRoman"/>
      <w:lvlText w:val="%6."/>
      <w:lvlJc w:val="right"/>
      <w:pPr>
        <w:ind w:left="4320" w:hanging="180"/>
      </w:pPr>
    </w:lvl>
    <w:lvl w:ilvl="6" w:tplc="94C024E8">
      <w:start w:val="1"/>
      <w:numFmt w:val="decimal"/>
      <w:lvlText w:val="%7."/>
      <w:lvlJc w:val="left"/>
      <w:pPr>
        <w:ind w:left="5040" w:hanging="360"/>
      </w:pPr>
    </w:lvl>
    <w:lvl w:ilvl="7" w:tplc="2852308C">
      <w:start w:val="1"/>
      <w:numFmt w:val="lowerLetter"/>
      <w:lvlText w:val="%8."/>
      <w:lvlJc w:val="left"/>
      <w:pPr>
        <w:ind w:left="5760" w:hanging="360"/>
      </w:pPr>
    </w:lvl>
    <w:lvl w:ilvl="8" w:tplc="B59476E8">
      <w:start w:val="1"/>
      <w:numFmt w:val="lowerRoman"/>
      <w:lvlText w:val="%9."/>
      <w:lvlJc w:val="right"/>
      <w:pPr>
        <w:ind w:left="6480" w:hanging="180"/>
      </w:pPr>
    </w:lvl>
  </w:abstractNum>
  <w:abstractNum w:abstractNumId="2" w15:restartNumberingAfterBreak="0">
    <w:nsid w:val="17861B80"/>
    <w:multiLevelType w:val="hybridMultilevel"/>
    <w:tmpl w:val="444465F6"/>
    <w:lvl w:ilvl="0" w:tplc="1C7AFB96">
      <w:start w:val="1"/>
      <w:numFmt w:val="bullet"/>
      <w:lvlText w:val="•"/>
      <w:lvlJc w:val="left"/>
      <w:pPr>
        <w:tabs>
          <w:tab w:val="num" w:pos="720"/>
        </w:tabs>
        <w:ind w:left="720" w:hanging="360"/>
      </w:pPr>
      <w:rPr>
        <w:rFonts w:ascii="Arial" w:hAnsi="Arial" w:hint="default"/>
      </w:rPr>
    </w:lvl>
    <w:lvl w:ilvl="1" w:tplc="5866B2FC" w:tentative="1">
      <w:start w:val="1"/>
      <w:numFmt w:val="bullet"/>
      <w:lvlText w:val="•"/>
      <w:lvlJc w:val="left"/>
      <w:pPr>
        <w:tabs>
          <w:tab w:val="num" w:pos="1440"/>
        </w:tabs>
        <w:ind w:left="1440" w:hanging="360"/>
      </w:pPr>
      <w:rPr>
        <w:rFonts w:ascii="Arial" w:hAnsi="Arial" w:hint="default"/>
      </w:rPr>
    </w:lvl>
    <w:lvl w:ilvl="2" w:tplc="F6384B8C">
      <w:start w:val="1"/>
      <w:numFmt w:val="bullet"/>
      <w:lvlText w:val="•"/>
      <w:lvlJc w:val="left"/>
      <w:pPr>
        <w:tabs>
          <w:tab w:val="num" w:pos="2160"/>
        </w:tabs>
        <w:ind w:left="2160" w:hanging="360"/>
      </w:pPr>
      <w:rPr>
        <w:rFonts w:ascii="Arial" w:hAnsi="Arial" w:hint="default"/>
      </w:rPr>
    </w:lvl>
    <w:lvl w:ilvl="3" w:tplc="88CEE7B8" w:tentative="1">
      <w:start w:val="1"/>
      <w:numFmt w:val="bullet"/>
      <w:lvlText w:val="•"/>
      <w:lvlJc w:val="left"/>
      <w:pPr>
        <w:tabs>
          <w:tab w:val="num" w:pos="2880"/>
        </w:tabs>
        <w:ind w:left="2880" w:hanging="360"/>
      </w:pPr>
      <w:rPr>
        <w:rFonts w:ascii="Arial" w:hAnsi="Arial" w:hint="default"/>
      </w:rPr>
    </w:lvl>
    <w:lvl w:ilvl="4" w:tplc="3DB230FA" w:tentative="1">
      <w:start w:val="1"/>
      <w:numFmt w:val="bullet"/>
      <w:lvlText w:val="•"/>
      <w:lvlJc w:val="left"/>
      <w:pPr>
        <w:tabs>
          <w:tab w:val="num" w:pos="3600"/>
        </w:tabs>
        <w:ind w:left="3600" w:hanging="360"/>
      </w:pPr>
      <w:rPr>
        <w:rFonts w:ascii="Arial" w:hAnsi="Arial" w:hint="default"/>
      </w:rPr>
    </w:lvl>
    <w:lvl w:ilvl="5" w:tplc="6BAE48F2" w:tentative="1">
      <w:start w:val="1"/>
      <w:numFmt w:val="bullet"/>
      <w:lvlText w:val="•"/>
      <w:lvlJc w:val="left"/>
      <w:pPr>
        <w:tabs>
          <w:tab w:val="num" w:pos="4320"/>
        </w:tabs>
        <w:ind w:left="4320" w:hanging="360"/>
      </w:pPr>
      <w:rPr>
        <w:rFonts w:ascii="Arial" w:hAnsi="Arial" w:hint="default"/>
      </w:rPr>
    </w:lvl>
    <w:lvl w:ilvl="6" w:tplc="0186B992" w:tentative="1">
      <w:start w:val="1"/>
      <w:numFmt w:val="bullet"/>
      <w:lvlText w:val="•"/>
      <w:lvlJc w:val="left"/>
      <w:pPr>
        <w:tabs>
          <w:tab w:val="num" w:pos="5040"/>
        </w:tabs>
        <w:ind w:left="5040" w:hanging="360"/>
      </w:pPr>
      <w:rPr>
        <w:rFonts w:ascii="Arial" w:hAnsi="Arial" w:hint="default"/>
      </w:rPr>
    </w:lvl>
    <w:lvl w:ilvl="7" w:tplc="891ED234" w:tentative="1">
      <w:start w:val="1"/>
      <w:numFmt w:val="bullet"/>
      <w:lvlText w:val="•"/>
      <w:lvlJc w:val="left"/>
      <w:pPr>
        <w:tabs>
          <w:tab w:val="num" w:pos="5760"/>
        </w:tabs>
        <w:ind w:left="5760" w:hanging="360"/>
      </w:pPr>
      <w:rPr>
        <w:rFonts w:ascii="Arial" w:hAnsi="Arial" w:hint="default"/>
      </w:rPr>
    </w:lvl>
    <w:lvl w:ilvl="8" w:tplc="906AC3D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7DCF293"/>
    <w:multiLevelType w:val="hybridMultilevel"/>
    <w:tmpl w:val="FFFFFFFF"/>
    <w:lvl w:ilvl="0" w:tplc="EC02BC10">
      <w:start w:val="1"/>
      <w:numFmt w:val="lowerLetter"/>
      <w:lvlText w:val="%1)"/>
      <w:lvlJc w:val="left"/>
      <w:pPr>
        <w:ind w:left="720" w:hanging="360"/>
      </w:pPr>
    </w:lvl>
    <w:lvl w:ilvl="1" w:tplc="33FE1F92">
      <w:start w:val="1"/>
      <w:numFmt w:val="lowerLetter"/>
      <w:lvlText w:val="%2."/>
      <w:lvlJc w:val="left"/>
      <w:pPr>
        <w:ind w:left="1440" w:hanging="360"/>
      </w:pPr>
    </w:lvl>
    <w:lvl w:ilvl="2" w:tplc="A87E81F4">
      <w:start w:val="1"/>
      <w:numFmt w:val="lowerRoman"/>
      <w:lvlText w:val="%3."/>
      <w:lvlJc w:val="right"/>
      <w:pPr>
        <w:ind w:left="2160" w:hanging="180"/>
      </w:pPr>
    </w:lvl>
    <w:lvl w:ilvl="3" w:tplc="FBEA04BC">
      <w:start w:val="1"/>
      <w:numFmt w:val="decimal"/>
      <w:lvlText w:val="%4."/>
      <w:lvlJc w:val="left"/>
      <w:pPr>
        <w:ind w:left="2880" w:hanging="360"/>
      </w:pPr>
    </w:lvl>
    <w:lvl w:ilvl="4" w:tplc="EF0AF52C">
      <w:start w:val="1"/>
      <w:numFmt w:val="lowerLetter"/>
      <w:lvlText w:val="%5."/>
      <w:lvlJc w:val="left"/>
      <w:pPr>
        <w:ind w:left="3600" w:hanging="360"/>
      </w:pPr>
    </w:lvl>
    <w:lvl w:ilvl="5" w:tplc="3946BEC6">
      <w:start w:val="1"/>
      <w:numFmt w:val="lowerRoman"/>
      <w:lvlText w:val="%6."/>
      <w:lvlJc w:val="right"/>
      <w:pPr>
        <w:ind w:left="4320" w:hanging="180"/>
      </w:pPr>
    </w:lvl>
    <w:lvl w:ilvl="6" w:tplc="43AEF000">
      <w:start w:val="1"/>
      <w:numFmt w:val="decimal"/>
      <w:lvlText w:val="%7."/>
      <w:lvlJc w:val="left"/>
      <w:pPr>
        <w:ind w:left="5040" w:hanging="360"/>
      </w:pPr>
    </w:lvl>
    <w:lvl w:ilvl="7" w:tplc="DC8ECD1A">
      <w:start w:val="1"/>
      <w:numFmt w:val="lowerLetter"/>
      <w:lvlText w:val="%8."/>
      <w:lvlJc w:val="left"/>
      <w:pPr>
        <w:ind w:left="5760" w:hanging="360"/>
      </w:pPr>
    </w:lvl>
    <w:lvl w:ilvl="8" w:tplc="DE448C7C">
      <w:start w:val="1"/>
      <w:numFmt w:val="lowerRoman"/>
      <w:lvlText w:val="%9."/>
      <w:lvlJc w:val="right"/>
      <w:pPr>
        <w:ind w:left="6480" w:hanging="180"/>
      </w:pPr>
    </w:lvl>
  </w:abstractNum>
  <w:abstractNum w:abstractNumId="4" w15:restartNumberingAfterBreak="0">
    <w:nsid w:val="18FA618D"/>
    <w:multiLevelType w:val="hybridMultilevel"/>
    <w:tmpl w:val="52A4DDE6"/>
    <w:lvl w:ilvl="0" w:tplc="2C760D96">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7B87C54"/>
    <w:multiLevelType w:val="multilevel"/>
    <w:tmpl w:val="415248B0"/>
    <w:lvl w:ilvl="0">
      <w:start w:val="1"/>
      <w:numFmt w:val="decimal"/>
      <w:suff w:val="space"/>
      <w:lvlText w:val="%1. "/>
      <w:lvlJc w:val="left"/>
      <w:pPr>
        <w:ind w:left="680" w:hanging="680"/>
      </w:pPr>
      <w:rPr>
        <w:rFonts w:ascii="Times New Roman" w:hAnsi="Times New Roman" w:hint="default"/>
        <w:b/>
        <w:i w:val="0"/>
        <w:color w:val="auto"/>
        <w:sz w:val="24"/>
        <w:szCs w:val="24"/>
      </w:rPr>
    </w:lvl>
    <w:lvl w:ilvl="1">
      <w:start w:val="1"/>
      <w:numFmt w:val="decimal"/>
      <w:suff w:val="space"/>
      <w:lvlText w:val="%1.%2."/>
      <w:lvlJc w:val="left"/>
      <w:pPr>
        <w:ind w:left="680" w:hanging="680"/>
      </w:pPr>
      <w:rPr>
        <w:rFonts w:ascii="Times New Roman" w:hAnsi="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680" w:hanging="680"/>
      </w:pPr>
      <w:rPr>
        <w:rFonts w:ascii="Times New Roman" w:hAnsi="Times New Roman" w:hint="default"/>
        <w:b/>
        <w:i w:val="0"/>
        <w:color w:val="auto"/>
        <w:sz w:val="24"/>
        <w:szCs w:val="24"/>
      </w:rPr>
    </w:lvl>
    <w:lvl w:ilvl="3">
      <w:start w:val="1"/>
      <w:numFmt w:val="decimal"/>
      <w:suff w:val="space"/>
      <w:lvlText w:val="%1.%2.%3.%4."/>
      <w:lvlJc w:val="left"/>
      <w:pPr>
        <w:ind w:left="680" w:hanging="680"/>
      </w:pPr>
      <w:rPr>
        <w:rFonts w:ascii="Times New Roman" w:hAnsi="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1009" w:hanging="1009"/>
      </w:pPr>
      <w:rPr>
        <w:rFonts w:ascii="Verdana" w:hAnsi="Verdana" w:hint="default"/>
        <w:b/>
        <w:i w:val="0"/>
        <w:caps w:val="0"/>
        <w:strike w:val="0"/>
        <w:dstrike w:val="0"/>
        <w:vanish w:val="0"/>
        <w:color w:val="808080"/>
        <w:sz w:val="18"/>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1151" w:hanging="1151"/>
      </w:pPr>
      <w:rPr>
        <w:rFonts w:ascii="Verdana" w:hAnsi="Verdana" w:hint="default"/>
        <w:b/>
        <w:i w:val="0"/>
        <w:color w:val="808080"/>
        <w:sz w:val="18"/>
      </w:rPr>
    </w:lvl>
    <w:lvl w:ilvl="6">
      <w:start w:val="1"/>
      <w:numFmt w:val="decimal"/>
      <w:suff w:val="space"/>
      <w:lvlText w:val="%1.%2.%3.%4.%5.%6.%7.-"/>
      <w:lvlJc w:val="left"/>
      <w:pPr>
        <w:ind w:left="1298" w:hanging="1298"/>
      </w:pPr>
      <w:rPr>
        <w:rFonts w:ascii="Verdana" w:hAnsi="Verdana" w:hint="default"/>
        <w:b/>
        <w:i w:val="0"/>
        <w:color w:val="808080"/>
        <w:sz w:val="18"/>
      </w:rPr>
    </w:lvl>
    <w:lvl w:ilvl="7">
      <w:start w:val="1"/>
      <w:numFmt w:val="decimal"/>
      <w:suff w:val="space"/>
      <w:lvlText w:val="%1.%2.%3.%4.%5.%6.%7.%8.-"/>
      <w:lvlJc w:val="left"/>
      <w:pPr>
        <w:ind w:left="1440" w:hanging="1440"/>
      </w:pPr>
      <w:rPr>
        <w:rFonts w:ascii="Verdana" w:hAnsi="Verdana" w:hint="default"/>
        <w:b/>
        <w:i w:val="0"/>
        <w:color w:val="808080"/>
        <w:sz w:val="18"/>
      </w:rPr>
    </w:lvl>
    <w:lvl w:ilvl="8">
      <w:start w:val="1"/>
      <w:numFmt w:val="decimal"/>
      <w:suff w:val="space"/>
      <w:lvlText w:val="%1.%2.%3.%4.%5.%6.%7.%8.%9.-"/>
      <w:lvlJc w:val="left"/>
      <w:pPr>
        <w:ind w:left="1582" w:hanging="1582"/>
      </w:pPr>
      <w:rPr>
        <w:rFonts w:ascii="Verdana" w:hAnsi="Verdana" w:hint="default"/>
        <w:b/>
        <w:i w:val="0"/>
        <w:color w:val="808080"/>
        <w:sz w:val="18"/>
      </w:rPr>
    </w:lvl>
  </w:abstractNum>
  <w:abstractNum w:abstractNumId="6" w15:restartNumberingAfterBreak="0">
    <w:nsid w:val="2F3A7B97"/>
    <w:multiLevelType w:val="hybridMultilevel"/>
    <w:tmpl w:val="300CA4A2"/>
    <w:lvl w:ilvl="0" w:tplc="8324A194">
      <w:start w:val="1"/>
      <w:numFmt w:val="bullet"/>
      <w:lvlText w:val="–"/>
      <w:lvlJc w:val="left"/>
      <w:pPr>
        <w:tabs>
          <w:tab w:val="num" w:pos="720"/>
        </w:tabs>
        <w:ind w:left="720" w:hanging="360"/>
      </w:pPr>
      <w:rPr>
        <w:rFonts w:ascii="Arial" w:hAnsi="Arial" w:hint="default"/>
      </w:rPr>
    </w:lvl>
    <w:lvl w:ilvl="1" w:tplc="473AF2D6">
      <w:start w:val="1"/>
      <w:numFmt w:val="bullet"/>
      <w:lvlText w:val="–"/>
      <w:lvlJc w:val="left"/>
      <w:pPr>
        <w:tabs>
          <w:tab w:val="num" w:pos="1440"/>
        </w:tabs>
        <w:ind w:left="1440" w:hanging="360"/>
      </w:pPr>
      <w:rPr>
        <w:rFonts w:ascii="Arial" w:hAnsi="Arial" w:hint="default"/>
      </w:rPr>
    </w:lvl>
    <w:lvl w:ilvl="2" w:tplc="94FE82C0" w:tentative="1">
      <w:start w:val="1"/>
      <w:numFmt w:val="bullet"/>
      <w:lvlText w:val="–"/>
      <w:lvlJc w:val="left"/>
      <w:pPr>
        <w:tabs>
          <w:tab w:val="num" w:pos="2160"/>
        </w:tabs>
        <w:ind w:left="2160" w:hanging="360"/>
      </w:pPr>
      <w:rPr>
        <w:rFonts w:ascii="Arial" w:hAnsi="Arial" w:hint="default"/>
      </w:rPr>
    </w:lvl>
    <w:lvl w:ilvl="3" w:tplc="8FDC906C" w:tentative="1">
      <w:start w:val="1"/>
      <w:numFmt w:val="bullet"/>
      <w:lvlText w:val="–"/>
      <w:lvlJc w:val="left"/>
      <w:pPr>
        <w:tabs>
          <w:tab w:val="num" w:pos="2880"/>
        </w:tabs>
        <w:ind w:left="2880" w:hanging="360"/>
      </w:pPr>
      <w:rPr>
        <w:rFonts w:ascii="Arial" w:hAnsi="Arial" w:hint="default"/>
      </w:rPr>
    </w:lvl>
    <w:lvl w:ilvl="4" w:tplc="2B76BC9A" w:tentative="1">
      <w:start w:val="1"/>
      <w:numFmt w:val="bullet"/>
      <w:lvlText w:val="–"/>
      <w:lvlJc w:val="left"/>
      <w:pPr>
        <w:tabs>
          <w:tab w:val="num" w:pos="3600"/>
        </w:tabs>
        <w:ind w:left="3600" w:hanging="360"/>
      </w:pPr>
      <w:rPr>
        <w:rFonts w:ascii="Arial" w:hAnsi="Arial" w:hint="default"/>
      </w:rPr>
    </w:lvl>
    <w:lvl w:ilvl="5" w:tplc="15C0C334" w:tentative="1">
      <w:start w:val="1"/>
      <w:numFmt w:val="bullet"/>
      <w:lvlText w:val="–"/>
      <w:lvlJc w:val="left"/>
      <w:pPr>
        <w:tabs>
          <w:tab w:val="num" w:pos="4320"/>
        </w:tabs>
        <w:ind w:left="4320" w:hanging="360"/>
      </w:pPr>
      <w:rPr>
        <w:rFonts w:ascii="Arial" w:hAnsi="Arial" w:hint="default"/>
      </w:rPr>
    </w:lvl>
    <w:lvl w:ilvl="6" w:tplc="5EAC6954" w:tentative="1">
      <w:start w:val="1"/>
      <w:numFmt w:val="bullet"/>
      <w:lvlText w:val="–"/>
      <w:lvlJc w:val="left"/>
      <w:pPr>
        <w:tabs>
          <w:tab w:val="num" w:pos="5040"/>
        </w:tabs>
        <w:ind w:left="5040" w:hanging="360"/>
      </w:pPr>
      <w:rPr>
        <w:rFonts w:ascii="Arial" w:hAnsi="Arial" w:hint="default"/>
      </w:rPr>
    </w:lvl>
    <w:lvl w:ilvl="7" w:tplc="1526CFF0" w:tentative="1">
      <w:start w:val="1"/>
      <w:numFmt w:val="bullet"/>
      <w:lvlText w:val="–"/>
      <w:lvlJc w:val="left"/>
      <w:pPr>
        <w:tabs>
          <w:tab w:val="num" w:pos="5760"/>
        </w:tabs>
        <w:ind w:left="5760" w:hanging="360"/>
      </w:pPr>
      <w:rPr>
        <w:rFonts w:ascii="Arial" w:hAnsi="Arial" w:hint="default"/>
      </w:rPr>
    </w:lvl>
    <w:lvl w:ilvl="8" w:tplc="9EACBF6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F974BD7"/>
    <w:multiLevelType w:val="hybridMultilevel"/>
    <w:tmpl w:val="FFFFFFFF"/>
    <w:lvl w:ilvl="0" w:tplc="A04852B4">
      <w:start w:val="1"/>
      <w:numFmt w:val="lowerLetter"/>
      <w:lvlText w:val="%1)"/>
      <w:lvlJc w:val="left"/>
      <w:pPr>
        <w:ind w:left="720" w:hanging="360"/>
      </w:pPr>
    </w:lvl>
    <w:lvl w:ilvl="1" w:tplc="1BD400DE">
      <w:start w:val="1"/>
      <w:numFmt w:val="lowerLetter"/>
      <w:lvlText w:val="%2."/>
      <w:lvlJc w:val="left"/>
      <w:pPr>
        <w:ind w:left="1440" w:hanging="360"/>
      </w:pPr>
    </w:lvl>
    <w:lvl w:ilvl="2" w:tplc="98081838">
      <w:start w:val="1"/>
      <w:numFmt w:val="lowerRoman"/>
      <w:lvlText w:val="%3."/>
      <w:lvlJc w:val="right"/>
      <w:pPr>
        <w:ind w:left="2160" w:hanging="180"/>
      </w:pPr>
    </w:lvl>
    <w:lvl w:ilvl="3" w:tplc="712E7E66">
      <w:start w:val="1"/>
      <w:numFmt w:val="decimal"/>
      <w:lvlText w:val="%4."/>
      <w:lvlJc w:val="left"/>
      <w:pPr>
        <w:ind w:left="2880" w:hanging="360"/>
      </w:pPr>
    </w:lvl>
    <w:lvl w:ilvl="4" w:tplc="7CBA8D94">
      <w:start w:val="1"/>
      <w:numFmt w:val="lowerLetter"/>
      <w:lvlText w:val="%5."/>
      <w:lvlJc w:val="left"/>
      <w:pPr>
        <w:ind w:left="3600" w:hanging="360"/>
      </w:pPr>
    </w:lvl>
    <w:lvl w:ilvl="5" w:tplc="EDDA6160">
      <w:start w:val="1"/>
      <w:numFmt w:val="lowerRoman"/>
      <w:lvlText w:val="%6."/>
      <w:lvlJc w:val="right"/>
      <w:pPr>
        <w:ind w:left="4320" w:hanging="180"/>
      </w:pPr>
    </w:lvl>
    <w:lvl w:ilvl="6" w:tplc="35FEA7AA">
      <w:start w:val="1"/>
      <w:numFmt w:val="decimal"/>
      <w:lvlText w:val="%7."/>
      <w:lvlJc w:val="left"/>
      <w:pPr>
        <w:ind w:left="5040" w:hanging="360"/>
      </w:pPr>
    </w:lvl>
    <w:lvl w:ilvl="7" w:tplc="D9BED81C">
      <w:start w:val="1"/>
      <w:numFmt w:val="lowerLetter"/>
      <w:lvlText w:val="%8."/>
      <w:lvlJc w:val="left"/>
      <w:pPr>
        <w:ind w:left="5760" w:hanging="360"/>
      </w:pPr>
    </w:lvl>
    <w:lvl w:ilvl="8" w:tplc="6CF09930">
      <w:start w:val="1"/>
      <w:numFmt w:val="lowerRoman"/>
      <w:lvlText w:val="%9."/>
      <w:lvlJc w:val="right"/>
      <w:pPr>
        <w:ind w:left="6480" w:hanging="180"/>
      </w:pPr>
    </w:lvl>
  </w:abstractNum>
  <w:abstractNum w:abstractNumId="8" w15:restartNumberingAfterBreak="0">
    <w:nsid w:val="3344BFB8"/>
    <w:multiLevelType w:val="hybridMultilevel"/>
    <w:tmpl w:val="FFFFFFFF"/>
    <w:lvl w:ilvl="0" w:tplc="8CC4E66A">
      <w:start w:val="1"/>
      <w:numFmt w:val="lowerLetter"/>
      <w:lvlText w:val="%1."/>
      <w:lvlJc w:val="left"/>
      <w:pPr>
        <w:ind w:left="1068" w:hanging="360"/>
      </w:pPr>
    </w:lvl>
    <w:lvl w:ilvl="1" w:tplc="FFD2B130">
      <w:start w:val="1"/>
      <w:numFmt w:val="lowerLetter"/>
      <w:lvlText w:val="%2."/>
      <w:lvlJc w:val="left"/>
      <w:pPr>
        <w:ind w:left="1788" w:hanging="360"/>
      </w:pPr>
    </w:lvl>
    <w:lvl w:ilvl="2" w:tplc="233AE878">
      <w:start w:val="1"/>
      <w:numFmt w:val="lowerRoman"/>
      <w:lvlText w:val="%3."/>
      <w:lvlJc w:val="right"/>
      <w:pPr>
        <w:ind w:left="2508" w:hanging="180"/>
      </w:pPr>
    </w:lvl>
    <w:lvl w:ilvl="3" w:tplc="EFD0C3C0">
      <w:start w:val="1"/>
      <w:numFmt w:val="decimal"/>
      <w:lvlText w:val="%4."/>
      <w:lvlJc w:val="left"/>
      <w:pPr>
        <w:ind w:left="3228" w:hanging="360"/>
      </w:pPr>
    </w:lvl>
    <w:lvl w:ilvl="4" w:tplc="38347DBC">
      <w:start w:val="1"/>
      <w:numFmt w:val="lowerLetter"/>
      <w:lvlText w:val="%5."/>
      <w:lvlJc w:val="left"/>
      <w:pPr>
        <w:ind w:left="3948" w:hanging="360"/>
      </w:pPr>
    </w:lvl>
    <w:lvl w:ilvl="5" w:tplc="0106C048">
      <w:start w:val="1"/>
      <w:numFmt w:val="lowerRoman"/>
      <w:lvlText w:val="%6."/>
      <w:lvlJc w:val="right"/>
      <w:pPr>
        <w:ind w:left="4668" w:hanging="180"/>
      </w:pPr>
    </w:lvl>
    <w:lvl w:ilvl="6" w:tplc="FC62C178">
      <w:start w:val="1"/>
      <w:numFmt w:val="decimal"/>
      <w:lvlText w:val="%7."/>
      <w:lvlJc w:val="left"/>
      <w:pPr>
        <w:ind w:left="5388" w:hanging="360"/>
      </w:pPr>
    </w:lvl>
    <w:lvl w:ilvl="7" w:tplc="B68224EA">
      <w:start w:val="1"/>
      <w:numFmt w:val="lowerLetter"/>
      <w:lvlText w:val="%8."/>
      <w:lvlJc w:val="left"/>
      <w:pPr>
        <w:ind w:left="6108" w:hanging="360"/>
      </w:pPr>
    </w:lvl>
    <w:lvl w:ilvl="8" w:tplc="7AB2815E">
      <w:start w:val="1"/>
      <w:numFmt w:val="lowerRoman"/>
      <w:lvlText w:val="%9."/>
      <w:lvlJc w:val="right"/>
      <w:pPr>
        <w:ind w:left="6828" w:hanging="180"/>
      </w:pPr>
    </w:lvl>
  </w:abstractNum>
  <w:abstractNum w:abstractNumId="9" w15:restartNumberingAfterBreak="0">
    <w:nsid w:val="33B85D09"/>
    <w:multiLevelType w:val="hybridMultilevel"/>
    <w:tmpl w:val="4C06FA40"/>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3EF0770"/>
    <w:multiLevelType w:val="hybridMultilevel"/>
    <w:tmpl w:val="2CD8C55A"/>
    <w:lvl w:ilvl="0" w:tplc="5272706C">
      <w:numFmt w:val="bullet"/>
      <w:lvlText w:val="-"/>
      <w:lvlJc w:val="left"/>
      <w:pPr>
        <w:tabs>
          <w:tab w:val="num" w:pos="1080"/>
        </w:tabs>
        <w:ind w:left="1080" w:hanging="360"/>
      </w:pPr>
      <w:rPr>
        <w:rFonts w:ascii="Times New Roman" w:eastAsia="Times New Roman" w:hAnsi="Times New Roman" w:cs="Times New Roman" w:hint="default"/>
      </w:rPr>
    </w:lvl>
    <w:lvl w:ilvl="1" w:tplc="5272706C">
      <w:numFmt w:val="bullet"/>
      <w:lvlText w:val="-"/>
      <w:lvlJc w:val="left"/>
      <w:pPr>
        <w:tabs>
          <w:tab w:val="num" w:pos="1800"/>
        </w:tabs>
        <w:ind w:left="1800" w:hanging="360"/>
      </w:pPr>
      <w:rPr>
        <w:rFonts w:ascii="Times New Roman" w:eastAsia="Times New Roman" w:hAnsi="Times New Roman" w:cs="Times New Roman"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34A672FD"/>
    <w:multiLevelType w:val="hybridMultilevel"/>
    <w:tmpl w:val="4C5E1A2E"/>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35D312AA"/>
    <w:multiLevelType w:val="hybridMultilevel"/>
    <w:tmpl w:val="FFFFFFFF"/>
    <w:lvl w:ilvl="0" w:tplc="B5BC7D0A">
      <w:start w:val="1"/>
      <w:numFmt w:val="lowerLetter"/>
      <w:lvlText w:val="%1."/>
      <w:lvlJc w:val="left"/>
      <w:pPr>
        <w:ind w:left="1068" w:hanging="360"/>
      </w:pPr>
    </w:lvl>
    <w:lvl w:ilvl="1" w:tplc="8248A7D2">
      <w:start w:val="1"/>
      <w:numFmt w:val="lowerLetter"/>
      <w:lvlText w:val="%2."/>
      <w:lvlJc w:val="left"/>
      <w:pPr>
        <w:ind w:left="1788" w:hanging="360"/>
      </w:pPr>
    </w:lvl>
    <w:lvl w:ilvl="2" w:tplc="94249D28">
      <w:start w:val="1"/>
      <w:numFmt w:val="lowerRoman"/>
      <w:lvlText w:val="%3."/>
      <w:lvlJc w:val="right"/>
      <w:pPr>
        <w:ind w:left="2508" w:hanging="180"/>
      </w:pPr>
    </w:lvl>
    <w:lvl w:ilvl="3" w:tplc="75EE9378">
      <w:start w:val="1"/>
      <w:numFmt w:val="decimal"/>
      <w:lvlText w:val="%4."/>
      <w:lvlJc w:val="left"/>
      <w:pPr>
        <w:ind w:left="3228" w:hanging="360"/>
      </w:pPr>
    </w:lvl>
    <w:lvl w:ilvl="4" w:tplc="CFC41BFE">
      <w:start w:val="1"/>
      <w:numFmt w:val="lowerLetter"/>
      <w:lvlText w:val="%5."/>
      <w:lvlJc w:val="left"/>
      <w:pPr>
        <w:ind w:left="3948" w:hanging="360"/>
      </w:pPr>
    </w:lvl>
    <w:lvl w:ilvl="5" w:tplc="4A40E404">
      <w:start w:val="1"/>
      <w:numFmt w:val="lowerRoman"/>
      <w:lvlText w:val="%6."/>
      <w:lvlJc w:val="right"/>
      <w:pPr>
        <w:ind w:left="4668" w:hanging="180"/>
      </w:pPr>
    </w:lvl>
    <w:lvl w:ilvl="6" w:tplc="FB2443A0">
      <w:start w:val="1"/>
      <w:numFmt w:val="decimal"/>
      <w:lvlText w:val="%7."/>
      <w:lvlJc w:val="left"/>
      <w:pPr>
        <w:ind w:left="5388" w:hanging="360"/>
      </w:pPr>
    </w:lvl>
    <w:lvl w:ilvl="7" w:tplc="C09481E6">
      <w:start w:val="1"/>
      <w:numFmt w:val="lowerLetter"/>
      <w:lvlText w:val="%8."/>
      <w:lvlJc w:val="left"/>
      <w:pPr>
        <w:ind w:left="6108" w:hanging="360"/>
      </w:pPr>
    </w:lvl>
    <w:lvl w:ilvl="8" w:tplc="D4C07244">
      <w:start w:val="1"/>
      <w:numFmt w:val="lowerRoman"/>
      <w:lvlText w:val="%9."/>
      <w:lvlJc w:val="right"/>
      <w:pPr>
        <w:ind w:left="6828" w:hanging="180"/>
      </w:pPr>
    </w:lvl>
  </w:abstractNum>
  <w:abstractNum w:abstractNumId="13" w15:restartNumberingAfterBreak="0">
    <w:nsid w:val="38AD1890"/>
    <w:multiLevelType w:val="hybridMultilevel"/>
    <w:tmpl w:val="FFFFFFFF"/>
    <w:lvl w:ilvl="0" w:tplc="885EE862">
      <w:start w:val="1"/>
      <w:numFmt w:val="lowerLetter"/>
      <w:lvlText w:val="%1)"/>
      <w:lvlJc w:val="left"/>
      <w:pPr>
        <w:ind w:left="720" w:hanging="360"/>
      </w:pPr>
    </w:lvl>
    <w:lvl w:ilvl="1" w:tplc="A4642668">
      <w:start w:val="1"/>
      <w:numFmt w:val="lowerLetter"/>
      <w:lvlText w:val="%2."/>
      <w:lvlJc w:val="left"/>
      <w:pPr>
        <w:ind w:left="1440" w:hanging="360"/>
      </w:pPr>
    </w:lvl>
    <w:lvl w:ilvl="2" w:tplc="F0D0F5C2">
      <w:start w:val="1"/>
      <w:numFmt w:val="lowerRoman"/>
      <w:lvlText w:val="%3."/>
      <w:lvlJc w:val="right"/>
      <w:pPr>
        <w:ind w:left="2160" w:hanging="180"/>
      </w:pPr>
    </w:lvl>
    <w:lvl w:ilvl="3" w:tplc="B016C6DE">
      <w:start w:val="1"/>
      <w:numFmt w:val="decimal"/>
      <w:lvlText w:val="%4."/>
      <w:lvlJc w:val="left"/>
      <w:pPr>
        <w:ind w:left="2880" w:hanging="360"/>
      </w:pPr>
    </w:lvl>
    <w:lvl w:ilvl="4" w:tplc="E8FA5138">
      <w:start w:val="1"/>
      <w:numFmt w:val="lowerLetter"/>
      <w:lvlText w:val="%5."/>
      <w:lvlJc w:val="left"/>
      <w:pPr>
        <w:ind w:left="3600" w:hanging="360"/>
      </w:pPr>
    </w:lvl>
    <w:lvl w:ilvl="5" w:tplc="395847B6">
      <w:start w:val="1"/>
      <w:numFmt w:val="lowerRoman"/>
      <w:lvlText w:val="%6."/>
      <w:lvlJc w:val="right"/>
      <w:pPr>
        <w:ind w:left="4320" w:hanging="180"/>
      </w:pPr>
    </w:lvl>
    <w:lvl w:ilvl="6" w:tplc="A17817D2">
      <w:start w:val="1"/>
      <w:numFmt w:val="decimal"/>
      <w:lvlText w:val="%7."/>
      <w:lvlJc w:val="left"/>
      <w:pPr>
        <w:ind w:left="5040" w:hanging="360"/>
      </w:pPr>
    </w:lvl>
    <w:lvl w:ilvl="7" w:tplc="46C458C6">
      <w:start w:val="1"/>
      <w:numFmt w:val="lowerLetter"/>
      <w:lvlText w:val="%8."/>
      <w:lvlJc w:val="left"/>
      <w:pPr>
        <w:ind w:left="5760" w:hanging="360"/>
      </w:pPr>
    </w:lvl>
    <w:lvl w:ilvl="8" w:tplc="3B8838D0">
      <w:start w:val="1"/>
      <w:numFmt w:val="lowerRoman"/>
      <w:lvlText w:val="%9."/>
      <w:lvlJc w:val="right"/>
      <w:pPr>
        <w:ind w:left="6480" w:hanging="180"/>
      </w:pPr>
    </w:lvl>
  </w:abstractNum>
  <w:abstractNum w:abstractNumId="14" w15:restartNumberingAfterBreak="0">
    <w:nsid w:val="3BC7080D"/>
    <w:multiLevelType w:val="multilevel"/>
    <w:tmpl w:val="A0E6176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0CE6DE2"/>
    <w:multiLevelType w:val="hybridMultilevel"/>
    <w:tmpl w:val="D4544792"/>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2C760D96">
      <w:start w:val="1"/>
      <w:numFmt w:val="bullet"/>
      <w:lvlText w:val=""/>
      <w:lvlJc w:val="left"/>
      <w:pPr>
        <w:tabs>
          <w:tab w:val="num" w:pos="2880"/>
        </w:tabs>
        <w:ind w:left="2880" w:hanging="360"/>
      </w:pPr>
      <w:rPr>
        <w:rFonts w:ascii="Wingdings" w:hAnsi="Wingdings"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4C01768"/>
    <w:multiLevelType w:val="hybridMultilevel"/>
    <w:tmpl w:val="FFFFFFFF"/>
    <w:lvl w:ilvl="0" w:tplc="A238C81C">
      <w:start w:val="1"/>
      <w:numFmt w:val="lowerLetter"/>
      <w:lvlText w:val="%1."/>
      <w:lvlJc w:val="left"/>
      <w:pPr>
        <w:ind w:left="1068" w:hanging="360"/>
      </w:pPr>
    </w:lvl>
    <w:lvl w:ilvl="1" w:tplc="543616D0">
      <w:start w:val="1"/>
      <w:numFmt w:val="lowerLetter"/>
      <w:lvlText w:val="%2."/>
      <w:lvlJc w:val="left"/>
      <w:pPr>
        <w:ind w:left="1788" w:hanging="360"/>
      </w:pPr>
    </w:lvl>
    <w:lvl w:ilvl="2" w:tplc="A6DE404E">
      <w:start w:val="1"/>
      <w:numFmt w:val="lowerRoman"/>
      <w:lvlText w:val="%3."/>
      <w:lvlJc w:val="right"/>
      <w:pPr>
        <w:ind w:left="2508" w:hanging="180"/>
      </w:pPr>
    </w:lvl>
    <w:lvl w:ilvl="3" w:tplc="7910D1F2">
      <w:start w:val="1"/>
      <w:numFmt w:val="decimal"/>
      <w:lvlText w:val="%4."/>
      <w:lvlJc w:val="left"/>
      <w:pPr>
        <w:ind w:left="3228" w:hanging="360"/>
      </w:pPr>
    </w:lvl>
    <w:lvl w:ilvl="4" w:tplc="E578C8F6">
      <w:start w:val="1"/>
      <w:numFmt w:val="lowerLetter"/>
      <w:lvlText w:val="%5."/>
      <w:lvlJc w:val="left"/>
      <w:pPr>
        <w:ind w:left="3948" w:hanging="360"/>
      </w:pPr>
    </w:lvl>
    <w:lvl w:ilvl="5" w:tplc="3FF637FA">
      <w:start w:val="1"/>
      <w:numFmt w:val="lowerRoman"/>
      <w:lvlText w:val="%6."/>
      <w:lvlJc w:val="right"/>
      <w:pPr>
        <w:ind w:left="4668" w:hanging="180"/>
      </w:pPr>
    </w:lvl>
    <w:lvl w:ilvl="6" w:tplc="F374312C">
      <w:start w:val="1"/>
      <w:numFmt w:val="decimal"/>
      <w:lvlText w:val="%7."/>
      <w:lvlJc w:val="left"/>
      <w:pPr>
        <w:ind w:left="5388" w:hanging="360"/>
      </w:pPr>
    </w:lvl>
    <w:lvl w:ilvl="7" w:tplc="C8E22B08">
      <w:start w:val="1"/>
      <w:numFmt w:val="lowerLetter"/>
      <w:lvlText w:val="%8."/>
      <w:lvlJc w:val="left"/>
      <w:pPr>
        <w:ind w:left="6108" w:hanging="360"/>
      </w:pPr>
    </w:lvl>
    <w:lvl w:ilvl="8" w:tplc="48147672">
      <w:start w:val="1"/>
      <w:numFmt w:val="lowerRoman"/>
      <w:lvlText w:val="%9."/>
      <w:lvlJc w:val="right"/>
      <w:pPr>
        <w:ind w:left="6828" w:hanging="180"/>
      </w:pPr>
    </w:lvl>
  </w:abstractNum>
  <w:abstractNum w:abstractNumId="17" w15:restartNumberingAfterBreak="0">
    <w:nsid w:val="46AD1E47"/>
    <w:multiLevelType w:val="hybridMultilevel"/>
    <w:tmpl w:val="D1E25CC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7ADA468"/>
    <w:multiLevelType w:val="hybridMultilevel"/>
    <w:tmpl w:val="FFFFFFFF"/>
    <w:lvl w:ilvl="0" w:tplc="B0285FBA">
      <w:start w:val="1"/>
      <w:numFmt w:val="lowerLetter"/>
      <w:lvlText w:val="%1."/>
      <w:lvlJc w:val="left"/>
      <w:pPr>
        <w:ind w:left="1068" w:hanging="360"/>
      </w:pPr>
    </w:lvl>
    <w:lvl w:ilvl="1" w:tplc="BE78B134">
      <w:start w:val="1"/>
      <w:numFmt w:val="lowerLetter"/>
      <w:lvlText w:val="%2."/>
      <w:lvlJc w:val="left"/>
      <w:pPr>
        <w:ind w:left="1788" w:hanging="360"/>
      </w:pPr>
    </w:lvl>
    <w:lvl w:ilvl="2" w:tplc="B88E93DC">
      <w:start w:val="1"/>
      <w:numFmt w:val="lowerRoman"/>
      <w:lvlText w:val="%3."/>
      <w:lvlJc w:val="right"/>
      <w:pPr>
        <w:ind w:left="2508" w:hanging="180"/>
      </w:pPr>
    </w:lvl>
    <w:lvl w:ilvl="3" w:tplc="F5EACB7A">
      <w:start w:val="1"/>
      <w:numFmt w:val="decimal"/>
      <w:lvlText w:val="%4."/>
      <w:lvlJc w:val="left"/>
      <w:pPr>
        <w:ind w:left="3228" w:hanging="360"/>
      </w:pPr>
    </w:lvl>
    <w:lvl w:ilvl="4" w:tplc="9C72602C">
      <w:start w:val="1"/>
      <w:numFmt w:val="lowerLetter"/>
      <w:lvlText w:val="%5."/>
      <w:lvlJc w:val="left"/>
      <w:pPr>
        <w:ind w:left="3948" w:hanging="360"/>
      </w:pPr>
    </w:lvl>
    <w:lvl w:ilvl="5" w:tplc="F912B362">
      <w:start w:val="1"/>
      <w:numFmt w:val="lowerRoman"/>
      <w:lvlText w:val="%6."/>
      <w:lvlJc w:val="right"/>
      <w:pPr>
        <w:ind w:left="4668" w:hanging="180"/>
      </w:pPr>
    </w:lvl>
    <w:lvl w:ilvl="6" w:tplc="52CE2366">
      <w:start w:val="1"/>
      <w:numFmt w:val="decimal"/>
      <w:lvlText w:val="%7."/>
      <w:lvlJc w:val="left"/>
      <w:pPr>
        <w:ind w:left="5388" w:hanging="360"/>
      </w:pPr>
    </w:lvl>
    <w:lvl w:ilvl="7" w:tplc="5F942C9A">
      <w:start w:val="1"/>
      <w:numFmt w:val="lowerLetter"/>
      <w:lvlText w:val="%8."/>
      <w:lvlJc w:val="left"/>
      <w:pPr>
        <w:ind w:left="6108" w:hanging="360"/>
      </w:pPr>
    </w:lvl>
    <w:lvl w:ilvl="8" w:tplc="97E4A848">
      <w:start w:val="1"/>
      <w:numFmt w:val="lowerRoman"/>
      <w:lvlText w:val="%9."/>
      <w:lvlJc w:val="right"/>
      <w:pPr>
        <w:ind w:left="6828" w:hanging="180"/>
      </w:pPr>
    </w:lvl>
  </w:abstractNum>
  <w:abstractNum w:abstractNumId="19" w15:restartNumberingAfterBreak="0">
    <w:nsid w:val="5136435E"/>
    <w:multiLevelType w:val="multilevel"/>
    <w:tmpl w:val="B6161108"/>
    <w:lvl w:ilvl="0">
      <w:start w:val="1"/>
      <w:numFmt w:val="decimal"/>
      <w:suff w:val="space"/>
      <w:lvlText w:val="%1. "/>
      <w:lvlJc w:val="left"/>
      <w:pPr>
        <w:ind w:left="3516" w:hanging="680"/>
      </w:pPr>
      <w:rPr>
        <w:rFonts w:ascii="Times New Roman" w:hAnsi="Times New Roman" w:hint="default"/>
        <w:b/>
        <w:i w:val="0"/>
        <w:color w:val="auto"/>
        <w:sz w:val="24"/>
        <w:szCs w:val="24"/>
      </w:rPr>
    </w:lvl>
    <w:lvl w:ilvl="1">
      <w:start w:val="1"/>
      <w:numFmt w:val="decimal"/>
      <w:suff w:val="space"/>
      <w:lvlText w:val="%1.%2."/>
      <w:lvlJc w:val="left"/>
      <w:pPr>
        <w:ind w:left="680" w:hanging="680"/>
      </w:pPr>
      <w:rPr>
        <w:rFonts w:ascii="Times New Roman" w:hAnsi="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680" w:hanging="680"/>
      </w:pPr>
      <w:rPr>
        <w:rFonts w:ascii="Times New Roman" w:hAnsi="Times New Roman" w:hint="default"/>
        <w:b/>
        <w:i w:val="0"/>
        <w:color w:val="auto"/>
        <w:sz w:val="24"/>
        <w:szCs w:val="24"/>
      </w:rPr>
    </w:lvl>
    <w:lvl w:ilvl="3">
      <w:start w:val="1"/>
      <w:numFmt w:val="decimal"/>
      <w:suff w:val="space"/>
      <w:lvlText w:val="%1.%2.%3.%4."/>
      <w:lvlJc w:val="left"/>
      <w:pPr>
        <w:ind w:left="862" w:hanging="862"/>
      </w:pPr>
      <w:rPr>
        <w:rFonts w:ascii="Times New Roman" w:hAnsi="Times New Roman"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1009" w:hanging="1009"/>
      </w:pPr>
      <w:rPr>
        <w:rFonts w:ascii="Verdana" w:hAnsi="Verdana" w:hint="default"/>
        <w:b/>
        <w:i w:val="0"/>
        <w:caps w:val="0"/>
        <w:strike w:val="0"/>
        <w:dstrike w:val="0"/>
        <w:vanish w:val="0"/>
        <w:color w:val="808080"/>
        <w:sz w:val="18"/>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1151" w:hanging="1151"/>
      </w:pPr>
      <w:rPr>
        <w:rFonts w:ascii="Verdana" w:hAnsi="Verdana" w:hint="default"/>
        <w:b/>
        <w:i w:val="0"/>
        <w:color w:val="808080"/>
        <w:sz w:val="18"/>
      </w:rPr>
    </w:lvl>
    <w:lvl w:ilvl="6">
      <w:start w:val="1"/>
      <w:numFmt w:val="decimal"/>
      <w:suff w:val="space"/>
      <w:lvlText w:val="%1.%2.%3.%4.%5.%6.%7.-"/>
      <w:lvlJc w:val="left"/>
      <w:pPr>
        <w:ind w:left="1298" w:hanging="1298"/>
      </w:pPr>
      <w:rPr>
        <w:rFonts w:ascii="Verdana" w:hAnsi="Verdana" w:hint="default"/>
        <w:b/>
        <w:i w:val="0"/>
        <w:color w:val="808080"/>
        <w:sz w:val="18"/>
      </w:rPr>
    </w:lvl>
    <w:lvl w:ilvl="7">
      <w:start w:val="1"/>
      <w:numFmt w:val="decimal"/>
      <w:suff w:val="space"/>
      <w:lvlText w:val="%1.%2.%3.%4.%5.%6.%7.%8.-"/>
      <w:lvlJc w:val="left"/>
      <w:pPr>
        <w:ind w:left="1440" w:hanging="1440"/>
      </w:pPr>
      <w:rPr>
        <w:rFonts w:ascii="Verdana" w:hAnsi="Verdana" w:hint="default"/>
        <w:b/>
        <w:i w:val="0"/>
        <w:color w:val="808080"/>
        <w:sz w:val="18"/>
      </w:rPr>
    </w:lvl>
    <w:lvl w:ilvl="8">
      <w:start w:val="1"/>
      <w:numFmt w:val="decimal"/>
      <w:suff w:val="space"/>
      <w:lvlText w:val="%1.%2.%3.%4.%5.%6.%7.%8.%9.-"/>
      <w:lvlJc w:val="left"/>
      <w:pPr>
        <w:ind w:left="1582" w:hanging="1582"/>
      </w:pPr>
      <w:rPr>
        <w:rFonts w:ascii="Verdana" w:hAnsi="Verdana" w:hint="default"/>
        <w:b/>
        <w:i w:val="0"/>
        <w:color w:val="808080"/>
        <w:sz w:val="18"/>
      </w:rPr>
    </w:lvl>
  </w:abstractNum>
  <w:abstractNum w:abstractNumId="20" w15:restartNumberingAfterBreak="0">
    <w:nsid w:val="51FE39CA"/>
    <w:multiLevelType w:val="hybridMultilevel"/>
    <w:tmpl w:val="83B07ABE"/>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1" w15:restartNumberingAfterBreak="0">
    <w:nsid w:val="5637854B"/>
    <w:multiLevelType w:val="hybridMultilevel"/>
    <w:tmpl w:val="FFFFFFFF"/>
    <w:lvl w:ilvl="0" w:tplc="6180C862">
      <w:start w:val="1"/>
      <w:numFmt w:val="lowerLetter"/>
      <w:lvlText w:val="%1)"/>
      <w:lvlJc w:val="left"/>
      <w:pPr>
        <w:ind w:left="720" w:hanging="360"/>
      </w:pPr>
    </w:lvl>
    <w:lvl w:ilvl="1" w:tplc="F022EC5E">
      <w:start w:val="1"/>
      <w:numFmt w:val="lowerLetter"/>
      <w:lvlText w:val="%2."/>
      <w:lvlJc w:val="left"/>
      <w:pPr>
        <w:ind w:left="1440" w:hanging="360"/>
      </w:pPr>
    </w:lvl>
    <w:lvl w:ilvl="2" w:tplc="6DEA26F0">
      <w:start w:val="1"/>
      <w:numFmt w:val="lowerRoman"/>
      <w:lvlText w:val="%3."/>
      <w:lvlJc w:val="right"/>
      <w:pPr>
        <w:ind w:left="2160" w:hanging="180"/>
      </w:pPr>
    </w:lvl>
    <w:lvl w:ilvl="3" w:tplc="52F4CB98">
      <w:start w:val="1"/>
      <w:numFmt w:val="decimal"/>
      <w:lvlText w:val="%4."/>
      <w:lvlJc w:val="left"/>
      <w:pPr>
        <w:ind w:left="2880" w:hanging="360"/>
      </w:pPr>
    </w:lvl>
    <w:lvl w:ilvl="4" w:tplc="30F6C214">
      <w:start w:val="1"/>
      <w:numFmt w:val="lowerLetter"/>
      <w:lvlText w:val="%5."/>
      <w:lvlJc w:val="left"/>
      <w:pPr>
        <w:ind w:left="3600" w:hanging="360"/>
      </w:pPr>
    </w:lvl>
    <w:lvl w:ilvl="5" w:tplc="201644AC">
      <w:start w:val="1"/>
      <w:numFmt w:val="lowerRoman"/>
      <w:lvlText w:val="%6."/>
      <w:lvlJc w:val="right"/>
      <w:pPr>
        <w:ind w:left="4320" w:hanging="180"/>
      </w:pPr>
    </w:lvl>
    <w:lvl w:ilvl="6" w:tplc="C7906916">
      <w:start w:val="1"/>
      <w:numFmt w:val="decimal"/>
      <w:lvlText w:val="%7."/>
      <w:lvlJc w:val="left"/>
      <w:pPr>
        <w:ind w:left="5040" w:hanging="360"/>
      </w:pPr>
    </w:lvl>
    <w:lvl w:ilvl="7" w:tplc="C9DEECBC">
      <w:start w:val="1"/>
      <w:numFmt w:val="lowerLetter"/>
      <w:lvlText w:val="%8."/>
      <w:lvlJc w:val="left"/>
      <w:pPr>
        <w:ind w:left="5760" w:hanging="360"/>
      </w:pPr>
    </w:lvl>
    <w:lvl w:ilvl="8" w:tplc="8856E886">
      <w:start w:val="1"/>
      <w:numFmt w:val="lowerRoman"/>
      <w:lvlText w:val="%9."/>
      <w:lvlJc w:val="right"/>
      <w:pPr>
        <w:ind w:left="6480" w:hanging="180"/>
      </w:pPr>
    </w:lvl>
  </w:abstractNum>
  <w:abstractNum w:abstractNumId="22" w15:restartNumberingAfterBreak="0">
    <w:nsid w:val="56565DB3"/>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3" w15:restartNumberingAfterBreak="0">
    <w:nsid w:val="57BE983B"/>
    <w:multiLevelType w:val="hybridMultilevel"/>
    <w:tmpl w:val="FFFFFFFF"/>
    <w:lvl w:ilvl="0" w:tplc="1A3844D4">
      <w:start w:val="1"/>
      <w:numFmt w:val="upperLetter"/>
      <w:lvlText w:val="%1)"/>
      <w:lvlJc w:val="left"/>
      <w:pPr>
        <w:ind w:left="720" w:hanging="360"/>
      </w:pPr>
    </w:lvl>
    <w:lvl w:ilvl="1" w:tplc="E762376A">
      <w:start w:val="1"/>
      <w:numFmt w:val="lowerLetter"/>
      <w:lvlText w:val="%2."/>
      <w:lvlJc w:val="left"/>
      <w:pPr>
        <w:ind w:left="1440" w:hanging="360"/>
      </w:pPr>
    </w:lvl>
    <w:lvl w:ilvl="2" w:tplc="51ACA776">
      <w:start w:val="1"/>
      <w:numFmt w:val="lowerRoman"/>
      <w:lvlText w:val="%3."/>
      <w:lvlJc w:val="right"/>
      <w:pPr>
        <w:ind w:left="2160" w:hanging="180"/>
      </w:pPr>
    </w:lvl>
    <w:lvl w:ilvl="3" w:tplc="C2EA0AAC">
      <w:start w:val="1"/>
      <w:numFmt w:val="decimal"/>
      <w:lvlText w:val="%4."/>
      <w:lvlJc w:val="left"/>
      <w:pPr>
        <w:ind w:left="2880" w:hanging="360"/>
      </w:pPr>
    </w:lvl>
    <w:lvl w:ilvl="4" w:tplc="B1301BE8">
      <w:start w:val="1"/>
      <w:numFmt w:val="lowerLetter"/>
      <w:lvlText w:val="%5."/>
      <w:lvlJc w:val="left"/>
      <w:pPr>
        <w:ind w:left="3600" w:hanging="360"/>
      </w:pPr>
    </w:lvl>
    <w:lvl w:ilvl="5" w:tplc="11B46D22">
      <w:start w:val="1"/>
      <w:numFmt w:val="lowerRoman"/>
      <w:lvlText w:val="%6."/>
      <w:lvlJc w:val="right"/>
      <w:pPr>
        <w:ind w:left="4320" w:hanging="180"/>
      </w:pPr>
    </w:lvl>
    <w:lvl w:ilvl="6" w:tplc="1D2456D0">
      <w:start w:val="1"/>
      <w:numFmt w:val="decimal"/>
      <w:lvlText w:val="%7."/>
      <w:lvlJc w:val="left"/>
      <w:pPr>
        <w:ind w:left="5040" w:hanging="360"/>
      </w:pPr>
    </w:lvl>
    <w:lvl w:ilvl="7" w:tplc="FA7C24DE">
      <w:start w:val="1"/>
      <w:numFmt w:val="lowerLetter"/>
      <w:lvlText w:val="%8."/>
      <w:lvlJc w:val="left"/>
      <w:pPr>
        <w:ind w:left="5760" w:hanging="360"/>
      </w:pPr>
    </w:lvl>
    <w:lvl w:ilvl="8" w:tplc="AAB0ADE6">
      <w:start w:val="1"/>
      <w:numFmt w:val="lowerRoman"/>
      <w:lvlText w:val="%9."/>
      <w:lvlJc w:val="right"/>
      <w:pPr>
        <w:ind w:left="6480" w:hanging="180"/>
      </w:pPr>
    </w:lvl>
  </w:abstractNum>
  <w:abstractNum w:abstractNumId="24" w15:restartNumberingAfterBreak="0">
    <w:nsid w:val="589F0785"/>
    <w:multiLevelType w:val="hybridMultilevel"/>
    <w:tmpl w:val="75B62CF8"/>
    <w:lvl w:ilvl="0" w:tplc="5272706C">
      <w:numFmt w:val="bullet"/>
      <w:lvlText w:val="-"/>
      <w:lvlJc w:val="left"/>
      <w:pPr>
        <w:tabs>
          <w:tab w:val="num" w:pos="1080"/>
        </w:tabs>
        <w:ind w:left="1080" w:hanging="360"/>
      </w:pPr>
      <w:rPr>
        <w:rFonts w:ascii="Times New Roman" w:eastAsia="Times New Roman" w:hAnsi="Times New Roman" w:cs="Times New Roman" w:hint="default"/>
      </w:rPr>
    </w:lvl>
    <w:lvl w:ilvl="1" w:tplc="5272706C">
      <w:numFmt w:val="bullet"/>
      <w:lvlText w:val="-"/>
      <w:lvlJc w:val="left"/>
      <w:pPr>
        <w:tabs>
          <w:tab w:val="num" w:pos="1800"/>
        </w:tabs>
        <w:ind w:left="1800" w:hanging="360"/>
      </w:pPr>
      <w:rPr>
        <w:rFonts w:ascii="Times New Roman" w:eastAsia="Times New Roman" w:hAnsi="Times New Roman" w:cs="Times New Roman"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5B2A3D4F"/>
    <w:multiLevelType w:val="hybridMultilevel"/>
    <w:tmpl w:val="FFFFFFFF"/>
    <w:lvl w:ilvl="0" w:tplc="C1D2276A">
      <w:start w:val="1"/>
      <w:numFmt w:val="lowerLetter"/>
      <w:lvlText w:val="%1."/>
      <w:lvlJc w:val="left"/>
      <w:pPr>
        <w:ind w:left="1068" w:hanging="360"/>
      </w:pPr>
    </w:lvl>
    <w:lvl w:ilvl="1" w:tplc="59021B8A">
      <w:start w:val="1"/>
      <w:numFmt w:val="lowerLetter"/>
      <w:lvlText w:val="%2."/>
      <w:lvlJc w:val="left"/>
      <w:pPr>
        <w:ind w:left="1788" w:hanging="360"/>
      </w:pPr>
    </w:lvl>
    <w:lvl w:ilvl="2" w:tplc="D6C86866">
      <w:start w:val="1"/>
      <w:numFmt w:val="lowerRoman"/>
      <w:lvlText w:val="%3."/>
      <w:lvlJc w:val="right"/>
      <w:pPr>
        <w:ind w:left="2508" w:hanging="180"/>
      </w:pPr>
    </w:lvl>
    <w:lvl w:ilvl="3" w:tplc="A182663C">
      <w:start w:val="1"/>
      <w:numFmt w:val="decimal"/>
      <w:lvlText w:val="%4."/>
      <w:lvlJc w:val="left"/>
      <w:pPr>
        <w:ind w:left="3228" w:hanging="360"/>
      </w:pPr>
    </w:lvl>
    <w:lvl w:ilvl="4" w:tplc="65E8CE4E">
      <w:start w:val="1"/>
      <w:numFmt w:val="lowerLetter"/>
      <w:lvlText w:val="%5."/>
      <w:lvlJc w:val="left"/>
      <w:pPr>
        <w:ind w:left="3948" w:hanging="360"/>
      </w:pPr>
    </w:lvl>
    <w:lvl w:ilvl="5" w:tplc="3FFC2F78">
      <w:start w:val="1"/>
      <w:numFmt w:val="lowerRoman"/>
      <w:lvlText w:val="%6."/>
      <w:lvlJc w:val="right"/>
      <w:pPr>
        <w:ind w:left="4668" w:hanging="180"/>
      </w:pPr>
    </w:lvl>
    <w:lvl w:ilvl="6" w:tplc="5352C43A">
      <w:start w:val="1"/>
      <w:numFmt w:val="decimal"/>
      <w:lvlText w:val="%7."/>
      <w:lvlJc w:val="left"/>
      <w:pPr>
        <w:ind w:left="5388" w:hanging="360"/>
      </w:pPr>
    </w:lvl>
    <w:lvl w:ilvl="7" w:tplc="85C6912E">
      <w:start w:val="1"/>
      <w:numFmt w:val="lowerLetter"/>
      <w:lvlText w:val="%8."/>
      <w:lvlJc w:val="left"/>
      <w:pPr>
        <w:ind w:left="6108" w:hanging="360"/>
      </w:pPr>
    </w:lvl>
    <w:lvl w:ilvl="8" w:tplc="3DDC9934">
      <w:start w:val="1"/>
      <w:numFmt w:val="lowerRoman"/>
      <w:lvlText w:val="%9."/>
      <w:lvlJc w:val="right"/>
      <w:pPr>
        <w:ind w:left="6828" w:hanging="180"/>
      </w:pPr>
    </w:lvl>
  </w:abstractNum>
  <w:abstractNum w:abstractNumId="26" w15:restartNumberingAfterBreak="0">
    <w:nsid w:val="5F8A8801"/>
    <w:multiLevelType w:val="hybridMultilevel"/>
    <w:tmpl w:val="FFFFFFFF"/>
    <w:lvl w:ilvl="0" w:tplc="DB9CA0AE">
      <w:start w:val="1"/>
      <w:numFmt w:val="lowerLetter"/>
      <w:lvlText w:val="%1)"/>
      <w:lvlJc w:val="left"/>
      <w:pPr>
        <w:ind w:left="720" w:hanging="360"/>
      </w:pPr>
    </w:lvl>
    <w:lvl w:ilvl="1" w:tplc="D7EC365C">
      <w:start w:val="1"/>
      <w:numFmt w:val="lowerLetter"/>
      <w:lvlText w:val="%2."/>
      <w:lvlJc w:val="left"/>
      <w:pPr>
        <w:ind w:left="1440" w:hanging="360"/>
      </w:pPr>
    </w:lvl>
    <w:lvl w:ilvl="2" w:tplc="BDEEE336">
      <w:start w:val="1"/>
      <w:numFmt w:val="lowerRoman"/>
      <w:lvlText w:val="%3."/>
      <w:lvlJc w:val="right"/>
      <w:pPr>
        <w:ind w:left="2160" w:hanging="180"/>
      </w:pPr>
    </w:lvl>
    <w:lvl w:ilvl="3" w:tplc="1E4A53B6">
      <w:start w:val="1"/>
      <w:numFmt w:val="decimal"/>
      <w:lvlText w:val="%4."/>
      <w:lvlJc w:val="left"/>
      <w:pPr>
        <w:ind w:left="2880" w:hanging="360"/>
      </w:pPr>
    </w:lvl>
    <w:lvl w:ilvl="4" w:tplc="F6E0AE86">
      <w:start w:val="1"/>
      <w:numFmt w:val="lowerLetter"/>
      <w:lvlText w:val="%5."/>
      <w:lvlJc w:val="left"/>
      <w:pPr>
        <w:ind w:left="3600" w:hanging="360"/>
      </w:pPr>
    </w:lvl>
    <w:lvl w:ilvl="5" w:tplc="EFC884A6">
      <w:start w:val="1"/>
      <w:numFmt w:val="lowerRoman"/>
      <w:lvlText w:val="%6."/>
      <w:lvlJc w:val="right"/>
      <w:pPr>
        <w:ind w:left="4320" w:hanging="180"/>
      </w:pPr>
    </w:lvl>
    <w:lvl w:ilvl="6" w:tplc="6886762C">
      <w:start w:val="1"/>
      <w:numFmt w:val="decimal"/>
      <w:lvlText w:val="%7."/>
      <w:lvlJc w:val="left"/>
      <w:pPr>
        <w:ind w:left="5040" w:hanging="360"/>
      </w:pPr>
    </w:lvl>
    <w:lvl w:ilvl="7" w:tplc="10B0A830">
      <w:start w:val="1"/>
      <w:numFmt w:val="lowerLetter"/>
      <w:lvlText w:val="%8."/>
      <w:lvlJc w:val="left"/>
      <w:pPr>
        <w:ind w:left="5760" w:hanging="360"/>
      </w:pPr>
    </w:lvl>
    <w:lvl w:ilvl="8" w:tplc="CE22663C">
      <w:start w:val="1"/>
      <w:numFmt w:val="lowerRoman"/>
      <w:lvlText w:val="%9."/>
      <w:lvlJc w:val="right"/>
      <w:pPr>
        <w:ind w:left="6480" w:hanging="180"/>
      </w:pPr>
    </w:lvl>
  </w:abstractNum>
  <w:abstractNum w:abstractNumId="27" w15:restartNumberingAfterBreak="0">
    <w:nsid w:val="61A21278"/>
    <w:multiLevelType w:val="hybridMultilevel"/>
    <w:tmpl w:val="FFFFFFFF"/>
    <w:lvl w:ilvl="0" w:tplc="CFF460FC">
      <w:start w:val="1"/>
      <w:numFmt w:val="lowerLetter"/>
      <w:lvlText w:val="%1)"/>
      <w:lvlJc w:val="left"/>
      <w:pPr>
        <w:ind w:left="720" w:hanging="360"/>
      </w:pPr>
    </w:lvl>
    <w:lvl w:ilvl="1" w:tplc="3756428A">
      <w:start w:val="1"/>
      <w:numFmt w:val="lowerLetter"/>
      <w:lvlText w:val="%2."/>
      <w:lvlJc w:val="left"/>
      <w:pPr>
        <w:ind w:left="1440" w:hanging="360"/>
      </w:pPr>
    </w:lvl>
    <w:lvl w:ilvl="2" w:tplc="130042BC">
      <w:start w:val="1"/>
      <w:numFmt w:val="lowerRoman"/>
      <w:lvlText w:val="%3."/>
      <w:lvlJc w:val="right"/>
      <w:pPr>
        <w:ind w:left="2160" w:hanging="180"/>
      </w:pPr>
    </w:lvl>
    <w:lvl w:ilvl="3" w:tplc="7A9C5726">
      <w:start w:val="1"/>
      <w:numFmt w:val="decimal"/>
      <w:lvlText w:val="%4."/>
      <w:lvlJc w:val="left"/>
      <w:pPr>
        <w:ind w:left="2880" w:hanging="360"/>
      </w:pPr>
    </w:lvl>
    <w:lvl w:ilvl="4" w:tplc="A5E26BF0">
      <w:start w:val="1"/>
      <w:numFmt w:val="lowerLetter"/>
      <w:lvlText w:val="%5."/>
      <w:lvlJc w:val="left"/>
      <w:pPr>
        <w:ind w:left="3600" w:hanging="360"/>
      </w:pPr>
    </w:lvl>
    <w:lvl w:ilvl="5" w:tplc="343C64AC">
      <w:start w:val="1"/>
      <w:numFmt w:val="lowerRoman"/>
      <w:lvlText w:val="%6."/>
      <w:lvlJc w:val="right"/>
      <w:pPr>
        <w:ind w:left="4320" w:hanging="180"/>
      </w:pPr>
    </w:lvl>
    <w:lvl w:ilvl="6" w:tplc="A6A226B8">
      <w:start w:val="1"/>
      <w:numFmt w:val="decimal"/>
      <w:lvlText w:val="%7."/>
      <w:lvlJc w:val="left"/>
      <w:pPr>
        <w:ind w:left="5040" w:hanging="360"/>
      </w:pPr>
    </w:lvl>
    <w:lvl w:ilvl="7" w:tplc="B8669F98">
      <w:start w:val="1"/>
      <w:numFmt w:val="lowerLetter"/>
      <w:lvlText w:val="%8."/>
      <w:lvlJc w:val="left"/>
      <w:pPr>
        <w:ind w:left="5760" w:hanging="360"/>
      </w:pPr>
    </w:lvl>
    <w:lvl w:ilvl="8" w:tplc="0EAC4FB4">
      <w:start w:val="1"/>
      <w:numFmt w:val="lowerRoman"/>
      <w:lvlText w:val="%9."/>
      <w:lvlJc w:val="right"/>
      <w:pPr>
        <w:ind w:left="6480" w:hanging="180"/>
      </w:pPr>
    </w:lvl>
  </w:abstractNum>
  <w:abstractNum w:abstractNumId="28" w15:restartNumberingAfterBreak="0">
    <w:nsid w:val="72DF1431"/>
    <w:multiLevelType w:val="hybridMultilevel"/>
    <w:tmpl w:val="B14425F2"/>
    <w:lvl w:ilvl="0" w:tplc="0456000F">
      <w:start w:val="1"/>
      <w:numFmt w:val="decimal"/>
      <w:lvlText w:val="%1."/>
      <w:lvlJc w:val="left"/>
      <w:pPr>
        <w:ind w:left="720" w:hanging="360"/>
      </w:pPr>
    </w:lvl>
    <w:lvl w:ilvl="1" w:tplc="04560019">
      <w:start w:val="1"/>
      <w:numFmt w:val="lowerLetter"/>
      <w:lvlText w:val="%2."/>
      <w:lvlJc w:val="left"/>
      <w:pPr>
        <w:ind w:left="1440" w:hanging="360"/>
      </w:pPr>
    </w:lvl>
    <w:lvl w:ilvl="2" w:tplc="0456001B" w:tentative="1">
      <w:start w:val="1"/>
      <w:numFmt w:val="lowerRoman"/>
      <w:lvlText w:val="%3."/>
      <w:lvlJc w:val="right"/>
      <w:pPr>
        <w:ind w:left="2160" w:hanging="180"/>
      </w:pPr>
    </w:lvl>
    <w:lvl w:ilvl="3" w:tplc="0456000F" w:tentative="1">
      <w:start w:val="1"/>
      <w:numFmt w:val="decimal"/>
      <w:lvlText w:val="%4."/>
      <w:lvlJc w:val="left"/>
      <w:pPr>
        <w:ind w:left="2880" w:hanging="360"/>
      </w:pPr>
    </w:lvl>
    <w:lvl w:ilvl="4" w:tplc="04560019" w:tentative="1">
      <w:start w:val="1"/>
      <w:numFmt w:val="lowerLetter"/>
      <w:lvlText w:val="%5."/>
      <w:lvlJc w:val="left"/>
      <w:pPr>
        <w:ind w:left="3600" w:hanging="360"/>
      </w:pPr>
    </w:lvl>
    <w:lvl w:ilvl="5" w:tplc="0456001B" w:tentative="1">
      <w:start w:val="1"/>
      <w:numFmt w:val="lowerRoman"/>
      <w:lvlText w:val="%6."/>
      <w:lvlJc w:val="right"/>
      <w:pPr>
        <w:ind w:left="4320" w:hanging="180"/>
      </w:pPr>
    </w:lvl>
    <w:lvl w:ilvl="6" w:tplc="0456000F" w:tentative="1">
      <w:start w:val="1"/>
      <w:numFmt w:val="decimal"/>
      <w:lvlText w:val="%7."/>
      <w:lvlJc w:val="left"/>
      <w:pPr>
        <w:ind w:left="5040" w:hanging="360"/>
      </w:pPr>
    </w:lvl>
    <w:lvl w:ilvl="7" w:tplc="04560019" w:tentative="1">
      <w:start w:val="1"/>
      <w:numFmt w:val="lowerLetter"/>
      <w:lvlText w:val="%8."/>
      <w:lvlJc w:val="left"/>
      <w:pPr>
        <w:ind w:left="5760" w:hanging="360"/>
      </w:pPr>
    </w:lvl>
    <w:lvl w:ilvl="8" w:tplc="0456001B" w:tentative="1">
      <w:start w:val="1"/>
      <w:numFmt w:val="lowerRoman"/>
      <w:lvlText w:val="%9."/>
      <w:lvlJc w:val="right"/>
      <w:pPr>
        <w:ind w:left="6480" w:hanging="180"/>
      </w:pPr>
    </w:lvl>
  </w:abstractNum>
  <w:abstractNum w:abstractNumId="29" w15:restartNumberingAfterBreak="0">
    <w:nsid w:val="740407A5"/>
    <w:multiLevelType w:val="hybridMultilevel"/>
    <w:tmpl w:val="C916DB3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7ED0908"/>
    <w:multiLevelType w:val="hybridMultilevel"/>
    <w:tmpl w:val="4C06FA40"/>
    <w:lvl w:ilvl="0" w:tplc="040A0017">
      <w:start w:val="1"/>
      <w:numFmt w:val="lowerLetter"/>
      <w:lvlText w:val="%1)"/>
      <w:lvlJc w:val="lef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1" w15:restartNumberingAfterBreak="0">
    <w:nsid w:val="78A77775"/>
    <w:multiLevelType w:val="hybridMultilevel"/>
    <w:tmpl w:val="264C98E0"/>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32" w15:restartNumberingAfterBreak="0">
    <w:nsid w:val="7D8950C0"/>
    <w:multiLevelType w:val="hybridMultilevel"/>
    <w:tmpl w:val="249CC32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DDB7304"/>
    <w:multiLevelType w:val="hybridMultilevel"/>
    <w:tmpl w:val="FFFFFFFF"/>
    <w:lvl w:ilvl="0" w:tplc="C5CCDC94">
      <w:start w:val="1"/>
      <w:numFmt w:val="lowerLetter"/>
      <w:lvlText w:val="%1."/>
      <w:lvlJc w:val="left"/>
      <w:pPr>
        <w:ind w:left="1068" w:hanging="360"/>
      </w:pPr>
    </w:lvl>
    <w:lvl w:ilvl="1" w:tplc="A8CE867C">
      <w:start w:val="1"/>
      <w:numFmt w:val="lowerLetter"/>
      <w:lvlText w:val="%2."/>
      <w:lvlJc w:val="left"/>
      <w:pPr>
        <w:ind w:left="1788" w:hanging="360"/>
      </w:pPr>
    </w:lvl>
    <w:lvl w:ilvl="2" w:tplc="C67AED08">
      <w:start w:val="1"/>
      <w:numFmt w:val="lowerRoman"/>
      <w:lvlText w:val="%3."/>
      <w:lvlJc w:val="right"/>
      <w:pPr>
        <w:ind w:left="2508" w:hanging="180"/>
      </w:pPr>
    </w:lvl>
    <w:lvl w:ilvl="3" w:tplc="F0B4D574">
      <w:start w:val="1"/>
      <w:numFmt w:val="decimal"/>
      <w:lvlText w:val="%4."/>
      <w:lvlJc w:val="left"/>
      <w:pPr>
        <w:ind w:left="3228" w:hanging="360"/>
      </w:pPr>
    </w:lvl>
    <w:lvl w:ilvl="4" w:tplc="7C28A956">
      <w:start w:val="1"/>
      <w:numFmt w:val="lowerLetter"/>
      <w:lvlText w:val="%5."/>
      <w:lvlJc w:val="left"/>
      <w:pPr>
        <w:ind w:left="3948" w:hanging="360"/>
      </w:pPr>
    </w:lvl>
    <w:lvl w:ilvl="5" w:tplc="B82E4AD8">
      <w:start w:val="1"/>
      <w:numFmt w:val="lowerRoman"/>
      <w:lvlText w:val="%6."/>
      <w:lvlJc w:val="right"/>
      <w:pPr>
        <w:ind w:left="4668" w:hanging="180"/>
      </w:pPr>
    </w:lvl>
    <w:lvl w:ilvl="6" w:tplc="B6F2E69A">
      <w:start w:val="1"/>
      <w:numFmt w:val="decimal"/>
      <w:lvlText w:val="%7."/>
      <w:lvlJc w:val="left"/>
      <w:pPr>
        <w:ind w:left="5388" w:hanging="360"/>
      </w:pPr>
    </w:lvl>
    <w:lvl w:ilvl="7" w:tplc="2FC64004">
      <w:start w:val="1"/>
      <w:numFmt w:val="lowerLetter"/>
      <w:lvlText w:val="%8."/>
      <w:lvlJc w:val="left"/>
      <w:pPr>
        <w:ind w:left="6108" w:hanging="360"/>
      </w:pPr>
    </w:lvl>
    <w:lvl w:ilvl="8" w:tplc="5A58445C">
      <w:start w:val="1"/>
      <w:numFmt w:val="lowerRoman"/>
      <w:lvlText w:val="%9."/>
      <w:lvlJc w:val="right"/>
      <w:pPr>
        <w:ind w:left="6828" w:hanging="180"/>
      </w:pPr>
    </w:lvl>
  </w:abstractNum>
  <w:num w:numId="1" w16cid:durableId="2078433752">
    <w:abstractNumId w:val="5"/>
  </w:num>
  <w:num w:numId="2" w16cid:durableId="1451165085">
    <w:abstractNumId w:val="32"/>
  </w:num>
  <w:num w:numId="3" w16cid:durableId="89863637">
    <w:abstractNumId w:val="17"/>
  </w:num>
  <w:num w:numId="4" w16cid:durableId="1610551734">
    <w:abstractNumId w:val="24"/>
  </w:num>
  <w:num w:numId="5" w16cid:durableId="934480503">
    <w:abstractNumId w:val="10"/>
  </w:num>
  <w:num w:numId="6" w16cid:durableId="1000739437">
    <w:abstractNumId w:val="19"/>
  </w:num>
  <w:num w:numId="7" w16cid:durableId="566380052">
    <w:abstractNumId w:val="15"/>
  </w:num>
  <w:num w:numId="8" w16cid:durableId="756168069">
    <w:abstractNumId w:val="20"/>
  </w:num>
  <w:num w:numId="9" w16cid:durableId="1924103852">
    <w:abstractNumId w:val="29"/>
  </w:num>
  <w:num w:numId="10" w16cid:durableId="1618022599">
    <w:abstractNumId w:val="11"/>
  </w:num>
  <w:num w:numId="11" w16cid:durableId="1719821507">
    <w:abstractNumId w:val="14"/>
  </w:num>
  <w:num w:numId="12" w16cid:durableId="1182744917">
    <w:abstractNumId w:val="4"/>
  </w:num>
  <w:num w:numId="13" w16cid:durableId="231552710">
    <w:abstractNumId w:val="2"/>
  </w:num>
  <w:num w:numId="14" w16cid:durableId="463549026">
    <w:abstractNumId w:val="6"/>
  </w:num>
  <w:num w:numId="15" w16cid:durableId="466510771">
    <w:abstractNumId w:val="28"/>
  </w:num>
  <w:num w:numId="16" w16cid:durableId="436680272">
    <w:abstractNumId w:val="31"/>
  </w:num>
  <w:num w:numId="17" w16cid:durableId="1441488916">
    <w:abstractNumId w:val="22"/>
  </w:num>
  <w:num w:numId="18" w16cid:durableId="982395421">
    <w:abstractNumId w:val="22"/>
  </w:num>
  <w:num w:numId="19" w16cid:durableId="405349735">
    <w:abstractNumId w:val="3"/>
  </w:num>
  <w:num w:numId="20" w16cid:durableId="258681674">
    <w:abstractNumId w:val="27"/>
  </w:num>
  <w:num w:numId="21" w16cid:durableId="1222978841">
    <w:abstractNumId w:val="7"/>
  </w:num>
  <w:num w:numId="22" w16cid:durableId="1825706519">
    <w:abstractNumId w:val="23"/>
  </w:num>
  <w:num w:numId="23" w16cid:durableId="64955580">
    <w:abstractNumId w:val="30"/>
  </w:num>
  <w:num w:numId="24" w16cid:durableId="1502969402">
    <w:abstractNumId w:val="9"/>
  </w:num>
  <w:num w:numId="25" w16cid:durableId="1614438154">
    <w:abstractNumId w:val="0"/>
  </w:num>
  <w:num w:numId="26" w16cid:durableId="892278426">
    <w:abstractNumId w:val="1"/>
  </w:num>
  <w:num w:numId="27" w16cid:durableId="943264277">
    <w:abstractNumId w:val="33"/>
  </w:num>
  <w:num w:numId="28" w16cid:durableId="1304193322">
    <w:abstractNumId w:val="8"/>
  </w:num>
  <w:num w:numId="29" w16cid:durableId="950820053">
    <w:abstractNumId w:val="26"/>
  </w:num>
  <w:num w:numId="30" w16cid:durableId="318385044">
    <w:abstractNumId w:val="12"/>
  </w:num>
  <w:num w:numId="31" w16cid:durableId="1058820062">
    <w:abstractNumId w:val="18"/>
  </w:num>
  <w:num w:numId="32" w16cid:durableId="355888313">
    <w:abstractNumId w:val="21"/>
  </w:num>
  <w:num w:numId="33" w16cid:durableId="311716222">
    <w:abstractNumId w:val="16"/>
  </w:num>
  <w:num w:numId="34" w16cid:durableId="1173912136">
    <w:abstractNumId w:val="25"/>
  </w:num>
  <w:num w:numId="35" w16cid:durableId="1125274177">
    <w:abstractNumId w:val="1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46E"/>
    <w:rsid w:val="00000268"/>
    <w:rsid w:val="00000CD3"/>
    <w:rsid w:val="000027EB"/>
    <w:rsid w:val="00003C65"/>
    <w:rsid w:val="0000491E"/>
    <w:rsid w:val="00007498"/>
    <w:rsid w:val="000074BD"/>
    <w:rsid w:val="0001060E"/>
    <w:rsid w:val="0001149F"/>
    <w:rsid w:val="000118C5"/>
    <w:rsid w:val="000118D3"/>
    <w:rsid w:val="00012A4B"/>
    <w:rsid w:val="00013F7A"/>
    <w:rsid w:val="000145B5"/>
    <w:rsid w:val="00016EB9"/>
    <w:rsid w:val="0001703F"/>
    <w:rsid w:val="00017FC6"/>
    <w:rsid w:val="00021EBB"/>
    <w:rsid w:val="00022008"/>
    <w:rsid w:val="0002250E"/>
    <w:rsid w:val="000232D5"/>
    <w:rsid w:val="0002377F"/>
    <w:rsid w:val="00023C38"/>
    <w:rsid w:val="00023D43"/>
    <w:rsid w:val="00025945"/>
    <w:rsid w:val="00025EF8"/>
    <w:rsid w:val="00026107"/>
    <w:rsid w:val="00026346"/>
    <w:rsid w:val="00026358"/>
    <w:rsid w:val="000278C8"/>
    <w:rsid w:val="0003005D"/>
    <w:rsid w:val="000300DF"/>
    <w:rsid w:val="00030E25"/>
    <w:rsid w:val="000315C3"/>
    <w:rsid w:val="000320B0"/>
    <w:rsid w:val="000325D2"/>
    <w:rsid w:val="00032EE6"/>
    <w:rsid w:val="00034F41"/>
    <w:rsid w:val="00035252"/>
    <w:rsid w:val="00035CE2"/>
    <w:rsid w:val="0003602B"/>
    <w:rsid w:val="00036132"/>
    <w:rsid w:val="00037F06"/>
    <w:rsid w:val="000413CF"/>
    <w:rsid w:val="00041856"/>
    <w:rsid w:val="00044BAA"/>
    <w:rsid w:val="0004FCE6"/>
    <w:rsid w:val="00050DCD"/>
    <w:rsid w:val="00053943"/>
    <w:rsid w:val="00054AE6"/>
    <w:rsid w:val="000563CE"/>
    <w:rsid w:val="00057E17"/>
    <w:rsid w:val="00060994"/>
    <w:rsid w:val="00060DDA"/>
    <w:rsid w:val="00060F3F"/>
    <w:rsid w:val="000616B8"/>
    <w:rsid w:val="00062792"/>
    <w:rsid w:val="00062977"/>
    <w:rsid w:val="000638A3"/>
    <w:rsid w:val="0006459D"/>
    <w:rsid w:val="00064C01"/>
    <w:rsid w:val="00071938"/>
    <w:rsid w:val="0007194A"/>
    <w:rsid w:val="00072AE0"/>
    <w:rsid w:val="00076D61"/>
    <w:rsid w:val="00077AB8"/>
    <w:rsid w:val="000810D3"/>
    <w:rsid w:val="00083727"/>
    <w:rsid w:val="000841B4"/>
    <w:rsid w:val="00084790"/>
    <w:rsid w:val="00085DAD"/>
    <w:rsid w:val="000879DF"/>
    <w:rsid w:val="00087A6E"/>
    <w:rsid w:val="00090E76"/>
    <w:rsid w:val="00091643"/>
    <w:rsid w:val="000916CA"/>
    <w:rsid w:val="00091793"/>
    <w:rsid w:val="00091A3D"/>
    <w:rsid w:val="00093EB3"/>
    <w:rsid w:val="00095480"/>
    <w:rsid w:val="000973DC"/>
    <w:rsid w:val="0009741D"/>
    <w:rsid w:val="000A0413"/>
    <w:rsid w:val="000A1A4A"/>
    <w:rsid w:val="000A44AE"/>
    <w:rsid w:val="000A490C"/>
    <w:rsid w:val="000A49DE"/>
    <w:rsid w:val="000A51F1"/>
    <w:rsid w:val="000A5378"/>
    <w:rsid w:val="000A5585"/>
    <w:rsid w:val="000A64BC"/>
    <w:rsid w:val="000A6DCE"/>
    <w:rsid w:val="000A7F20"/>
    <w:rsid w:val="000B3A7D"/>
    <w:rsid w:val="000B4184"/>
    <w:rsid w:val="000B4356"/>
    <w:rsid w:val="000B6554"/>
    <w:rsid w:val="000B695B"/>
    <w:rsid w:val="000B6A5F"/>
    <w:rsid w:val="000B7607"/>
    <w:rsid w:val="000C19E8"/>
    <w:rsid w:val="000C1E1B"/>
    <w:rsid w:val="000C2C20"/>
    <w:rsid w:val="000C308B"/>
    <w:rsid w:val="000C3D33"/>
    <w:rsid w:val="000C4199"/>
    <w:rsid w:val="000C6018"/>
    <w:rsid w:val="000C695D"/>
    <w:rsid w:val="000D060F"/>
    <w:rsid w:val="000D2E79"/>
    <w:rsid w:val="000D372B"/>
    <w:rsid w:val="000D6B2D"/>
    <w:rsid w:val="000D70AD"/>
    <w:rsid w:val="000E2206"/>
    <w:rsid w:val="000E3735"/>
    <w:rsid w:val="000E3C69"/>
    <w:rsid w:val="000E5722"/>
    <w:rsid w:val="000E666E"/>
    <w:rsid w:val="000E77C5"/>
    <w:rsid w:val="000E7E19"/>
    <w:rsid w:val="000F00BB"/>
    <w:rsid w:val="000F13C0"/>
    <w:rsid w:val="000F2D68"/>
    <w:rsid w:val="000F2E74"/>
    <w:rsid w:val="000F3F15"/>
    <w:rsid w:val="000F41D0"/>
    <w:rsid w:val="000F57FB"/>
    <w:rsid w:val="000F6999"/>
    <w:rsid w:val="000F7636"/>
    <w:rsid w:val="000F7860"/>
    <w:rsid w:val="001002AD"/>
    <w:rsid w:val="00102FD0"/>
    <w:rsid w:val="0010498C"/>
    <w:rsid w:val="001061FB"/>
    <w:rsid w:val="0010627E"/>
    <w:rsid w:val="001063E4"/>
    <w:rsid w:val="00106570"/>
    <w:rsid w:val="00107DDE"/>
    <w:rsid w:val="001129C5"/>
    <w:rsid w:val="00112D1D"/>
    <w:rsid w:val="00113A44"/>
    <w:rsid w:val="00113FAF"/>
    <w:rsid w:val="0011479E"/>
    <w:rsid w:val="00114D35"/>
    <w:rsid w:val="00114E5B"/>
    <w:rsid w:val="001155AA"/>
    <w:rsid w:val="001156F2"/>
    <w:rsid w:val="0011739E"/>
    <w:rsid w:val="00117825"/>
    <w:rsid w:val="00120EAA"/>
    <w:rsid w:val="00121584"/>
    <w:rsid w:val="00122986"/>
    <w:rsid w:val="00123C9F"/>
    <w:rsid w:val="00124805"/>
    <w:rsid w:val="00124D0A"/>
    <w:rsid w:val="001257E9"/>
    <w:rsid w:val="0013027D"/>
    <w:rsid w:val="00130B87"/>
    <w:rsid w:val="0013190E"/>
    <w:rsid w:val="001319FC"/>
    <w:rsid w:val="001320AD"/>
    <w:rsid w:val="00133351"/>
    <w:rsid w:val="001343A3"/>
    <w:rsid w:val="00134BEB"/>
    <w:rsid w:val="00134D36"/>
    <w:rsid w:val="0013558C"/>
    <w:rsid w:val="001359CD"/>
    <w:rsid w:val="00136BF9"/>
    <w:rsid w:val="00140034"/>
    <w:rsid w:val="00140A2C"/>
    <w:rsid w:val="001418B7"/>
    <w:rsid w:val="0014212E"/>
    <w:rsid w:val="00142641"/>
    <w:rsid w:val="00146FDA"/>
    <w:rsid w:val="001474A3"/>
    <w:rsid w:val="00151036"/>
    <w:rsid w:val="0015288F"/>
    <w:rsid w:val="00153242"/>
    <w:rsid w:val="001532E0"/>
    <w:rsid w:val="00154FEC"/>
    <w:rsid w:val="00155C1A"/>
    <w:rsid w:val="00156385"/>
    <w:rsid w:val="0015659B"/>
    <w:rsid w:val="00160629"/>
    <w:rsid w:val="001611B9"/>
    <w:rsid w:val="001621AF"/>
    <w:rsid w:val="001647B4"/>
    <w:rsid w:val="00164E6D"/>
    <w:rsid w:val="0016662A"/>
    <w:rsid w:val="00166741"/>
    <w:rsid w:val="00166D77"/>
    <w:rsid w:val="00167B54"/>
    <w:rsid w:val="00172360"/>
    <w:rsid w:val="001732A6"/>
    <w:rsid w:val="00173CA1"/>
    <w:rsid w:val="00173FFA"/>
    <w:rsid w:val="00176691"/>
    <w:rsid w:val="00177846"/>
    <w:rsid w:val="00177FB7"/>
    <w:rsid w:val="001806F6"/>
    <w:rsid w:val="00180B6E"/>
    <w:rsid w:val="00181611"/>
    <w:rsid w:val="001821A5"/>
    <w:rsid w:val="00184B28"/>
    <w:rsid w:val="00186702"/>
    <w:rsid w:val="00186FAA"/>
    <w:rsid w:val="001870A4"/>
    <w:rsid w:val="0019102F"/>
    <w:rsid w:val="001934E2"/>
    <w:rsid w:val="001946B7"/>
    <w:rsid w:val="001958CD"/>
    <w:rsid w:val="00197C1F"/>
    <w:rsid w:val="001A0789"/>
    <w:rsid w:val="001A10DE"/>
    <w:rsid w:val="001A1A22"/>
    <w:rsid w:val="001A2928"/>
    <w:rsid w:val="001A298F"/>
    <w:rsid w:val="001A3980"/>
    <w:rsid w:val="001A3D0F"/>
    <w:rsid w:val="001A4548"/>
    <w:rsid w:val="001A4DA8"/>
    <w:rsid w:val="001A523F"/>
    <w:rsid w:val="001B1522"/>
    <w:rsid w:val="001B23D7"/>
    <w:rsid w:val="001B2F0B"/>
    <w:rsid w:val="001B3ED0"/>
    <w:rsid w:val="001B4E17"/>
    <w:rsid w:val="001B68CE"/>
    <w:rsid w:val="001B7121"/>
    <w:rsid w:val="001C0B15"/>
    <w:rsid w:val="001C18F2"/>
    <w:rsid w:val="001C289F"/>
    <w:rsid w:val="001C2FD2"/>
    <w:rsid w:val="001C3395"/>
    <w:rsid w:val="001C6166"/>
    <w:rsid w:val="001C6E8F"/>
    <w:rsid w:val="001C705F"/>
    <w:rsid w:val="001D05E2"/>
    <w:rsid w:val="001D0886"/>
    <w:rsid w:val="001D0F80"/>
    <w:rsid w:val="001D1583"/>
    <w:rsid w:val="001D2524"/>
    <w:rsid w:val="001D265A"/>
    <w:rsid w:val="001D37CB"/>
    <w:rsid w:val="001D432F"/>
    <w:rsid w:val="001D7957"/>
    <w:rsid w:val="001E082E"/>
    <w:rsid w:val="001E148A"/>
    <w:rsid w:val="001E3B00"/>
    <w:rsid w:val="001E3FCF"/>
    <w:rsid w:val="001E3FE9"/>
    <w:rsid w:val="001E4852"/>
    <w:rsid w:val="001E4AF1"/>
    <w:rsid w:val="001E4FA0"/>
    <w:rsid w:val="001E5E15"/>
    <w:rsid w:val="001E6C01"/>
    <w:rsid w:val="001E7F63"/>
    <w:rsid w:val="001F1D99"/>
    <w:rsid w:val="001F213D"/>
    <w:rsid w:val="001F2276"/>
    <w:rsid w:val="001F5D2E"/>
    <w:rsid w:val="001F699A"/>
    <w:rsid w:val="001F70CD"/>
    <w:rsid w:val="001F781C"/>
    <w:rsid w:val="00200049"/>
    <w:rsid w:val="00200316"/>
    <w:rsid w:val="00201343"/>
    <w:rsid w:val="00201DDB"/>
    <w:rsid w:val="00201F5F"/>
    <w:rsid w:val="00202963"/>
    <w:rsid w:val="002029E4"/>
    <w:rsid w:val="00204A51"/>
    <w:rsid w:val="002061C0"/>
    <w:rsid w:val="00206524"/>
    <w:rsid w:val="0020691B"/>
    <w:rsid w:val="00207A37"/>
    <w:rsid w:val="00207E8A"/>
    <w:rsid w:val="00211400"/>
    <w:rsid w:val="00212297"/>
    <w:rsid w:val="00213F30"/>
    <w:rsid w:val="0021490E"/>
    <w:rsid w:val="00214E24"/>
    <w:rsid w:val="00215365"/>
    <w:rsid w:val="002167C7"/>
    <w:rsid w:val="00217579"/>
    <w:rsid w:val="002177B9"/>
    <w:rsid w:val="00217A6E"/>
    <w:rsid w:val="00217DFC"/>
    <w:rsid w:val="0022066F"/>
    <w:rsid w:val="00221909"/>
    <w:rsid w:val="00222122"/>
    <w:rsid w:val="00222BB6"/>
    <w:rsid w:val="0022374A"/>
    <w:rsid w:val="0022377F"/>
    <w:rsid w:val="00224345"/>
    <w:rsid w:val="00224CFE"/>
    <w:rsid w:val="00225687"/>
    <w:rsid w:val="002271CE"/>
    <w:rsid w:val="002271DC"/>
    <w:rsid w:val="00227DA7"/>
    <w:rsid w:val="00227F7E"/>
    <w:rsid w:val="00231C06"/>
    <w:rsid w:val="00232081"/>
    <w:rsid w:val="002331B3"/>
    <w:rsid w:val="00234E68"/>
    <w:rsid w:val="002354F0"/>
    <w:rsid w:val="002359DC"/>
    <w:rsid w:val="002363D2"/>
    <w:rsid w:val="00236703"/>
    <w:rsid w:val="00236FE3"/>
    <w:rsid w:val="00244CAD"/>
    <w:rsid w:val="0024595E"/>
    <w:rsid w:val="00246D67"/>
    <w:rsid w:val="00247104"/>
    <w:rsid w:val="002502B7"/>
    <w:rsid w:val="00250CBC"/>
    <w:rsid w:val="00250DFB"/>
    <w:rsid w:val="00252115"/>
    <w:rsid w:val="002527E4"/>
    <w:rsid w:val="00253731"/>
    <w:rsid w:val="002546F2"/>
    <w:rsid w:val="002560A2"/>
    <w:rsid w:val="0025687A"/>
    <w:rsid w:val="0025694F"/>
    <w:rsid w:val="00256D3D"/>
    <w:rsid w:val="00257B8F"/>
    <w:rsid w:val="00261ED7"/>
    <w:rsid w:val="00262B8C"/>
    <w:rsid w:val="00263D4E"/>
    <w:rsid w:val="00264EA1"/>
    <w:rsid w:val="00265286"/>
    <w:rsid w:val="00265F34"/>
    <w:rsid w:val="002661FD"/>
    <w:rsid w:val="0026627E"/>
    <w:rsid w:val="00266967"/>
    <w:rsid w:val="00267BFE"/>
    <w:rsid w:val="00267CC4"/>
    <w:rsid w:val="00271779"/>
    <w:rsid w:val="00275B7F"/>
    <w:rsid w:val="0027658A"/>
    <w:rsid w:val="00276B12"/>
    <w:rsid w:val="002804D1"/>
    <w:rsid w:val="0028053A"/>
    <w:rsid w:val="00280A7D"/>
    <w:rsid w:val="00281A50"/>
    <w:rsid w:val="00281BBC"/>
    <w:rsid w:val="00282152"/>
    <w:rsid w:val="00282F3A"/>
    <w:rsid w:val="00283951"/>
    <w:rsid w:val="00283E2D"/>
    <w:rsid w:val="00284006"/>
    <w:rsid w:val="00284D0D"/>
    <w:rsid w:val="00284DC8"/>
    <w:rsid w:val="00284F50"/>
    <w:rsid w:val="00285D71"/>
    <w:rsid w:val="0028613E"/>
    <w:rsid w:val="00286560"/>
    <w:rsid w:val="002869ED"/>
    <w:rsid w:val="00290371"/>
    <w:rsid w:val="00290C88"/>
    <w:rsid w:val="00290FCB"/>
    <w:rsid w:val="00291456"/>
    <w:rsid w:val="002924E4"/>
    <w:rsid w:val="002926D9"/>
    <w:rsid w:val="00292D0F"/>
    <w:rsid w:val="00292FF6"/>
    <w:rsid w:val="00293D9F"/>
    <w:rsid w:val="00294B4B"/>
    <w:rsid w:val="00295147"/>
    <w:rsid w:val="00295F41"/>
    <w:rsid w:val="002A1CE4"/>
    <w:rsid w:val="002A291E"/>
    <w:rsid w:val="002A4B53"/>
    <w:rsid w:val="002A52C5"/>
    <w:rsid w:val="002A5601"/>
    <w:rsid w:val="002A58BA"/>
    <w:rsid w:val="002A5B3C"/>
    <w:rsid w:val="002A6DF6"/>
    <w:rsid w:val="002A79F3"/>
    <w:rsid w:val="002B089F"/>
    <w:rsid w:val="002B0DBE"/>
    <w:rsid w:val="002B15CE"/>
    <w:rsid w:val="002B189C"/>
    <w:rsid w:val="002B2028"/>
    <w:rsid w:val="002B35DA"/>
    <w:rsid w:val="002B525F"/>
    <w:rsid w:val="002B556F"/>
    <w:rsid w:val="002B5641"/>
    <w:rsid w:val="002B5B0F"/>
    <w:rsid w:val="002B6E92"/>
    <w:rsid w:val="002C1DFF"/>
    <w:rsid w:val="002C24E5"/>
    <w:rsid w:val="002C2746"/>
    <w:rsid w:val="002C57E5"/>
    <w:rsid w:val="002C5D20"/>
    <w:rsid w:val="002C65DD"/>
    <w:rsid w:val="002C6952"/>
    <w:rsid w:val="002D061C"/>
    <w:rsid w:val="002D0AC8"/>
    <w:rsid w:val="002D1AC0"/>
    <w:rsid w:val="002D1C77"/>
    <w:rsid w:val="002D2265"/>
    <w:rsid w:val="002D47CC"/>
    <w:rsid w:val="002D489E"/>
    <w:rsid w:val="002D537F"/>
    <w:rsid w:val="002D626E"/>
    <w:rsid w:val="002D73B9"/>
    <w:rsid w:val="002D7C24"/>
    <w:rsid w:val="002D7CE1"/>
    <w:rsid w:val="002D7D8A"/>
    <w:rsid w:val="002E0EF4"/>
    <w:rsid w:val="002E1027"/>
    <w:rsid w:val="002E1064"/>
    <w:rsid w:val="002E170E"/>
    <w:rsid w:val="002E217F"/>
    <w:rsid w:val="002E2E8A"/>
    <w:rsid w:val="002E5C58"/>
    <w:rsid w:val="002E62D9"/>
    <w:rsid w:val="002E6842"/>
    <w:rsid w:val="002E6E3E"/>
    <w:rsid w:val="002E7AE4"/>
    <w:rsid w:val="002E7E42"/>
    <w:rsid w:val="002F1478"/>
    <w:rsid w:val="002F2C45"/>
    <w:rsid w:val="002F3795"/>
    <w:rsid w:val="002F4648"/>
    <w:rsid w:val="002F4D0D"/>
    <w:rsid w:val="002F554C"/>
    <w:rsid w:val="002F5B1C"/>
    <w:rsid w:val="002F5F5C"/>
    <w:rsid w:val="002F6968"/>
    <w:rsid w:val="00300383"/>
    <w:rsid w:val="00302084"/>
    <w:rsid w:val="003036AA"/>
    <w:rsid w:val="003070DA"/>
    <w:rsid w:val="0031062B"/>
    <w:rsid w:val="00312603"/>
    <w:rsid w:val="00312627"/>
    <w:rsid w:val="003144CD"/>
    <w:rsid w:val="00314A0D"/>
    <w:rsid w:val="00314AB3"/>
    <w:rsid w:val="003151DE"/>
    <w:rsid w:val="00315A8E"/>
    <w:rsid w:val="00317467"/>
    <w:rsid w:val="0031771E"/>
    <w:rsid w:val="00317824"/>
    <w:rsid w:val="00317E81"/>
    <w:rsid w:val="0032037B"/>
    <w:rsid w:val="00320D29"/>
    <w:rsid w:val="003210CF"/>
    <w:rsid w:val="003225FC"/>
    <w:rsid w:val="00323549"/>
    <w:rsid w:val="003244F7"/>
    <w:rsid w:val="003249AC"/>
    <w:rsid w:val="00325419"/>
    <w:rsid w:val="00325639"/>
    <w:rsid w:val="00325707"/>
    <w:rsid w:val="00326373"/>
    <w:rsid w:val="00327BB4"/>
    <w:rsid w:val="00330166"/>
    <w:rsid w:val="00330D00"/>
    <w:rsid w:val="00331369"/>
    <w:rsid w:val="00331804"/>
    <w:rsid w:val="00331A69"/>
    <w:rsid w:val="00333E3D"/>
    <w:rsid w:val="00335740"/>
    <w:rsid w:val="003359AD"/>
    <w:rsid w:val="003367A8"/>
    <w:rsid w:val="0034156B"/>
    <w:rsid w:val="003420D3"/>
    <w:rsid w:val="00342774"/>
    <w:rsid w:val="003429F1"/>
    <w:rsid w:val="00342C24"/>
    <w:rsid w:val="003458BE"/>
    <w:rsid w:val="003478DF"/>
    <w:rsid w:val="003506A1"/>
    <w:rsid w:val="00350F80"/>
    <w:rsid w:val="003511BB"/>
    <w:rsid w:val="003515EA"/>
    <w:rsid w:val="003520D3"/>
    <w:rsid w:val="00354B72"/>
    <w:rsid w:val="0035507A"/>
    <w:rsid w:val="00356DBA"/>
    <w:rsid w:val="00360783"/>
    <w:rsid w:val="003637C2"/>
    <w:rsid w:val="00364F61"/>
    <w:rsid w:val="00370174"/>
    <w:rsid w:val="0037071A"/>
    <w:rsid w:val="00371058"/>
    <w:rsid w:val="00371EAF"/>
    <w:rsid w:val="00371F13"/>
    <w:rsid w:val="00372F0B"/>
    <w:rsid w:val="0037513C"/>
    <w:rsid w:val="00375207"/>
    <w:rsid w:val="00376909"/>
    <w:rsid w:val="00377357"/>
    <w:rsid w:val="00377605"/>
    <w:rsid w:val="00377950"/>
    <w:rsid w:val="00380298"/>
    <w:rsid w:val="00380826"/>
    <w:rsid w:val="00382B95"/>
    <w:rsid w:val="00383FCB"/>
    <w:rsid w:val="00384AA2"/>
    <w:rsid w:val="003859E2"/>
    <w:rsid w:val="00386EB8"/>
    <w:rsid w:val="00390897"/>
    <w:rsid w:val="0039090B"/>
    <w:rsid w:val="0039167B"/>
    <w:rsid w:val="003927DF"/>
    <w:rsid w:val="00394447"/>
    <w:rsid w:val="0039455E"/>
    <w:rsid w:val="00396773"/>
    <w:rsid w:val="00397076"/>
    <w:rsid w:val="00397EAC"/>
    <w:rsid w:val="003A3B32"/>
    <w:rsid w:val="003A55A8"/>
    <w:rsid w:val="003A65A0"/>
    <w:rsid w:val="003B03C1"/>
    <w:rsid w:val="003B1E9B"/>
    <w:rsid w:val="003B21FF"/>
    <w:rsid w:val="003B7088"/>
    <w:rsid w:val="003B7CAB"/>
    <w:rsid w:val="003C01EC"/>
    <w:rsid w:val="003C0764"/>
    <w:rsid w:val="003C24C0"/>
    <w:rsid w:val="003C26B3"/>
    <w:rsid w:val="003C2F83"/>
    <w:rsid w:val="003C4154"/>
    <w:rsid w:val="003C6101"/>
    <w:rsid w:val="003C6CE3"/>
    <w:rsid w:val="003C6E50"/>
    <w:rsid w:val="003C7224"/>
    <w:rsid w:val="003C7998"/>
    <w:rsid w:val="003C7D07"/>
    <w:rsid w:val="003D0C66"/>
    <w:rsid w:val="003D11CB"/>
    <w:rsid w:val="003D156B"/>
    <w:rsid w:val="003D32D0"/>
    <w:rsid w:val="003D3C13"/>
    <w:rsid w:val="003D4B54"/>
    <w:rsid w:val="003D4DC0"/>
    <w:rsid w:val="003D591C"/>
    <w:rsid w:val="003D6277"/>
    <w:rsid w:val="003D73AE"/>
    <w:rsid w:val="003D777B"/>
    <w:rsid w:val="003E0009"/>
    <w:rsid w:val="003E0EA1"/>
    <w:rsid w:val="003E2179"/>
    <w:rsid w:val="003E3C81"/>
    <w:rsid w:val="003E480F"/>
    <w:rsid w:val="003E61F0"/>
    <w:rsid w:val="003E7CDB"/>
    <w:rsid w:val="003F0442"/>
    <w:rsid w:val="003F2BF9"/>
    <w:rsid w:val="003F38BE"/>
    <w:rsid w:val="003F3C4D"/>
    <w:rsid w:val="003F5B7B"/>
    <w:rsid w:val="003F6E46"/>
    <w:rsid w:val="003F7498"/>
    <w:rsid w:val="00400C08"/>
    <w:rsid w:val="00400CEE"/>
    <w:rsid w:val="00400F2A"/>
    <w:rsid w:val="00404BBB"/>
    <w:rsid w:val="00404DD3"/>
    <w:rsid w:val="0040528E"/>
    <w:rsid w:val="0040557A"/>
    <w:rsid w:val="00405635"/>
    <w:rsid w:val="0040590F"/>
    <w:rsid w:val="00406265"/>
    <w:rsid w:val="00406E33"/>
    <w:rsid w:val="00407137"/>
    <w:rsid w:val="004100F1"/>
    <w:rsid w:val="00414208"/>
    <w:rsid w:val="00415E9D"/>
    <w:rsid w:val="004168C5"/>
    <w:rsid w:val="00417012"/>
    <w:rsid w:val="00417435"/>
    <w:rsid w:val="0042034C"/>
    <w:rsid w:val="00421ABA"/>
    <w:rsid w:val="00422496"/>
    <w:rsid w:val="00424903"/>
    <w:rsid w:val="0042648F"/>
    <w:rsid w:val="00426690"/>
    <w:rsid w:val="004274EB"/>
    <w:rsid w:val="00427A45"/>
    <w:rsid w:val="00427C52"/>
    <w:rsid w:val="004303AB"/>
    <w:rsid w:val="004327B7"/>
    <w:rsid w:val="00432828"/>
    <w:rsid w:val="00432E6A"/>
    <w:rsid w:val="00433A56"/>
    <w:rsid w:val="0043559A"/>
    <w:rsid w:val="0043616F"/>
    <w:rsid w:val="00437640"/>
    <w:rsid w:val="004418CA"/>
    <w:rsid w:val="00444A83"/>
    <w:rsid w:val="004460A4"/>
    <w:rsid w:val="004463C7"/>
    <w:rsid w:val="00446B86"/>
    <w:rsid w:val="00452AE5"/>
    <w:rsid w:val="00452C69"/>
    <w:rsid w:val="0045388E"/>
    <w:rsid w:val="0045442B"/>
    <w:rsid w:val="00456C68"/>
    <w:rsid w:val="00456FA0"/>
    <w:rsid w:val="00461513"/>
    <w:rsid w:val="0046306B"/>
    <w:rsid w:val="0046591D"/>
    <w:rsid w:val="00467B01"/>
    <w:rsid w:val="00470327"/>
    <w:rsid w:val="00470AB7"/>
    <w:rsid w:val="00472DE3"/>
    <w:rsid w:val="00474FBF"/>
    <w:rsid w:val="004752EB"/>
    <w:rsid w:val="0047539A"/>
    <w:rsid w:val="00475F27"/>
    <w:rsid w:val="00476085"/>
    <w:rsid w:val="00477B3A"/>
    <w:rsid w:val="00477E05"/>
    <w:rsid w:val="00480AA5"/>
    <w:rsid w:val="004811ED"/>
    <w:rsid w:val="004823F9"/>
    <w:rsid w:val="0048286F"/>
    <w:rsid w:val="00485F1D"/>
    <w:rsid w:val="0048652B"/>
    <w:rsid w:val="0048673A"/>
    <w:rsid w:val="00486A85"/>
    <w:rsid w:val="004874BC"/>
    <w:rsid w:val="00487731"/>
    <w:rsid w:val="00487F22"/>
    <w:rsid w:val="0049071E"/>
    <w:rsid w:val="00490BBF"/>
    <w:rsid w:val="00491F93"/>
    <w:rsid w:val="004928D6"/>
    <w:rsid w:val="0049326E"/>
    <w:rsid w:val="004935C8"/>
    <w:rsid w:val="004954D6"/>
    <w:rsid w:val="0049645D"/>
    <w:rsid w:val="00496D12"/>
    <w:rsid w:val="004971DB"/>
    <w:rsid w:val="004A21E6"/>
    <w:rsid w:val="004A2359"/>
    <w:rsid w:val="004A240A"/>
    <w:rsid w:val="004A3ECF"/>
    <w:rsid w:val="004A404D"/>
    <w:rsid w:val="004A412B"/>
    <w:rsid w:val="004A6B4F"/>
    <w:rsid w:val="004B0F4D"/>
    <w:rsid w:val="004B10B0"/>
    <w:rsid w:val="004B27DF"/>
    <w:rsid w:val="004B475C"/>
    <w:rsid w:val="004B573C"/>
    <w:rsid w:val="004B6026"/>
    <w:rsid w:val="004B70F1"/>
    <w:rsid w:val="004C044A"/>
    <w:rsid w:val="004C14A8"/>
    <w:rsid w:val="004C2B3D"/>
    <w:rsid w:val="004C3122"/>
    <w:rsid w:val="004C352A"/>
    <w:rsid w:val="004C7035"/>
    <w:rsid w:val="004D12DD"/>
    <w:rsid w:val="004D1DCB"/>
    <w:rsid w:val="004D2486"/>
    <w:rsid w:val="004D2728"/>
    <w:rsid w:val="004D37F1"/>
    <w:rsid w:val="004D44FC"/>
    <w:rsid w:val="004D5372"/>
    <w:rsid w:val="004D546D"/>
    <w:rsid w:val="004D68C8"/>
    <w:rsid w:val="004D6D4B"/>
    <w:rsid w:val="004D70FB"/>
    <w:rsid w:val="004D7779"/>
    <w:rsid w:val="004D7781"/>
    <w:rsid w:val="004E0F32"/>
    <w:rsid w:val="004E1DB5"/>
    <w:rsid w:val="004E22D7"/>
    <w:rsid w:val="004E3883"/>
    <w:rsid w:val="004E499F"/>
    <w:rsid w:val="004E50D0"/>
    <w:rsid w:val="004E5842"/>
    <w:rsid w:val="004E5905"/>
    <w:rsid w:val="004E5C72"/>
    <w:rsid w:val="004E64C7"/>
    <w:rsid w:val="004E6D53"/>
    <w:rsid w:val="004F03D0"/>
    <w:rsid w:val="004F060E"/>
    <w:rsid w:val="004F1312"/>
    <w:rsid w:val="004F13E9"/>
    <w:rsid w:val="004F1B89"/>
    <w:rsid w:val="004F3431"/>
    <w:rsid w:val="004F43E2"/>
    <w:rsid w:val="004F4A7A"/>
    <w:rsid w:val="004F4EBC"/>
    <w:rsid w:val="004F5082"/>
    <w:rsid w:val="004F518E"/>
    <w:rsid w:val="004F5441"/>
    <w:rsid w:val="004F60CF"/>
    <w:rsid w:val="004F67F3"/>
    <w:rsid w:val="00500830"/>
    <w:rsid w:val="00500B1A"/>
    <w:rsid w:val="00500DE8"/>
    <w:rsid w:val="00502961"/>
    <w:rsid w:val="00503AD8"/>
    <w:rsid w:val="005054EF"/>
    <w:rsid w:val="005100A7"/>
    <w:rsid w:val="005100E9"/>
    <w:rsid w:val="00513BF3"/>
    <w:rsid w:val="00515967"/>
    <w:rsid w:val="00515CA6"/>
    <w:rsid w:val="00516A33"/>
    <w:rsid w:val="005173EF"/>
    <w:rsid w:val="00521057"/>
    <w:rsid w:val="00521E5E"/>
    <w:rsid w:val="00523195"/>
    <w:rsid w:val="005241D4"/>
    <w:rsid w:val="005243B9"/>
    <w:rsid w:val="00524F44"/>
    <w:rsid w:val="00525E1A"/>
    <w:rsid w:val="005263D0"/>
    <w:rsid w:val="00526EB8"/>
    <w:rsid w:val="005272F3"/>
    <w:rsid w:val="00527B32"/>
    <w:rsid w:val="00527CB5"/>
    <w:rsid w:val="00527DF6"/>
    <w:rsid w:val="00527FD3"/>
    <w:rsid w:val="00530395"/>
    <w:rsid w:val="00530B8C"/>
    <w:rsid w:val="00532AE0"/>
    <w:rsid w:val="00532C29"/>
    <w:rsid w:val="00532C64"/>
    <w:rsid w:val="00533759"/>
    <w:rsid w:val="00533D7F"/>
    <w:rsid w:val="00535896"/>
    <w:rsid w:val="0053735F"/>
    <w:rsid w:val="00540D0A"/>
    <w:rsid w:val="005428BD"/>
    <w:rsid w:val="00543563"/>
    <w:rsid w:val="00544A13"/>
    <w:rsid w:val="00545208"/>
    <w:rsid w:val="00546005"/>
    <w:rsid w:val="005461C5"/>
    <w:rsid w:val="00546506"/>
    <w:rsid w:val="00547EDE"/>
    <w:rsid w:val="00551580"/>
    <w:rsid w:val="00551D0F"/>
    <w:rsid w:val="00552033"/>
    <w:rsid w:val="00554104"/>
    <w:rsid w:val="00554224"/>
    <w:rsid w:val="00555CDF"/>
    <w:rsid w:val="0056258C"/>
    <w:rsid w:val="005637E8"/>
    <w:rsid w:val="00563A72"/>
    <w:rsid w:val="00564161"/>
    <w:rsid w:val="005646AF"/>
    <w:rsid w:val="0056475D"/>
    <w:rsid w:val="0056696B"/>
    <w:rsid w:val="00567723"/>
    <w:rsid w:val="005677B7"/>
    <w:rsid w:val="005679CB"/>
    <w:rsid w:val="00570BC2"/>
    <w:rsid w:val="00571854"/>
    <w:rsid w:val="00571FC6"/>
    <w:rsid w:val="00573782"/>
    <w:rsid w:val="00574586"/>
    <w:rsid w:val="00574606"/>
    <w:rsid w:val="00575061"/>
    <w:rsid w:val="005750EF"/>
    <w:rsid w:val="005756D5"/>
    <w:rsid w:val="0057745D"/>
    <w:rsid w:val="00577CE4"/>
    <w:rsid w:val="00580E7F"/>
    <w:rsid w:val="00581432"/>
    <w:rsid w:val="005815C3"/>
    <w:rsid w:val="0058206F"/>
    <w:rsid w:val="005824A1"/>
    <w:rsid w:val="00582FEB"/>
    <w:rsid w:val="00583158"/>
    <w:rsid w:val="00584079"/>
    <w:rsid w:val="00584114"/>
    <w:rsid w:val="0058615E"/>
    <w:rsid w:val="005873B0"/>
    <w:rsid w:val="0058744F"/>
    <w:rsid w:val="00593BE5"/>
    <w:rsid w:val="00594745"/>
    <w:rsid w:val="0059588E"/>
    <w:rsid w:val="005A17AC"/>
    <w:rsid w:val="005A190B"/>
    <w:rsid w:val="005A281C"/>
    <w:rsid w:val="005A3F5F"/>
    <w:rsid w:val="005A5BA2"/>
    <w:rsid w:val="005A7279"/>
    <w:rsid w:val="005A748F"/>
    <w:rsid w:val="005B01ED"/>
    <w:rsid w:val="005B1EB3"/>
    <w:rsid w:val="005B23C9"/>
    <w:rsid w:val="005B3344"/>
    <w:rsid w:val="005B397D"/>
    <w:rsid w:val="005B55EE"/>
    <w:rsid w:val="005B5770"/>
    <w:rsid w:val="005B5ADA"/>
    <w:rsid w:val="005B6163"/>
    <w:rsid w:val="005B7D61"/>
    <w:rsid w:val="005C0E43"/>
    <w:rsid w:val="005C10CE"/>
    <w:rsid w:val="005C16DA"/>
    <w:rsid w:val="005C26AD"/>
    <w:rsid w:val="005C2AD6"/>
    <w:rsid w:val="005C3178"/>
    <w:rsid w:val="005C3DEC"/>
    <w:rsid w:val="005C464E"/>
    <w:rsid w:val="005C4AD1"/>
    <w:rsid w:val="005C507B"/>
    <w:rsid w:val="005C5376"/>
    <w:rsid w:val="005C547C"/>
    <w:rsid w:val="005C6622"/>
    <w:rsid w:val="005C7248"/>
    <w:rsid w:val="005D0A74"/>
    <w:rsid w:val="005D2499"/>
    <w:rsid w:val="005D2B10"/>
    <w:rsid w:val="005D4353"/>
    <w:rsid w:val="005D6455"/>
    <w:rsid w:val="005D66CB"/>
    <w:rsid w:val="005D689C"/>
    <w:rsid w:val="005D7BE3"/>
    <w:rsid w:val="005D7C9B"/>
    <w:rsid w:val="005E034E"/>
    <w:rsid w:val="005E1649"/>
    <w:rsid w:val="005E2265"/>
    <w:rsid w:val="005E26D4"/>
    <w:rsid w:val="005E3CD0"/>
    <w:rsid w:val="005E3E6C"/>
    <w:rsid w:val="005E437E"/>
    <w:rsid w:val="005E637D"/>
    <w:rsid w:val="005E63A5"/>
    <w:rsid w:val="005F03D4"/>
    <w:rsid w:val="005F144B"/>
    <w:rsid w:val="005F3084"/>
    <w:rsid w:val="005F3210"/>
    <w:rsid w:val="005F50FE"/>
    <w:rsid w:val="00600C45"/>
    <w:rsid w:val="00601676"/>
    <w:rsid w:val="00602AE9"/>
    <w:rsid w:val="00603AC7"/>
    <w:rsid w:val="00603EC6"/>
    <w:rsid w:val="0060648F"/>
    <w:rsid w:val="00613C76"/>
    <w:rsid w:val="006145F0"/>
    <w:rsid w:val="00614B60"/>
    <w:rsid w:val="00615522"/>
    <w:rsid w:val="00617864"/>
    <w:rsid w:val="00620496"/>
    <w:rsid w:val="00623A97"/>
    <w:rsid w:val="006250A1"/>
    <w:rsid w:val="00625433"/>
    <w:rsid w:val="0062612B"/>
    <w:rsid w:val="0062635C"/>
    <w:rsid w:val="006266A1"/>
    <w:rsid w:val="00627435"/>
    <w:rsid w:val="00632971"/>
    <w:rsid w:val="006337DC"/>
    <w:rsid w:val="00633C1D"/>
    <w:rsid w:val="00634858"/>
    <w:rsid w:val="00637E3C"/>
    <w:rsid w:val="006402EF"/>
    <w:rsid w:val="0064120F"/>
    <w:rsid w:val="006416D2"/>
    <w:rsid w:val="00641738"/>
    <w:rsid w:val="00642BFC"/>
    <w:rsid w:val="00643466"/>
    <w:rsid w:val="00643600"/>
    <w:rsid w:val="006437C2"/>
    <w:rsid w:val="00643D2A"/>
    <w:rsid w:val="00644458"/>
    <w:rsid w:val="00644CC6"/>
    <w:rsid w:val="00645C21"/>
    <w:rsid w:val="006464AD"/>
    <w:rsid w:val="006470E7"/>
    <w:rsid w:val="00647323"/>
    <w:rsid w:val="006475C1"/>
    <w:rsid w:val="006533CE"/>
    <w:rsid w:val="00654B18"/>
    <w:rsid w:val="006566D1"/>
    <w:rsid w:val="006573FB"/>
    <w:rsid w:val="006633C4"/>
    <w:rsid w:val="00663831"/>
    <w:rsid w:val="00663B16"/>
    <w:rsid w:val="00663C2C"/>
    <w:rsid w:val="006647AA"/>
    <w:rsid w:val="00664B44"/>
    <w:rsid w:val="00666F77"/>
    <w:rsid w:val="00667B7E"/>
    <w:rsid w:val="00671070"/>
    <w:rsid w:val="00671EF4"/>
    <w:rsid w:val="00672230"/>
    <w:rsid w:val="00672929"/>
    <w:rsid w:val="00672DFB"/>
    <w:rsid w:val="00673CEE"/>
    <w:rsid w:val="00675D7E"/>
    <w:rsid w:val="00675EA0"/>
    <w:rsid w:val="00676016"/>
    <w:rsid w:val="00676396"/>
    <w:rsid w:val="006766BE"/>
    <w:rsid w:val="006773A1"/>
    <w:rsid w:val="00680695"/>
    <w:rsid w:val="00681752"/>
    <w:rsid w:val="0068332C"/>
    <w:rsid w:val="00683741"/>
    <w:rsid w:val="006841F0"/>
    <w:rsid w:val="0068449F"/>
    <w:rsid w:val="00684998"/>
    <w:rsid w:val="00684CCB"/>
    <w:rsid w:val="006857C7"/>
    <w:rsid w:val="00686252"/>
    <w:rsid w:val="00691BFE"/>
    <w:rsid w:val="00692628"/>
    <w:rsid w:val="00694942"/>
    <w:rsid w:val="00696509"/>
    <w:rsid w:val="006966E8"/>
    <w:rsid w:val="00696F54"/>
    <w:rsid w:val="006973F7"/>
    <w:rsid w:val="006A03DE"/>
    <w:rsid w:val="006A0AD1"/>
    <w:rsid w:val="006A11D8"/>
    <w:rsid w:val="006A1AF1"/>
    <w:rsid w:val="006A35C5"/>
    <w:rsid w:val="006A673C"/>
    <w:rsid w:val="006A7229"/>
    <w:rsid w:val="006A79D1"/>
    <w:rsid w:val="006B2551"/>
    <w:rsid w:val="006B2A3E"/>
    <w:rsid w:val="006B2D7D"/>
    <w:rsid w:val="006B47B3"/>
    <w:rsid w:val="006B480A"/>
    <w:rsid w:val="006B4F4D"/>
    <w:rsid w:val="006B5CA0"/>
    <w:rsid w:val="006B5D00"/>
    <w:rsid w:val="006B6897"/>
    <w:rsid w:val="006C0157"/>
    <w:rsid w:val="006C0D24"/>
    <w:rsid w:val="006C11DA"/>
    <w:rsid w:val="006C1319"/>
    <w:rsid w:val="006C24D7"/>
    <w:rsid w:val="006C2673"/>
    <w:rsid w:val="006C2FF0"/>
    <w:rsid w:val="006C38A4"/>
    <w:rsid w:val="006C4D06"/>
    <w:rsid w:val="006C4FB7"/>
    <w:rsid w:val="006C5C0A"/>
    <w:rsid w:val="006C630C"/>
    <w:rsid w:val="006C663B"/>
    <w:rsid w:val="006C68DE"/>
    <w:rsid w:val="006C7623"/>
    <w:rsid w:val="006C7AD3"/>
    <w:rsid w:val="006D14C9"/>
    <w:rsid w:val="006D1759"/>
    <w:rsid w:val="006D1834"/>
    <w:rsid w:val="006D1FDF"/>
    <w:rsid w:val="006D3DCA"/>
    <w:rsid w:val="006D4981"/>
    <w:rsid w:val="006D5081"/>
    <w:rsid w:val="006D50AF"/>
    <w:rsid w:val="006D7777"/>
    <w:rsid w:val="006E047F"/>
    <w:rsid w:val="006E5371"/>
    <w:rsid w:val="006E55A9"/>
    <w:rsid w:val="006E6427"/>
    <w:rsid w:val="006F1ACD"/>
    <w:rsid w:val="006F29CF"/>
    <w:rsid w:val="006F30C4"/>
    <w:rsid w:val="006F4524"/>
    <w:rsid w:val="006F4BCC"/>
    <w:rsid w:val="006F63F8"/>
    <w:rsid w:val="007009CD"/>
    <w:rsid w:val="00701748"/>
    <w:rsid w:val="00701BFD"/>
    <w:rsid w:val="0070206C"/>
    <w:rsid w:val="00702172"/>
    <w:rsid w:val="0070430E"/>
    <w:rsid w:val="0070463F"/>
    <w:rsid w:val="007048AD"/>
    <w:rsid w:val="0070546E"/>
    <w:rsid w:val="00706379"/>
    <w:rsid w:val="00707589"/>
    <w:rsid w:val="007078F8"/>
    <w:rsid w:val="00707F0E"/>
    <w:rsid w:val="007118AD"/>
    <w:rsid w:val="00711A9F"/>
    <w:rsid w:val="0071244F"/>
    <w:rsid w:val="00712812"/>
    <w:rsid w:val="00712F0E"/>
    <w:rsid w:val="00713649"/>
    <w:rsid w:val="0071489A"/>
    <w:rsid w:val="0071519B"/>
    <w:rsid w:val="0071570B"/>
    <w:rsid w:val="00715DC5"/>
    <w:rsid w:val="00716E30"/>
    <w:rsid w:val="007178E9"/>
    <w:rsid w:val="0072023D"/>
    <w:rsid w:val="00720D7A"/>
    <w:rsid w:val="00721066"/>
    <w:rsid w:val="0072583A"/>
    <w:rsid w:val="00725977"/>
    <w:rsid w:val="00727542"/>
    <w:rsid w:val="00730C1A"/>
    <w:rsid w:val="007313A4"/>
    <w:rsid w:val="0073143C"/>
    <w:rsid w:val="00731837"/>
    <w:rsid w:val="00731EC0"/>
    <w:rsid w:val="0073225C"/>
    <w:rsid w:val="007322B2"/>
    <w:rsid w:val="00733290"/>
    <w:rsid w:val="00733E13"/>
    <w:rsid w:val="00733F10"/>
    <w:rsid w:val="007361A7"/>
    <w:rsid w:val="007371E5"/>
    <w:rsid w:val="00737455"/>
    <w:rsid w:val="00740328"/>
    <w:rsid w:val="007404BD"/>
    <w:rsid w:val="00740F69"/>
    <w:rsid w:val="00742B67"/>
    <w:rsid w:val="00742F92"/>
    <w:rsid w:val="00743390"/>
    <w:rsid w:val="00745120"/>
    <w:rsid w:val="007464A9"/>
    <w:rsid w:val="00746BC5"/>
    <w:rsid w:val="007501FB"/>
    <w:rsid w:val="0075068D"/>
    <w:rsid w:val="007517C4"/>
    <w:rsid w:val="00753703"/>
    <w:rsid w:val="00753BBD"/>
    <w:rsid w:val="00753D66"/>
    <w:rsid w:val="00754023"/>
    <w:rsid w:val="00755D5A"/>
    <w:rsid w:val="007563D5"/>
    <w:rsid w:val="007563F3"/>
    <w:rsid w:val="00756F76"/>
    <w:rsid w:val="00757892"/>
    <w:rsid w:val="00757ACE"/>
    <w:rsid w:val="0076040F"/>
    <w:rsid w:val="007615BC"/>
    <w:rsid w:val="0076205E"/>
    <w:rsid w:val="00765579"/>
    <w:rsid w:val="007655BD"/>
    <w:rsid w:val="00765CD5"/>
    <w:rsid w:val="007665D6"/>
    <w:rsid w:val="00766FD1"/>
    <w:rsid w:val="00770615"/>
    <w:rsid w:val="00770BE0"/>
    <w:rsid w:val="00770D75"/>
    <w:rsid w:val="00770E5D"/>
    <w:rsid w:val="00771068"/>
    <w:rsid w:val="007710AD"/>
    <w:rsid w:val="00771BD8"/>
    <w:rsid w:val="00772F04"/>
    <w:rsid w:val="00773156"/>
    <w:rsid w:val="007740C4"/>
    <w:rsid w:val="007756CF"/>
    <w:rsid w:val="007763B0"/>
    <w:rsid w:val="007768D7"/>
    <w:rsid w:val="00776B28"/>
    <w:rsid w:val="00776FA2"/>
    <w:rsid w:val="00777601"/>
    <w:rsid w:val="00781455"/>
    <w:rsid w:val="00781DBB"/>
    <w:rsid w:val="00784769"/>
    <w:rsid w:val="00787F62"/>
    <w:rsid w:val="00791386"/>
    <w:rsid w:val="0079181F"/>
    <w:rsid w:val="00792B7A"/>
    <w:rsid w:val="00792C81"/>
    <w:rsid w:val="00793531"/>
    <w:rsid w:val="007960E0"/>
    <w:rsid w:val="0079652C"/>
    <w:rsid w:val="007A308C"/>
    <w:rsid w:val="007A38DD"/>
    <w:rsid w:val="007A38F7"/>
    <w:rsid w:val="007A3C34"/>
    <w:rsid w:val="007A436B"/>
    <w:rsid w:val="007A5F13"/>
    <w:rsid w:val="007A69FF"/>
    <w:rsid w:val="007A7F29"/>
    <w:rsid w:val="007B1531"/>
    <w:rsid w:val="007B2A00"/>
    <w:rsid w:val="007B356C"/>
    <w:rsid w:val="007B3CA2"/>
    <w:rsid w:val="007B3D3A"/>
    <w:rsid w:val="007B58C4"/>
    <w:rsid w:val="007B77A4"/>
    <w:rsid w:val="007C0763"/>
    <w:rsid w:val="007C0E7D"/>
    <w:rsid w:val="007C10CC"/>
    <w:rsid w:val="007C1647"/>
    <w:rsid w:val="007C19B4"/>
    <w:rsid w:val="007C2C65"/>
    <w:rsid w:val="007C2F72"/>
    <w:rsid w:val="007C35F0"/>
    <w:rsid w:val="007C3A42"/>
    <w:rsid w:val="007C4123"/>
    <w:rsid w:val="007C45C5"/>
    <w:rsid w:val="007C538C"/>
    <w:rsid w:val="007C58E2"/>
    <w:rsid w:val="007D2910"/>
    <w:rsid w:val="007D4479"/>
    <w:rsid w:val="007E0458"/>
    <w:rsid w:val="007E0E39"/>
    <w:rsid w:val="007E13C9"/>
    <w:rsid w:val="007E3C23"/>
    <w:rsid w:val="007E3DA9"/>
    <w:rsid w:val="007E4DFD"/>
    <w:rsid w:val="007E53C1"/>
    <w:rsid w:val="007E61FA"/>
    <w:rsid w:val="007E73E8"/>
    <w:rsid w:val="007E7A98"/>
    <w:rsid w:val="007E7BB4"/>
    <w:rsid w:val="007F0C5B"/>
    <w:rsid w:val="007F2A01"/>
    <w:rsid w:val="007F5040"/>
    <w:rsid w:val="007F5830"/>
    <w:rsid w:val="007F598D"/>
    <w:rsid w:val="008000D8"/>
    <w:rsid w:val="008016B5"/>
    <w:rsid w:val="0080210D"/>
    <w:rsid w:val="00802B00"/>
    <w:rsid w:val="00804557"/>
    <w:rsid w:val="00805982"/>
    <w:rsid w:val="00805CEF"/>
    <w:rsid w:val="008068CF"/>
    <w:rsid w:val="00810059"/>
    <w:rsid w:val="008103E6"/>
    <w:rsid w:val="0081101D"/>
    <w:rsid w:val="008121C1"/>
    <w:rsid w:val="00813801"/>
    <w:rsid w:val="00813C07"/>
    <w:rsid w:val="0081436E"/>
    <w:rsid w:val="0081483B"/>
    <w:rsid w:val="0081647A"/>
    <w:rsid w:val="00816CE9"/>
    <w:rsid w:val="00817B48"/>
    <w:rsid w:val="00821FCF"/>
    <w:rsid w:val="008223ED"/>
    <w:rsid w:val="008240E3"/>
    <w:rsid w:val="00824BEC"/>
    <w:rsid w:val="008255B9"/>
    <w:rsid w:val="008256B0"/>
    <w:rsid w:val="008274DA"/>
    <w:rsid w:val="0082785B"/>
    <w:rsid w:val="00827BF9"/>
    <w:rsid w:val="00831287"/>
    <w:rsid w:val="0083225C"/>
    <w:rsid w:val="008326FC"/>
    <w:rsid w:val="00834C5B"/>
    <w:rsid w:val="00837540"/>
    <w:rsid w:val="00837721"/>
    <w:rsid w:val="008401FA"/>
    <w:rsid w:val="00840764"/>
    <w:rsid w:val="00840AAF"/>
    <w:rsid w:val="0084122B"/>
    <w:rsid w:val="008419DA"/>
    <w:rsid w:val="00841AF0"/>
    <w:rsid w:val="008424D7"/>
    <w:rsid w:val="008424DA"/>
    <w:rsid w:val="00843FB7"/>
    <w:rsid w:val="00844BF2"/>
    <w:rsid w:val="008452FE"/>
    <w:rsid w:val="0084588D"/>
    <w:rsid w:val="008513F8"/>
    <w:rsid w:val="008539E4"/>
    <w:rsid w:val="00856A34"/>
    <w:rsid w:val="00857FA2"/>
    <w:rsid w:val="00860C20"/>
    <w:rsid w:val="008612B0"/>
    <w:rsid w:val="00862D39"/>
    <w:rsid w:val="00863D15"/>
    <w:rsid w:val="008642CD"/>
    <w:rsid w:val="00866EBF"/>
    <w:rsid w:val="00866FD0"/>
    <w:rsid w:val="0087003E"/>
    <w:rsid w:val="0087283D"/>
    <w:rsid w:val="008734FA"/>
    <w:rsid w:val="008742E0"/>
    <w:rsid w:val="00874353"/>
    <w:rsid w:val="008760E9"/>
    <w:rsid w:val="00876303"/>
    <w:rsid w:val="008763AE"/>
    <w:rsid w:val="00877EF5"/>
    <w:rsid w:val="00877FE3"/>
    <w:rsid w:val="008811A5"/>
    <w:rsid w:val="0088153E"/>
    <w:rsid w:val="008824FE"/>
    <w:rsid w:val="00882A11"/>
    <w:rsid w:val="008863E4"/>
    <w:rsid w:val="00890008"/>
    <w:rsid w:val="008904BA"/>
    <w:rsid w:val="008917FA"/>
    <w:rsid w:val="00892E30"/>
    <w:rsid w:val="008938DD"/>
    <w:rsid w:val="008944E3"/>
    <w:rsid w:val="00895E94"/>
    <w:rsid w:val="0089705C"/>
    <w:rsid w:val="00897715"/>
    <w:rsid w:val="008A0349"/>
    <w:rsid w:val="008A0791"/>
    <w:rsid w:val="008A0C22"/>
    <w:rsid w:val="008A15F8"/>
    <w:rsid w:val="008A162C"/>
    <w:rsid w:val="008A185D"/>
    <w:rsid w:val="008A2536"/>
    <w:rsid w:val="008A2E67"/>
    <w:rsid w:val="008A59ED"/>
    <w:rsid w:val="008A5A3C"/>
    <w:rsid w:val="008A6EE2"/>
    <w:rsid w:val="008A7F07"/>
    <w:rsid w:val="008B046A"/>
    <w:rsid w:val="008B0CB4"/>
    <w:rsid w:val="008B12AD"/>
    <w:rsid w:val="008B1827"/>
    <w:rsid w:val="008B1842"/>
    <w:rsid w:val="008B2BD7"/>
    <w:rsid w:val="008B3C17"/>
    <w:rsid w:val="008B4AB5"/>
    <w:rsid w:val="008B6C7E"/>
    <w:rsid w:val="008B6FE7"/>
    <w:rsid w:val="008B72FC"/>
    <w:rsid w:val="008B7536"/>
    <w:rsid w:val="008C0EFE"/>
    <w:rsid w:val="008C1958"/>
    <w:rsid w:val="008C1A0C"/>
    <w:rsid w:val="008C273F"/>
    <w:rsid w:val="008C2CAC"/>
    <w:rsid w:val="008C2D55"/>
    <w:rsid w:val="008C4C13"/>
    <w:rsid w:val="008C4CBF"/>
    <w:rsid w:val="008C51FF"/>
    <w:rsid w:val="008C55DD"/>
    <w:rsid w:val="008C575A"/>
    <w:rsid w:val="008C620E"/>
    <w:rsid w:val="008C6476"/>
    <w:rsid w:val="008C6BA2"/>
    <w:rsid w:val="008C725B"/>
    <w:rsid w:val="008C7BA2"/>
    <w:rsid w:val="008D16F2"/>
    <w:rsid w:val="008D1FF2"/>
    <w:rsid w:val="008D3110"/>
    <w:rsid w:val="008D3811"/>
    <w:rsid w:val="008D457E"/>
    <w:rsid w:val="008D4FEF"/>
    <w:rsid w:val="008D7659"/>
    <w:rsid w:val="008E01FD"/>
    <w:rsid w:val="008E14EE"/>
    <w:rsid w:val="008E1E16"/>
    <w:rsid w:val="008E2377"/>
    <w:rsid w:val="008E38EF"/>
    <w:rsid w:val="008E3DCF"/>
    <w:rsid w:val="008E451C"/>
    <w:rsid w:val="008E4729"/>
    <w:rsid w:val="008E7C2F"/>
    <w:rsid w:val="008E7E2A"/>
    <w:rsid w:val="008F05B5"/>
    <w:rsid w:val="008F0E3D"/>
    <w:rsid w:val="008F1978"/>
    <w:rsid w:val="008F204C"/>
    <w:rsid w:val="008F270B"/>
    <w:rsid w:val="008F36B4"/>
    <w:rsid w:val="008F396B"/>
    <w:rsid w:val="008F3D03"/>
    <w:rsid w:val="008F5820"/>
    <w:rsid w:val="008F6869"/>
    <w:rsid w:val="008F6905"/>
    <w:rsid w:val="008F7495"/>
    <w:rsid w:val="008F7E73"/>
    <w:rsid w:val="00900043"/>
    <w:rsid w:val="009002EE"/>
    <w:rsid w:val="00901228"/>
    <w:rsid w:val="00902131"/>
    <w:rsid w:val="00902CEE"/>
    <w:rsid w:val="00902F55"/>
    <w:rsid w:val="009030D1"/>
    <w:rsid w:val="00903431"/>
    <w:rsid w:val="00903D0C"/>
    <w:rsid w:val="00905D23"/>
    <w:rsid w:val="00907B08"/>
    <w:rsid w:val="0091039D"/>
    <w:rsid w:val="00910A07"/>
    <w:rsid w:val="00913DAE"/>
    <w:rsid w:val="00913F93"/>
    <w:rsid w:val="00914F49"/>
    <w:rsid w:val="00915DD4"/>
    <w:rsid w:val="009202D2"/>
    <w:rsid w:val="0092054B"/>
    <w:rsid w:val="009227FB"/>
    <w:rsid w:val="009231B1"/>
    <w:rsid w:val="00923BCA"/>
    <w:rsid w:val="00923D4D"/>
    <w:rsid w:val="00924A89"/>
    <w:rsid w:val="00925190"/>
    <w:rsid w:val="00925B8B"/>
    <w:rsid w:val="00927A74"/>
    <w:rsid w:val="00927E3D"/>
    <w:rsid w:val="00931F14"/>
    <w:rsid w:val="00932C86"/>
    <w:rsid w:val="0093364B"/>
    <w:rsid w:val="0093527A"/>
    <w:rsid w:val="0093799D"/>
    <w:rsid w:val="00940304"/>
    <w:rsid w:val="00940326"/>
    <w:rsid w:val="009438DF"/>
    <w:rsid w:val="0094423B"/>
    <w:rsid w:val="00944284"/>
    <w:rsid w:val="00945810"/>
    <w:rsid w:val="009459DB"/>
    <w:rsid w:val="009462E0"/>
    <w:rsid w:val="0094685A"/>
    <w:rsid w:val="00946D76"/>
    <w:rsid w:val="00946E45"/>
    <w:rsid w:val="00947378"/>
    <w:rsid w:val="00947BB9"/>
    <w:rsid w:val="00950B71"/>
    <w:rsid w:val="0095113C"/>
    <w:rsid w:val="00956541"/>
    <w:rsid w:val="009573EF"/>
    <w:rsid w:val="0095772E"/>
    <w:rsid w:val="009577DC"/>
    <w:rsid w:val="0096164E"/>
    <w:rsid w:val="00961D1E"/>
    <w:rsid w:val="00961DEB"/>
    <w:rsid w:val="00962499"/>
    <w:rsid w:val="0096302E"/>
    <w:rsid w:val="00965FBA"/>
    <w:rsid w:val="0096771D"/>
    <w:rsid w:val="00971F97"/>
    <w:rsid w:val="0097227C"/>
    <w:rsid w:val="009749BC"/>
    <w:rsid w:val="00974B1C"/>
    <w:rsid w:val="0097791E"/>
    <w:rsid w:val="00977D1D"/>
    <w:rsid w:val="00980239"/>
    <w:rsid w:val="00980613"/>
    <w:rsid w:val="0098254B"/>
    <w:rsid w:val="00982E15"/>
    <w:rsid w:val="00983EBC"/>
    <w:rsid w:val="00984770"/>
    <w:rsid w:val="00986496"/>
    <w:rsid w:val="00986F5D"/>
    <w:rsid w:val="00987A36"/>
    <w:rsid w:val="00987E52"/>
    <w:rsid w:val="00993F51"/>
    <w:rsid w:val="009A01BA"/>
    <w:rsid w:val="009A0237"/>
    <w:rsid w:val="009A0250"/>
    <w:rsid w:val="009A0CBF"/>
    <w:rsid w:val="009A1915"/>
    <w:rsid w:val="009A2E96"/>
    <w:rsid w:val="009A30BD"/>
    <w:rsid w:val="009A40DB"/>
    <w:rsid w:val="009A4B78"/>
    <w:rsid w:val="009A72C8"/>
    <w:rsid w:val="009A798E"/>
    <w:rsid w:val="009B0774"/>
    <w:rsid w:val="009B1A5A"/>
    <w:rsid w:val="009B417A"/>
    <w:rsid w:val="009B48D7"/>
    <w:rsid w:val="009B4A65"/>
    <w:rsid w:val="009B5DBE"/>
    <w:rsid w:val="009B607D"/>
    <w:rsid w:val="009B627F"/>
    <w:rsid w:val="009B78E3"/>
    <w:rsid w:val="009B7B12"/>
    <w:rsid w:val="009C0A64"/>
    <w:rsid w:val="009C0F3F"/>
    <w:rsid w:val="009C2570"/>
    <w:rsid w:val="009C26C4"/>
    <w:rsid w:val="009C4DDA"/>
    <w:rsid w:val="009C50D4"/>
    <w:rsid w:val="009C5DF3"/>
    <w:rsid w:val="009C69CF"/>
    <w:rsid w:val="009C6A57"/>
    <w:rsid w:val="009C787E"/>
    <w:rsid w:val="009D0CE3"/>
    <w:rsid w:val="009D131C"/>
    <w:rsid w:val="009D1FB7"/>
    <w:rsid w:val="009D31BA"/>
    <w:rsid w:val="009D4028"/>
    <w:rsid w:val="009D4A50"/>
    <w:rsid w:val="009D58BC"/>
    <w:rsid w:val="009D7339"/>
    <w:rsid w:val="009D7346"/>
    <w:rsid w:val="009D7784"/>
    <w:rsid w:val="009D78D2"/>
    <w:rsid w:val="009D7ED7"/>
    <w:rsid w:val="009E1863"/>
    <w:rsid w:val="009E3113"/>
    <w:rsid w:val="009E3719"/>
    <w:rsid w:val="009E381E"/>
    <w:rsid w:val="009E3857"/>
    <w:rsid w:val="009E3E77"/>
    <w:rsid w:val="009E51A0"/>
    <w:rsid w:val="009E571C"/>
    <w:rsid w:val="009E61AF"/>
    <w:rsid w:val="009E6F37"/>
    <w:rsid w:val="009E7319"/>
    <w:rsid w:val="009E7B44"/>
    <w:rsid w:val="009E7F2C"/>
    <w:rsid w:val="009F056A"/>
    <w:rsid w:val="009F1238"/>
    <w:rsid w:val="009F1382"/>
    <w:rsid w:val="009F1435"/>
    <w:rsid w:val="009F1AE9"/>
    <w:rsid w:val="009F1B86"/>
    <w:rsid w:val="009F2DA0"/>
    <w:rsid w:val="009F32D3"/>
    <w:rsid w:val="009F4055"/>
    <w:rsid w:val="009F42C3"/>
    <w:rsid w:val="009F4572"/>
    <w:rsid w:val="009F47E1"/>
    <w:rsid w:val="009F6931"/>
    <w:rsid w:val="009F6F21"/>
    <w:rsid w:val="00A012A8"/>
    <w:rsid w:val="00A01F89"/>
    <w:rsid w:val="00A03707"/>
    <w:rsid w:val="00A04D57"/>
    <w:rsid w:val="00A075CD"/>
    <w:rsid w:val="00A07C18"/>
    <w:rsid w:val="00A07D96"/>
    <w:rsid w:val="00A11431"/>
    <w:rsid w:val="00A11E19"/>
    <w:rsid w:val="00A12D96"/>
    <w:rsid w:val="00A13721"/>
    <w:rsid w:val="00A1413D"/>
    <w:rsid w:val="00A15333"/>
    <w:rsid w:val="00A161F6"/>
    <w:rsid w:val="00A16284"/>
    <w:rsid w:val="00A16A41"/>
    <w:rsid w:val="00A17B35"/>
    <w:rsid w:val="00A20571"/>
    <w:rsid w:val="00A226B3"/>
    <w:rsid w:val="00A23ED2"/>
    <w:rsid w:val="00A23F76"/>
    <w:rsid w:val="00A2521E"/>
    <w:rsid w:val="00A26587"/>
    <w:rsid w:val="00A26BF1"/>
    <w:rsid w:val="00A27827"/>
    <w:rsid w:val="00A30BBF"/>
    <w:rsid w:val="00A319AF"/>
    <w:rsid w:val="00A32BA7"/>
    <w:rsid w:val="00A335ED"/>
    <w:rsid w:val="00A33969"/>
    <w:rsid w:val="00A341D7"/>
    <w:rsid w:val="00A34239"/>
    <w:rsid w:val="00A34841"/>
    <w:rsid w:val="00A36AAA"/>
    <w:rsid w:val="00A36C1F"/>
    <w:rsid w:val="00A3710D"/>
    <w:rsid w:val="00A4059D"/>
    <w:rsid w:val="00A4096C"/>
    <w:rsid w:val="00A44537"/>
    <w:rsid w:val="00A45236"/>
    <w:rsid w:val="00A4673D"/>
    <w:rsid w:val="00A47344"/>
    <w:rsid w:val="00A50A53"/>
    <w:rsid w:val="00A5149F"/>
    <w:rsid w:val="00A533C8"/>
    <w:rsid w:val="00A537A0"/>
    <w:rsid w:val="00A54D0C"/>
    <w:rsid w:val="00A55687"/>
    <w:rsid w:val="00A55B10"/>
    <w:rsid w:val="00A57201"/>
    <w:rsid w:val="00A60133"/>
    <w:rsid w:val="00A60EDF"/>
    <w:rsid w:val="00A61023"/>
    <w:rsid w:val="00A6107C"/>
    <w:rsid w:val="00A613D4"/>
    <w:rsid w:val="00A616AA"/>
    <w:rsid w:val="00A617B0"/>
    <w:rsid w:val="00A618A5"/>
    <w:rsid w:val="00A63541"/>
    <w:rsid w:val="00A63874"/>
    <w:rsid w:val="00A63BD2"/>
    <w:rsid w:val="00A64187"/>
    <w:rsid w:val="00A64B8D"/>
    <w:rsid w:val="00A671DB"/>
    <w:rsid w:val="00A67EEB"/>
    <w:rsid w:val="00A7023A"/>
    <w:rsid w:val="00A70E23"/>
    <w:rsid w:val="00A71995"/>
    <w:rsid w:val="00A72748"/>
    <w:rsid w:val="00A73C84"/>
    <w:rsid w:val="00A74114"/>
    <w:rsid w:val="00A75562"/>
    <w:rsid w:val="00A758FB"/>
    <w:rsid w:val="00A762C2"/>
    <w:rsid w:val="00A764D6"/>
    <w:rsid w:val="00A76753"/>
    <w:rsid w:val="00A8155F"/>
    <w:rsid w:val="00A81A5A"/>
    <w:rsid w:val="00A82DAF"/>
    <w:rsid w:val="00A834C9"/>
    <w:rsid w:val="00A8553E"/>
    <w:rsid w:val="00A85DA5"/>
    <w:rsid w:val="00A861C8"/>
    <w:rsid w:val="00A862C7"/>
    <w:rsid w:val="00A87324"/>
    <w:rsid w:val="00A87AE6"/>
    <w:rsid w:val="00A90F1D"/>
    <w:rsid w:val="00A9289B"/>
    <w:rsid w:val="00A92B86"/>
    <w:rsid w:val="00A93066"/>
    <w:rsid w:val="00A9345A"/>
    <w:rsid w:val="00A950D2"/>
    <w:rsid w:val="00A95DB2"/>
    <w:rsid w:val="00A97709"/>
    <w:rsid w:val="00AA045E"/>
    <w:rsid w:val="00AA1D0D"/>
    <w:rsid w:val="00AA2178"/>
    <w:rsid w:val="00AA299E"/>
    <w:rsid w:val="00AA3E05"/>
    <w:rsid w:val="00AA45CB"/>
    <w:rsid w:val="00AA47E2"/>
    <w:rsid w:val="00AA4A70"/>
    <w:rsid w:val="00AA5982"/>
    <w:rsid w:val="00AA625F"/>
    <w:rsid w:val="00AA6607"/>
    <w:rsid w:val="00AA7542"/>
    <w:rsid w:val="00AB302A"/>
    <w:rsid w:val="00AB4239"/>
    <w:rsid w:val="00AB4708"/>
    <w:rsid w:val="00AB50B5"/>
    <w:rsid w:val="00AB6743"/>
    <w:rsid w:val="00AB6FD8"/>
    <w:rsid w:val="00AB747C"/>
    <w:rsid w:val="00AB7AD5"/>
    <w:rsid w:val="00AC2696"/>
    <w:rsid w:val="00AC338F"/>
    <w:rsid w:val="00AC3489"/>
    <w:rsid w:val="00AC5FDF"/>
    <w:rsid w:val="00AC63B3"/>
    <w:rsid w:val="00AD1294"/>
    <w:rsid w:val="00AD1AA1"/>
    <w:rsid w:val="00AD2197"/>
    <w:rsid w:val="00AD23E9"/>
    <w:rsid w:val="00AD52F4"/>
    <w:rsid w:val="00AD5656"/>
    <w:rsid w:val="00AD5E53"/>
    <w:rsid w:val="00AD7A41"/>
    <w:rsid w:val="00AE1987"/>
    <w:rsid w:val="00AE1E29"/>
    <w:rsid w:val="00AE23AB"/>
    <w:rsid w:val="00AE449B"/>
    <w:rsid w:val="00AE4B1F"/>
    <w:rsid w:val="00AE4B58"/>
    <w:rsid w:val="00AE54DD"/>
    <w:rsid w:val="00AE5F4B"/>
    <w:rsid w:val="00AF0998"/>
    <w:rsid w:val="00AF0B85"/>
    <w:rsid w:val="00AF1D41"/>
    <w:rsid w:val="00AF5C9A"/>
    <w:rsid w:val="00AF7CD9"/>
    <w:rsid w:val="00B00621"/>
    <w:rsid w:val="00B00ED3"/>
    <w:rsid w:val="00B0319D"/>
    <w:rsid w:val="00B03944"/>
    <w:rsid w:val="00B05B98"/>
    <w:rsid w:val="00B07446"/>
    <w:rsid w:val="00B076E6"/>
    <w:rsid w:val="00B07CCE"/>
    <w:rsid w:val="00B104BB"/>
    <w:rsid w:val="00B12B10"/>
    <w:rsid w:val="00B1661C"/>
    <w:rsid w:val="00B20BDA"/>
    <w:rsid w:val="00B21F15"/>
    <w:rsid w:val="00B23C98"/>
    <w:rsid w:val="00B24BFC"/>
    <w:rsid w:val="00B24F98"/>
    <w:rsid w:val="00B2571C"/>
    <w:rsid w:val="00B278C7"/>
    <w:rsid w:val="00B312C1"/>
    <w:rsid w:val="00B33185"/>
    <w:rsid w:val="00B33792"/>
    <w:rsid w:val="00B33A34"/>
    <w:rsid w:val="00B33FBA"/>
    <w:rsid w:val="00B35C79"/>
    <w:rsid w:val="00B411E5"/>
    <w:rsid w:val="00B4171A"/>
    <w:rsid w:val="00B44575"/>
    <w:rsid w:val="00B4477A"/>
    <w:rsid w:val="00B4600A"/>
    <w:rsid w:val="00B46788"/>
    <w:rsid w:val="00B46F8D"/>
    <w:rsid w:val="00B50F1E"/>
    <w:rsid w:val="00B5149A"/>
    <w:rsid w:val="00B53C9E"/>
    <w:rsid w:val="00B540EB"/>
    <w:rsid w:val="00B54E99"/>
    <w:rsid w:val="00B57BC5"/>
    <w:rsid w:val="00B61331"/>
    <w:rsid w:val="00B626EE"/>
    <w:rsid w:val="00B656DC"/>
    <w:rsid w:val="00B6676E"/>
    <w:rsid w:val="00B66C02"/>
    <w:rsid w:val="00B67EBD"/>
    <w:rsid w:val="00B701E3"/>
    <w:rsid w:val="00B703AC"/>
    <w:rsid w:val="00B732A8"/>
    <w:rsid w:val="00B73553"/>
    <w:rsid w:val="00B7547E"/>
    <w:rsid w:val="00B75C3C"/>
    <w:rsid w:val="00B764FF"/>
    <w:rsid w:val="00B76A58"/>
    <w:rsid w:val="00B77B4C"/>
    <w:rsid w:val="00B80EC2"/>
    <w:rsid w:val="00B83C4A"/>
    <w:rsid w:val="00B84A0D"/>
    <w:rsid w:val="00B852C5"/>
    <w:rsid w:val="00B8653C"/>
    <w:rsid w:val="00B8722F"/>
    <w:rsid w:val="00B9041B"/>
    <w:rsid w:val="00B90CFE"/>
    <w:rsid w:val="00B91620"/>
    <w:rsid w:val="00B9299D"/>
    <w:rsid w:val="00B93F06"/>
    <w:rsid w:val="00B94F96"/>
    <w:rsid w:val="00B96C2E"/>
    <w:rsid w:val="00BA2C26"/>
    <w:rsid w:val="00BA5A1B"/>
    <w:rsid w:val="00BA5A31"/>
    <w:rsid w:val="00BA7A08"/>
    <w:rsid w:val="00BB044A"/>
    <w:rsid w:val="00BB1CF6"/>
    <w:rsid w:val="00BB3AEB"/>
    <w:rsid w:val="00BB3D04"/>
    <w:rsid w:val="00BB4B8B"/>
    <w:rsid w:val="00BB5336"/>
    <w:rsid w:val="00BB7988"/>
    <w:rsid w:val="00BB7E50"/>
    <w:rsid w:val="00BC027A"/>
    <w:rsid w:val="00BC4099"/>
    <w:rsid w:val="00BC4941"/>
    <w:rsid w:val="00BC56E3"/>
    <w:rsid w:val="00BC5732"/>
    <w:rsid w:val="00BC68CE"/>
    <w:rsid w:val="00BC7A8D"/>
    <w:rsid w:val="00BD11BE"/>
    <w:rsid w:val="00BD1338"/>
    <w:rsid w:val="00BD2166"/>
    <w:rsid w:val="00BD226C"/>
    <w:rsid w:val="00BD368C"/>
    <w:rsid w:val="00BD41E9"/>
    <w:rsid w:val="00BD7954"/>
    <w:rsid w:val="00BD7B4D"/>
    <w:rsid w:val="00BD7E8F"/>
    <w:rsid w:val="00BD7FAB"/>
    <w:rsid w:val="00BE0BC9"/>
    <w:rsid w:val="00BE1289"/>
    <w:rsid w:val="00BE3985"/>
    <w:rsid w:val="00BE5C54"/>
    <w:rsid w:val="00BE7BF5"/>
    <w:rsid w:val="00BF2C63"/>
    <w:rsid w:val="00BF2ECC"/>
    <w:rsid w:val="00BF2F46"/>
    <w:rsid w:val="00BF3413"/>
    <w:rsid w:val="00BF4079"/>
    <w:rsid w:val="00BF51DE"/>
    <w:rsid w:val="00BF7324"/>
    <w:rsid w:val="00BF7847"/>
    <w:rsid w:val="00C026AA"/>
    <w:rsid w:val="00C03001"/>
    <w:rsid w:val="00C038BB"/>
    <w:rsid w:val="00C03F8A"/>
    <w:rsid w:val="00C04ED7"/>
    <w:rsid w:val="00C05AB7"/>
    <w:rsid w:val="00C05CBF"/>
    <w:rsid w:val="00C06FF9"/>
    <w:rsid w:val="00C103E4"/>
    <w:rsid w:val="00C113A0"/>
    <w:rsid w:val="00C1195E"/>
    <w:rsid w:val="00C11AF6"/>
    <w:rsid w:val="00C1215A"/>
    <w:rsid w:val="00C122D6"/>
    <w:rsid w:val="00C124F7"/>
    <w:rsid w:val="00C13C06"/>
    <w:rsid w:val="00C17354"/>
    <w:rsid w:val="00C21491"/>
    <w:rsid w:val="00C21AF4"/>
    <w:rsid w:val="00C22871"/>
    <w:rsid w:val="00C22E38"/>
    <w:rsid w:val="00C24507"/>
    <w:rsid w:val="00C26E7F"/>
    <w:rsid w:val="00C31F53"/>
    <w:rsid w:val="00C32C26"/>
    <w:rsid w:val="00C35A2C"/>
    <w:rsid w:val="00C37EDB"/>
    <w:rsid w:val="00C4010B"/>
    <w:rsid w:val="00C41589"/>
    <w:rsid w:val="00C423AE"/>
    <w:rsid w:val="00C436A3"/>
    <w:rsid w:val="00C442CE"/>
    <w:rsid w:val="00C445EA"/>
    <w:rsid w:val="00C448C8"/>
    <w:rsid w:val="00C44CD2"/>
    <w:rsid w:val="00C47725"/>
    <w:rsid w:val="00C500CC"/>
    <w:rsid w:val="00C517EA"/>
    <w:rsid w:val="00C519A4"/>
    <w:rsid w:val="00C523AC"/>
    <w:rsid w:val="00C531A6"/>
    <w:rsid w:val="00C53405"/>
    <w:rsid w:val="00C54FDE"/>
    <w:rsid w:val="00C5700E"/>
    <w:rsid w:val="00C57F25"/>
    <w:rsid w:val="00C62C27"/>
    <w:rsid w:val="00C62D7D"/>
    <w:rsid w:val="00C633BA"/>
    <w:rsid w:val="00C6788B"/>
    <w:rsid w:val="00C70172"/>
    <w:rsid w:val="00C70346"/>
    <w:rsid w:val="00C715AF"/>
    <w:rsid w:val="00C72EB9"/>
    <w:rsid w:val="00C733F1"/>
    <w:rsid w:val="00C73FB0"/>
    <w:rsid w:val="00C76BA1"/>
    <w:rsid w:val="00C7711A"/>
    <w:rsid w:val="00C77549"/>
    <w:rsid w:val="00C80E87"/>
    <w:rsid w:val="00C8314C"/>
    <w:rsid w:val="00C833E8"/>
    <w:rsid w:val="00C83CCA"/>
    <w:rsid w:val="00C84E22"/>
    <w:rsid w:val="00C86C57"/>
    <w:rsid w:val="00C872C9"/>
    <w:rsid w:val="00C87820"/>
    <w:rsid w:val="00C87E69"/>
    <w:rsid w:val="00C901E3"/>
    <w:rsid w:val="00C90E94"/>
    <w:rsid w:val="00C91160"/>
    <w:rsid w:val="00C92916"/>
    <w:rsid w:val="00C95F1C"/>
    <w:rsid w:val="00C96C54"/>
    <w:rsid w:val="00C96D04"/>
    <w:rsid w:val="00C9753D"/>
    <w:rsid w:val="00CA046F"/>
    <w:rsid w:val="00CA1C0A"/>
    <w:rsid w:val="00CA2D6A"/>
    <w:rsid w:val="00CA2DF0"/>
    <w:rsid w:val="00CA3C06"/>
    <w:rsid w:val="00CA3C6B"/>
    <w:rsid w:val="00CA3D31"/>
    <w:rsid w:val="00CA52D1"/>
    <w:rsid w:val="00CA63B0"/>
    <w:rsid w:val="00CA772D"/>
    <w:rsid w:val="00CA7823"/>
    <w:rsid w:val="00CA7B06"/>
    <w:rsid w:val="00CB081A"/>
    <w:rsid w:val="00CB10DC"/>
    <w:rsid w:val="00CB1360"/>
    <w:rsid w:val="00CB19CC"/>
    <w:rsid w:val="00CB1CA9"/>
    <w:rsid w:val="00CB2FD4"/>
    <w:rsid w:val="00CB3B2C"/>
    <w:rsid w:val="00CB6202"/>
    <w:rsid w:val="00CC0559"/>
    <w:rsid w:val="00CC22F6"/>
    <w:rsid w:val="00CC387A"/>
    <w:rsid w:val="00CC3D8E"/>
    <w:rsid w:val="00CC743B"/>
    <w:rsid w:val="00CD0150"/>
    <w:rsid w:val="00CD0C0E"/>
    <w:rsid w:val="00CD0F4C"/>
    <w:rsid w:val="00CD10EB"/>
    <w:rsid w:val="00CD16B9"/>
    <w:rsid w:val="00CD1A07"/>
    <w:rsid w:val="00CD1BB0"/>
    <w:rsid w:val="00CD485E"/>
    <w:rsid w:val="00CD5045"/>
    <w:rsid w:val="00CD6506"/>
    <w:rsid w:val="00CE05C4"/>
    <w:rsid w:val="00CE133D"/>
    <w:rsid w:val="00CE1A00"/>
    <w:rsid w:val="00CE31BF"/>
    <w:rsid w:val="00CE44C9"/>
    <w:rsid w:val="00CE49A7"/>
    <w:rsid w:val="00CE50D9"/>
    <w:rsid w:val="00CE56E6"/>
    <w:rsid w:val="00CE7461"/>
    <w:rsid w:val="00CF04DF"/>
    <w:rsid w:val="00CF05E7"/>
    <w:rsid w:val="00CF20D6"/>
    <w:rsid w:val="00CF29F5"/>
    <w:rsid w:val="00CF47A2"/>
    <w:rsid w:val="00CF5239"/>
    <w:rsid w:val="00CF6824"/>
    <w:rsid w:val="00CF689B"/>
    <w:rsid w:val="00CF76DD"/>
    <w:rsid w:val="00D00178"/>
    <w:rsid w:val="00D03476"/>
    <w:rsid w:val="00D03BFC"/>
    <w:rsid w:val="00D04305"/>
    <w:rsid w:val="00D05802"/>
    <w:rsid w:val="00D0631C"/>
    <w:rsid w:val="00D06CD7"/>
    <w:rsid w:val="00D07C16"/>
    <w:rsid w:val="00D11081"/>
    <w:rsid w:val="00D119BE"/>
    <w:rsid w:val="00D13001"/>
    <w:rsid w:val="00D133E7"/>
    <w:rsid w:val="00D133F5"/>
    <w:rsid w:val="00D16FE6"/>
    <w:rsid w:val="00D17CA3"/>
    <w:rsid w:val="00D214B2"/>
    <w:rsid w:val="00D228E9"/>
    <w:rsid w:val="00D2364A"/>
    <w:rsid w:val="00D25886"/>
    <w:rsid w:val="00D258AE"/>
    <w:rsid w:val="00D26221"/>
    <w:rsid w:val="00D26F19"/>
    <w:rsid w:val="00D2748F"/>
    <w:rsid w:val="00D30320"/>
    <w:rsid w:val="00D30C95"/>
    <w:rsid w:val="00D319FF"/>
    <w:rsid w:val="00D320B6"/>
    <w:rsid w:val="00D3368E"/>
    <w:rsid w:val="00D36BF8"/>
    <w:rsid w:val="00D40703"/>
    <w:rsid w:val="00D416FA"/>
    <w:rsid w:val="00D433E3"/>
    <w:rsid w:val="00D45D59"/>
    <w:rsid w:val="00D4626F"/>
    <w:rsid w:val="00D46A31"/>
    <w:rsid w:val="00D46B65"/>
    <w:rsid w:val="00D4768B"/>
    <w:rsid w:val="00D47790"/>
    <w:rsid w:val="00D47B3A"/>
    <w:rsid w:val="00D50333"/>
    <w:rsid w:val="00D50962"/>
    <w:rsid w:val="00D50C5B"/>
    <w:rsid w:val="00D519D1"/>
    <w:rsid w:val="00D52BDA"/>
    <w:rsid w:val="00D52C94"/>
    <w:rsid w:val="00D5316B"/>
    <w:rsid w:val="00D53244"/>
    <w:rsid w:val="00D53776"/>
    <w:rsid w:val="00D53AA9"/>
    <w:rsid w:val="00D546E7"/>
    <w:rsid w:val="00D54A69"/>
    <w:rsid w:val="00D54ACA"/>
    <w:rsid w:val="00D54D10"/>
    <w:rsid w:val="00D56549"/>
    <w:rsid w:val="00D56FA3"/>
    <w:rsid w:val="00D60C7A"/>
    <w:rsid w:val="00D624E2"/>
    <w:rsid w:val="00D62B51"/>
    <w:rsid w:val="00D63C2D"/>
    <w:rsid w:val="00D6482F"/>
    <w:rsid w:val="00D64874"/>
    <w:rsid w:val="00D64C39"/>
    <w:rsid w:val="00D6654D"/>
    <w:rsid w:val="00D6758C"/>
    <w:rsid w:val="00D6792E"/>
    <w:rsid w:val="00D70122"/>
    <w:rsid w:val="00D72A75"/>
    <w:rsid w:val="00D72CA9"/>
    <w:rsid w:val="00D74A7D"/>
    <w:rsid w:val="00D765AA"/>
    <w:rsid w:val="00D76877"/>
    <w:rsid w:val="00D77B32"/>
    <w:rsid w:val="00D818C8"/>
    <w:rsid w:val="00D82683"/>
    <w:rsid w:val="00D837FF"/>
    <w:rsid w:val="00D85C21"/>
    <w:rsid w:val="00D868F9"/>
    <w:rsid w:val="00D87C22"/>
    <w:rsid w:val="00D90A2A"/>
    <w:rsid w:val="00D925F1"/>
    <w:rsid w:val="00D945D7"/>
    <w:rsid w:val="00D94828"/>
    <w:rsid w:val="00D952E9"/>
    <w:rsid w:val="00D95649"/>
    <w:rsid w:val="00D95A60"/>
    <w:rsid w:val="00D963E4"/>
    <w:rsid w:val="00D96B19"/>
    <w:rsid w:val="00D96EEB"/>
    <w:rsid w:val="00D9759E"/>
    <w:rsid w:val="00DA1A35"/>
    <w:rsid w:val="00DA3717"/>
    <w:rsid w:val="00DA5EEC"/>
    <w:rsid w:val="00DA760C"/>
    <w:rsid w:val="00DA7F28"/>
    <w:rsid w:val="00DB0955"/>
    <w:rsid w:val="00DB20A5"/>
    <w:rsid w:val="00DB540C"/>
    <w:rsid w:val="00DB5868"/>
    <w:rsid w:val="00DB5B9E"/>
    <w:rsid w:val="00DB5DE0"/>
    <w:rsid w:val="00DB7373"/>
    <w:rsid w:val="00DB7851"/>
    <w:rsid w:val="00DC0E61"/>
    <w:rsid w:val="00DC414B"/>
    <w:rsid w:val="00DC44AE"/>
    <w:rsid w:val="00DC59F1"/>
    <w:rsid w:val="00DC5B43"/>
    <w:rsid w:val="00DC5D9D"/>
    <w:rsid w:val="00DD067D"/>
    <w:rsid w:val="00DD24F1"/>
    <w:rsid w:val="00DD2698"/>
    <w:rsid w:val="00DD26E0"/>
    <w:rsid w:val="00DD26FB"/>
    <w:rsid w:val="00DD311C"/>
    <w:rsid w:val="00DD4BC0"/>
    <w:rsid w:val="00DD5DE5"/>
    <w:rsid w:val="00DD727D"/>
    <w:rsid w:val="00DD769F"/>
    <w:rsid w:val="00DE2268"/>
    <w:rsid w:val="00DF0C52"/>
    <w:rsid w:val="00DF2ACA"/>
    <w:rsid w:val="00DF2E85"/>
    <w:rsid w:val="00DF3097"/>
    <w:rsid w:val="00DF318E"/>
    <w:rsid w:val="00DF3A87"/>
    <w:rsid w:val="00DF3C20"/>
    <w:rsid w:val="00DF3CE3"/>
    <w:rsid w:val="00DF3CEF"/>
    <w:rsid w:val="00DF67C4"/>
    <w:rsid w:val="00DF70E8"/>
    <w:rsid w:val="00E01328"/>
    <w:rsid w:val="00E019D3"/>
    <w:rsid w:val="00E034C5"/>
    <w:rsid w:val="00E03791"/>
    <w:rsid w:val="00E047DB"/>
    <w:rsid w:val="00E059B9"/>
    <w:rsid w:val="00E07361"/>
    <w:rsid w:val="00E07A14"/>
    <w:rsid w:val="00E10167"/>
    <w:rsid w:val="00E10368"/>
    <w:rsid w:val="00E1052D"/>
    <w:rsid w:val="00E11357"/>
    <w:rsid w:val="00E13593"/>
    <w:rsid w:val="00E16D6B"/>
    <w:rsid w:val="00E1787F"/>
    <w:rsid w:val="00E200DF"/>
    <w:rsid w:val="00E20F7F"/>
    <w:rsid w:val="00E21A49"/>
    <w:rsid w:val="00E21D52"/>
    <w:rsid w:val="00E23B5D"/>
    <w:rsid w:val="00E24128"/>
    <w:rsid w:val="00E26785"/>
    <w:rsid w:val="00E329E9"/>
    <w:rsid w:val="00E3381D"/>
    <w:rsid w:val="00E33D3A"/>
    <w:rsid w:val="00E36259"/>
    <w:rsid w:val="00E40410"/>
    <w:rsid w:val="00E404F2"/>
    <w:rsid w:val="00E438EF"/>
    <w:rsid w:val="00E4416E"/>
    <w:rsid w:val="00E44723"/>
    <w:rsid w:val="00E44EEF"/>
    <w:rsid w:val="00E45D4A"/>
    <w:rsid w:val="00E4743D"/>
    <w:rsid w:val="00E47F3F"/>
    <w:rsid w:val="00E5056B"/>
    <w:rsid w:val="00E54DB4"/>
    <w:rsid w:val="00E55A6F"/>
    <w:rsid w:val="00E56D80"/>
    <w:rsid w:val="00E61670"/>
    <w:rsid w:val="00E6269C"/>
    <w:rsid w:val="00E62DA6"/>
    <w:rsid w:val="00E64628"/>
    <w:rsid w:val="00E6563E"/>
    <w:rsid w:val="00E65BA9"/>
    <w:rsid w:val="00E66A4E"/>
    <w:rsid w:val="00E671B6"/>
    <w:rsid w:val="00E67F29"/>
    <w:rsid w:val="00E705E1"/>
    <w:rsid w:val="00E7178C"/>
    <w:rsid w:val="00E7414B"/>
    <w:rsid w:val="00E75D40"/>
    <w:rsid w:val="00E802A6"/>
    <w:rsid w:val="00E80ED8"/>
    <w:rsid w:val="00E80F3A"/>
    <w:rsid w:val="00E813C4"/>
    <w:rsid w:val="00E82414"/>
    <w:rsid w:val="00E82571"/>
    <w:rsid w:val="00E82A34"/>
    <w:rsid w:val="00E83427"/>
    <w:rsid w:val="00E8717F"/>
    <w:rsid w:val="00E87F42"/>
    <w:rsid w:val="00E9122B"/>
    <w:rsid w:val="00E920F1"/>
    <w:rsid w:val="00E92837"/>
    <w:rsid w:val="00E94624"/>
    <w:rsid w:val="00E95B60"/>
    <w:rsid w:val="00E97C8B"/>
    <w:rsid w:val="00E97DC9"/>
    <w:rsid w:val="00EA33B2"/>
    <w:rsid w:val="00EA396C"/>
    <w:rsid w:val="00EA4011"/>
    <w:rsid w:val="00EA4672"/>
    <w:rsid w:val="00EA525C"/>
    <w:rsid w:val="00EA6991"/>
    <w:rsid w:val="00EB04B7"/>
    <w:rsid w:val="00EB10AB"/>
    <w:rsid w:val="00EB1313"/>
    <w:rsid w:val="00EB13CC"/>
    <w:rsid w:val="00EB1DD2"/>
    <w:rsid w:val="00EB34CC"/>
    <w:rsid w:val="00EB5BF6"/>
    <w:rsid w:val="00EB5CA3"/>
    <w:rsid w:val="00EB70CA"/>
    <w:rsid w:val="00EC0FC5"/>
    <w:rsid w:val="00EC3406"/>
    <w:rsid w:val="00EC42BA"/>
    <w:rsid w:val="00EC499D"/>
    <w:rsid w:val="00EC53F7"/>
    <w:rsid w:val="00EC5489"/>
    <w:rsid w:val="00EC75B6"/>
    <w:rsid w:val="00ED086C"/>
    <w:rsid w:val="00ED130D"/>
    <w:rsid w:val="00ED1750"/>
    <w:rsid w:val="00ED2018"/>
    <w:rsid w:val="00ED2071"/>
    <w:rsid w:val="00ED2383"/>
    <w:rsid w:val="00ED33A6"/>
    <w:rsid w:val="00ED4602"/>
    <w:rsid w:val="00ED545A"/>
    <w:rsid w:val="00ED5B30"/>
    <w:rsid w:val="00ED5C16"/>
    <w:rsid w:val="00ED7A49"/>
    <w:rsid w:val="00ED7BD7"/>
    <w:rsid w:val="00EE054B"/>
    <w:rsid w:val="00EE14B6"/>
    <w:rsid w:val="00EE176C"/>
    <w:rsid w:val="00EE19E8"/>
    <w:rsid w:val="00EE2663"/>
    <w:rsid w:val="00EE29DD"/>
    <w:rsid w:val="00EE3151"/>
    <w:rsid w:val="00EE370D"/>
    <w:rsid w:val="00EE3AA2"/>
    <w:rsid w:val="00EE5EFD"/>
    <w:rsid w:val="00EE6149"/>
    <w:rsid w:val="00EE68EF"/>
    <w:rsid w:val="00EE7E2A"/>
    <w:rsid w:val="00EE7EFF"/>
    <w:rsid w:val="00EF1930"/>
    <w:rsid w:val="00EF23C5"/>
    <w:rsid w:val="00EF5660"/>
    <w:rsid w:val="00EF580D"/>
    <w:rsid w:val="00EF5FAD"/>
    <w:rsid w:val="00EF6DCF"/>
    <w:rsid w:val="00EF7352"/>
    <w:rsid w:val="00EF78CE"/>
    <w:rsid w:val="00F006E7"/>
    <w:rsid w:val="00F00728"/>
    <w:rsid w:val="00F00EA1"/>
    <w:rsid w:val="00F03A21"/>
    <w:rsid w:val="00F047F9"/>
    <w:rsid w:val="00F067A0"/>
    <w:rsid w:val="00F112D1"/>
    <w:rsid w:val="00F11846"/>
    <w:rsid w:val="00F11E4C"/>
    <w:rsid w:val="00F1296F"/>
    <w:rsid w:val="00F136C8"/>
    <w:rsid w:val="00F13943"/>
    <w:rsid w:val="00F13F94"/>
    <w:rsid w:val="00F165FD"/>
    <w:rsid w:val="00F169A1"/>
    <w:rsid w:val="00F2265D"/>
    <w:rsid w:val="00F23D1A"/>
    <w:rsid w:val="00F26040"/>
    <w:rsid w:val="00F2636E"/>
    <w:rsid w:val="00F265C5"/>
    <w:rsid w:val="00F265E6"/>
    <w:rsid w:val="00F266CC"/>
    <w:rsid w:val="00F30327"/>
    <w:rsid w:val="00F31F3C"/>
    <w:rsid w:val="00F32A64"/>
    <w:rsid w:val="00F331B4"/>
    <w:rsid w:val="00F33C09"/>
    <w:rsid w:val="00F33CBC"/>
    <w:rsid w:val="00F348EA"/>
    <w:rsid w:val="00F351D0"/>
    <w:rsid w:val="00F36605"/>
    <w:rsid w:val="00F36D15"/>
    <w:rsid w:val="00F37672"/>
    <w:rsid w:val="00F379D3"/>
    <w:rsid w:val="00F41DBF"/>
    <w:rsid w:val="00F42A99"/>
    <w:rsid w:val="00F448B2"/>
    <w:rsid w:val="00F458CA"/>
    <w:rsid w:val="00F46C7C"/>
    <w:rsid w:val="00F46EC6"/>
    <w:rsid w:val="00F47A7A"/>
    <w:rsid w:val="00F50BFF"/>
    <w:rsid w:val="00F512EB"/>
    <w:rsid w:val="00F5137C"/>
    <w:rsid w:val="00F5365A"/>
    <w:rsid w:val="00F5424F"/>
    <w:rsid w:val="00F54497"/>
    <w:rsid w:val="00F55F6C"/>
    <w:rsid w:val="00F56027"/>
    <w:rsid w:val="00F577ED"/>
    <w:rsid w:val="00F63D22"/>
    <w:rsid w:val="00F64535"/>
    <w:rsid w:val="00F671DD"/>
    <w:rsid w:val="00F67AF0"/>
    <w:rsid w:val="00F70832"/>
    <w:rsid w:val="00F71B1A"/>
    <w:rsid w:val="00F73DA2"/>
    <w:rsid w:val="00F74048"/>
    <w:rsid w:val="00F74118"/>
    <w:rsid w:val="00F74831"/>
    <w:rsid w:val="00F76AB3"/>
    <w:rsid w:val="00F77AFE"/>
    <w:rsid w:val="00F77CB9"/>
    <w:rsid w:val="00F82A4A"/>
    <w:rsid w:val="00F84133"/>
    <w:rsid w:val="00F86088"/>
    <w:rsid w:val="00F869B3"/>
    <w:rsid w:val="00F86A18"/>
    <w:rsid w:val="00F86E9B"/>
    <w:rsid w:val="00F87C4E"/>
    <w:rsid w:val="00F9035F"/>
    <w:rsid w:val="00F90AC4"/>
    <w:rsid w:val="00F90F56"/>
    <w:rsid w:val="00F91FC5"/>
    <w:rsid w:val="00F925D0"/>
    <w:rsid w:val="00F92B24"/>
    <w:rsid w:val="00F92CBB"/>
    <w:rsid w:val="00F9312E"/>
    <w:rsid w:val="00F944E9"/>
    <w:rsid w:val="00F97B9D"/>
    <w:rsid w:val="00F97C4D"/>
    <w:rsid w:val="00FA15CF"/>
    <w:rsid w:val="00FA445F"/>
    <w:rsid w:val="00FA4913"/>
    <w:rsid w:val="00FA5BCF"/>
    <w:rsid w:val="00FB0698"/>
    <w:rsid w:val="00FB1E89"/>
    <w:rsid w:val="00FB2431"/>
    <w:rsid w:val="00FB56F0"/>
    <w:rsid w:val="00FB5B3A"/>
    <w:rsid w:val="00FB5C23"/>
    <w:rsid w:val="00FB71A2"/>
    <w:rsid w:val="00FB7E30"/>
    <w:rsid w:val="00FC1568"/>
    <w:rsid w:val="00FC1BAC"/>
    <w:rsid w:val="00FC2494"/>
    <w:rsid w:val="00FC2581"/>
    <w:rsid w:val="00FC4A9B"/>
    <w:rsid w:val="00FC4D98"/>
    <w:rsid w:val="00FC4E5A"/>
    <w:rsid w:val="00FC50B2"/>
    <w:rsid w:val="00FC7119"/>
    <w:rsid w:val="00FC768A"/>
    <w:rsid w:val="00FC7B40"/>
    <w:rsid w:val="00FCB31F"/>
    <w:rsid w:val="00FD04B7"/>
    <w:rsid w:val="00FD06FD"/>
    <w:rsid w:val="00FD3868"/>
    <w:rsid w:val="00FD4393"/>
    <w:rsid w:val="00FD446C"/>
    <w:rsid w:val="00FD5DDB"/>
    <w:rsid w:val="00FD5FED"/>
    <w:rsid w:val="00FD76A4"/>
    <w:rsid w:val="00FD77CB"/>
    <w:rsid w:val="00FD7CDA"/>
    <w:rsid w:val="00FD7E9B"/>
    <w:rsid w:val="00FE1726"/>
    <w:rsid w:val="00FE249B"/>
    <w:rsid w:val="00FE26DF"/>
    <w:rsid w:val="00FE3192"/>
    <w:rsid w:val="00FE38DE"/>
    <w:rsid w:val="00FE3B14"/>
    <w:rsid w:val="00FE621F"/>
    <w:rsid w:val="00FE65EF"/>
    <w:rsid w:val="00FE723F"/>
    <w:rsid w:val="00FE756F"/>
    <w:rsid w:val="00FE7D9E"/>
    <w:rsid w:val="00FF334B"/>
    <w:rsid w:val="00FF4613"/>
    <w:rsid w:val="00FF496F"/>
    <w:rsid w:val="00FF4D2F"/>
    <w:rsid w:val="00FF5F30"/>
    <w:rsid w:val="00FF745C"/>
    <w:rsid w:val="014302CA"/>
    <w:rsid w:val="01582F18"/>
    <w:rsid w:val="0162514A"/>
    <w:rsid w:val="0165AB49"/>
    <w:rsid w:val="016C255C"/>
    <w:rsid w:val="0178B720"/>
    <w:rsid w:val="018E7AE6"/>
    <w:rsid w:val="019559BD"/>
    <w:rsid w:val="0199A253"/>
    <w:rsid w:val="01DD2F60"/>
    <w:rsid w:val="020A9AA5"/>
    <w:rsid w:val="0248D575"/>
    <w:rsid w:val="024ACDB3"/>
    <w:rsid w:val="024E6533"/>
    <w:rsid w:val="0260164B"/>
    <w:rsid w:val="02B4328E"/>
    <w:rsid w:val="02FC9FC6"/>
    <w:rsid w:val="030EC65D"/>
    <w:rsid w:val="031346DF"/>
    <w:rsid w:val="033A245D"/>
    <w:rsid w:val="033B90B6"/>
    <w:rsid w:val="0348DB11"/>
    <w:rsid w:val="035C4A13"/>
    <w:rsid w:val="03727D58"/>
    <w:rsid w:val="038B7420"/>
    <w:rsid w:val="039C4159"/>
    <w:rsid w:val="03B6A722"/>
    <w:rsid w:val="04077593"/>
    <w:rsid w:val="04088566"/>
    <w:rsid w:val="0409B143"/>
    <w:rsid w:val="0420DB18"/>
    <w:rsid w:val="046519B1"/>
    <w:rsid w:val="04682F2D"/>
    <w:rsid w:val="04686C96"/>
    <w:rsid w:val="0480CAAA"/>
    <w:rsid w:val="04AB60FD"/>
    <w:rsid w:val="04D9F0CD"/>
    <w:rsid w:val="05103C9B"/>
    <w:rsid w:val="053CDE92"/>
    <w:rsid w:val="0541A3EF"/>
    <w:rsid w:val="057B1EB9"/>
    <w:rsid w:val="05970DE3"/>
    <w:rsid w:val="05AACE63"/>
    <w:rsid w:val="05D508D3"/>
    <w:rsid w:val="05EC6AC8"/>
    <w:rsid w:val="061055EB"/>
    <w:rsid w:val="061A226C"/>
    <w:rsid w:val="061F5D92"/>
    <w:rsid w:val="067DE08A"/>
    <w:rsid w:val="068CFBE5"/>
    <w:rsid w:val="069E2C24"/>
    <w:rsid w:val="06C475A8"/>
    <w:rsid w:val="06C63178"/>
    <w:rsid w:val="06F69E29"/>
    <w:rsid w:val="06FBF066"/>
    <w:rsid w:val="07079B97"/>
    <w:rsid w:val="074CAFCB"/>
    <w:rsid w:val="0757E462"/>
    <w:rsid w:val="07616DE1"/>
    <w:rsid w:val="0791CDF8"/>
    <w:rsid w:val="07BC4A36"/>
    <w:rsid w:val="07C17C4F"/>
    <w:rsid w:val="07D85AC0"/>
    <w:rsid w:val="07D942EB"/>
    <w:rsid w:val="08552E0F"/>
    <w:rsid w:val="08660EB1"/>
    <w:rsid w:val="08AF5EA9"/>
    <w:rsid w:val="08BF1A06"/>
    <w:rsid w:val="08C97080"/>
    <w:rsid w:val="08D6023C"/>
    <w:rsid w:val="08D700D2"/>
    <w:rsid w:val="08EC3541"/>
    <w:rsid w:val="09062963"/>
    <w:rsid w:val="095DBBEF"/>
    <w:rsid w:val="095E0794"/>
    <w:rsid w:val="09674297"/>
    <w:rsid w:val="0987CD3A"/>
    <w:rsid w:val="09C06DC7"/>
    <w:rsid w:val="09C92DB7"/>
    <w:rsid w:val="09CA5B91"/>
    <w:rsid w:val="09D41116"/>
    <w:rsid w:val="09DC8A81"/>
    <w:rsid w:val="09FD90FA"/>
    <w:rsid w:val="0A092DF4"/>
    <w:rsid w:val="0A1B97BB"/>
    <w:rsid w:val="0A284006"/>
    <w:rsid w:val="0AA38D5B"/>
    <w:rsid w:val="0AAF9D33"/>
    <w:rsid w:val="0AC8188C"/>
    <w:rsid w:val="0AC96EBA"/>
    <w:rsid w:val="0AEC1739"/>
    <w:rsid w:val="0B2FAE69"/>
    <w:rsid w:val="0B45A67C"/>
    <w:rsid w:val="0B56AE82"/>
    <w:rsid w:val="0B603A37"/>
    <w:rsid w:val="0B6401F9"/>
    <w:rsid w:val="0B66ED3A"/>
    <w:rsid w:val="0BD7764D"/>
    <w:rsid w:val="0C15A2F9"/>
    <w:rsid w:val="0C9DAEDE"/>
    <w:rsid w:val="0CD2C124"/>
    <w:rsid w:val="0CFB4779"/>
    <w:rsid w:val="0D08565D"/>
    <w:rsid w:val="0D0ED906"/>
    <w:rsid w:val="0D253EDC"/>
    <w:rsid w:val="0D2B0153"/>
    <w:rsid w:val="0D5F7B26"/>
    <w:rsid w:val="0D654835"/>
    <w:rsid w:val="0DDDC86B"/>
    <w:rsid w:val="0DF2D39A"/>
    <w:rsid w:val="0DFF3762"/>
    <w:rsid w:val="0E05FF14"/>
    <w:rsid w:val="0E7DABE5"/>
    <w:rsid w:val="0E92E2CB"/>
    <w:rsid w:val="0EC0F565"/>
    <w:rsid w:val="0F1B91FB"/>
    <w:rsid w:val="0F50B3FF"/>
    <w:rsid w:val="0F55FF0A"/>
    <w:rsid w:val="0FA5B717"/>
    <w:rsid w:val="0FBA246D"/>
    <w:rsid w:val="0FD7150D"/>
    <w:rsid w:val="0FEAF449"/>
    <w:rsid w:val="0FF3627E"/>
    <w:rsid w:val="0FFDB99B"/>
    <w:rsid w:val="1000177B"/>
    <w:rsid w:val="100A6C7E"/>
    <w:rsid w:val="103EE74C"/>
    <w:rsid w:val="1045D7B8"/>
    <w:rsid w:val="108685B9"/>
    <w:rsid w:val="1094FAF0"/>
    <w:rsid w:val="10B605C1"/>
    <w:rsid w:val="10BCF728"/>
    <w:rsid w:val="10E29E9C"/>
    <w:rsid w:val="10F17C8E"/>
    <w:rsid w:val="1115CC58"/>
    <w:rsid w:val="111792C0"/>
    <w:rsid w:val="11243C87"/>
    <w:rsid w:val="11511054"/>
    <w:rsid w:val="115EABA2"/>
    <w:rsid w:val="116682A1"/>
    <w:rsid w:val="117F33AA"/>
    <w:rsid w:val="118FE025"/>
    <w:rsid w:val="11972D17"/>
    <w:rsid w:val="11DD9B46"/>
    <w:rsid w:val="12A95D5A"/>
    <w:rsid w:val="12D372CE"/>
    <w:rsid w:val="12FAC1A7"/>
    <w:rsid w:val="13025302"/>
    <w:rsid w:val="130E3C5D"/>
    <w:rsid w:val="131836EC"/>
    <w:rsid w:val="132A1CEF"/>
    <w:rsid w:val="132C47FE"/>
    <w:rsid w:val="138F0DFF"/>
    <w:rsid w:val="13B0E2E9"/>
    <w:rsid w:val="140A6648"/>
    <w:rsid w:val="1429B4C8"/>
    <w:rsid w:val="142B2121"/>
    <w:rsid w:val="144341CC"/>
    <w:rsid w:val="14444883"/>
    <w:rsid w:val="14A962D3"/>
    <w:rsid w:val="14B62862"/>
    <w:rsid w:val="1515FA6F"/>
    <w:rsid w:val="151952AF"/>
    <w:rsid w:val="152ACA37"/>
    <w:rsid w:val="154FD212"/>
    <w:rsid w:val="15603673"/>
    <w:rsid w:val="15610CE9"/>
    <w:rsid w:val="157ED0EE"/>
    <w:rsid w:val="158221D1"/>
    <w:rsid w:val="1586E72E"/>
    <w:rsid w:val="15ACFDAC"/>
    <w:rsid w:val="15B6B2CA"/>
    <w:rsid w:val="160229EB"/>
    <w:rsid w:val="1606F864"/>
    <w:rsid w:val="160700FA"/>
    <w:rsid w:val="160C4D7B"/>
    <w:rsid w:val="1618FF00"/>
    <w:rsid w:val="16239886"/>
    <w:rsid w:val="165251D8"/>
    <w:rsid w:val="165C5CF7"/>
    <w:rsid w:val="16C411F0"/>
    <w:rsid w:val="16CA28E4"/>
    <w:rsid w:val="16E9D173"/>
    <w:rsid w:val="172A6092"/>
    <w:rsid w:val="17CAF7CE"/>
    <w:rsid w:val="17CF9080"/>
    <w:rsid w:val="1816839E"/>
    <w:rsid w:val="181D3918"/>
    <w:rsid w:val="18640D6E"/>
    <w:rsid w:val="188187A3"/>
    <w:rsid w:val="18A2936F"/>
    <w:rsid w:val="190FF3BE"/>
    <w:rsid w:val="191B1CC1"/>
    <w:rsid w:val="193D9D07"/>
    <w:rsid w:val="19A099B3"/>
    <w:rsid w:val="19BC627D"/>
    <w:rsid w:val="19C4B573"/>
    <w:rsid w:val="19D93E8C"/>
    <w:rsid w:val="19E92E29"/>
    <w:rsid w:val="1A04F0D4"/>
    <w:rsid w:val="1A7F0DBD"/>
    <w:rsid w:val="1AA340B7"/>
    <w:rsid w:val="1ABB40A1"/>
    <w:rsid w:val="1ABBEAF0"/>
    <w:rsid w:val="1AF259D8"/>
    <w:rsid w:val="1B11FC48"/>
    <w:rsid w:val="1B693BDF"/>
    <w:rsid w:val="1BA7BC39"/>
    <w:rsid w:val="1BB951E8"/>
    <w:rsid w:val="1BC6295B"/>
    <w:rsid w:val="1C03C602"/>
    <w:rsid w:val="1C1A705B"/>
    <w:rsid w:val="1C23F07D"/>
    <w:rsid w:val="1C39307F"/>
    <w:rsid w:val="1D1CC7E8"/>
    <w:rsid w:val="1D2B33B3"/>
    <w:rsid w:val="1D2FC4E1"/>
    <w:rsid w:val="1D5E3DF6"/>
    <w:rsid w:val="1D68C4CF"/>
    <w:rsid w:val="1DB5B3DC"/>
    <w:rsid w:val="1DE50128"/>
    <w:rsid w:val="1E0A1DBE"/>
    <w:rsid w:val="1E14825D"/>
    <w:rsid w:val="1E20DF1F"/>
    <w:rsid w:val="1E29D1E0"/>
    <w:rsid w:val="1E61A72E"/>
    <w:rsid w:val="1E9EEEFB"/>
    <w:rsid w:val="1EAFF701"/>
    <w:rsid w:val="1F01C811"/>
    <w:rsid w:val="1F0A8A78"/>
    <w:rsid w:val="1F15747C"/>
    <w:rsid w:val="1F1C3312"/>
    <w:rsid w:val="1F4A5F84"/>
    <w:rsid w:val="1F8F23A2"/>
    <w:rsid w:val="1FBF88A5"/>
    <w:rsid w:val="1FE8196B"/>
    <w:rsid w:val="202E4866"/>
    <w:rsid w:val="20C56BF0"/>
    <w:rsid w:val="2107A058"/>
    <w:rsid w:val="210A918B"/>
    <w:rsid w:val="210AAC6F"/>
    <w:rsid w:val="213EEE94"/>
    <w:rsid w:val="218B3447"/>
    <w:rsid w:val="21EF5278"/>
    <w:rsid w:val="21F0390B"/>
    <w:rsid w:val="227A6F46"/>
    <w:rsid w:val="228C195C"/>
    <w:rsid w:val="22B685AC"/>
    <w:rsid w:val="22BBEDAD"/>
    <w:rsid w:val="22D81364"/>
    <w:rsid w:val="22EA05D7"/>
    <w:rsid w:val="22FF0AE7"/>
    <w:rsid w:val="230038DC"/>
    <w:rsid w:val="2328DEC4"/>
    <w:rsid w:val="23433611"/>
    <w:rsid w:val="2350ECAE"/>
    <w:rsid w:val="235A34DB"/>
    <w:rsid w:val="235E0B2E"/>
    <w:rsid w:val="23ACE0EB"/>
    <w:rsid w:val="23B94F4B"/>
    <w:rsid w:val="247539F3"/>
    <w:rsid w:val="24E197A4"/>
    <w:rsid w:val="250EF9CD"/>
    <w:rsid w:val="25720ED1"/>
    <w:rsid w:val="261F49B4"/>
    <w:rsid w:val="262106BB"/>
    <w:rsid w:val="2637378E"/>
    <w:rsid w:val="264FA956"/>
    <w:rsid w:val="26984478"/>
    <w:rsid w:val="26F07283"/>
    <w:rsid w:val="2710E7B7"/>
    <w:rsid w:val="2725B160"/>
    <w:rsid w:val="272AB224"/>
    <w:rsid w:val="273C490C"/>
    <w:rsid w:val="27C73309"/>
    <w:rsid w:val="28566966"/>
    <w:rsid w:val="2865B739"/>
    <w:rsid w:val="28B2B6EF"/>
    <w:rsid w:val="28B9E74D"/>
    <w:rsid w:val="28BBB8B9"/>
    <w:rsid w:val="28C4D985"/>
    <w:rsid w:val="28CB5E33"/>
    <w:rsid w:val="28DC7821"/>
    <w:rsid w:val="2912E50E"/>
    <w:rsid w:val="2920D07E"/>
    <w:rsid w:val="29716E46"/>
    <w:rsid w:val="29AFDDC8"/>
    <w:rsid w:val="29E6C10E"/>
    <w:rsid w:val="29EDEEE3"/>
    <w:rsid w:val="29EFB54B"/>
    <w:rsid w:val="2A14CFFE"/>
    <w:rsid w:val="2A419C83"/>
    <w:rsid w:val="2A5B5E20"/>
    <w:rsid w:val="2AC7B593"/>
    <w:rsid w:val="2AF81630"/>
    <w:rsid w:val="2B100586"/>
    <w:rsid w:val="2B118D44"/>
    <w:rsid w:val="2B312601"/>
    <w:rsid w:val="2B43F46F"/>
    <w:rsid w:val="2B8E514F"/>
    <w:rsid w:val="2BA60437"/>
    <w:rsid w:val="2BA90EBF"/>
    <w:rsid w:val="2BC27772"/>
    <w:rsid w:val="2BFEDAE3"/>
    <w:rsid w:val="2C0F22B7"/>
    <w:rsid w:val="2C2916D9"/>
    <w:rsid w:val="2C63EA9B"/>
    <w:rsid w:val="2C65CD4D"/>
    <w:rsid w:val="2C747A23"/>
    <w:rsid w:val="2CB5A78E"/>
    <w:rsid w:val="2CC61142"/>
    <w:rsid w:val="2D490B89"/>
    <w:rsid w:val="2D6BDCC2"/>
    <w:rsid w:val="2D8087C3"/>
    <w:rsid w:val="2DBDA7B3"/>
    <w:rsid w:val="2DBE946F"/>
    <w:rsid w:val="2DC840B0"/>
    <w:rsid w:val="2DE042C7"/>
    <w:rsid w:val="2E0841D9"/>
    <w:rsid w:val="2E33DBBB"/>
    <w:rsid w:val="2E3E9660"/>
    <w:rsid w:val="2EF7A13C"/>
    <w:rsid w:val="2F11804C"/>
    <w:rsid w:val="2F3A1A27"/>
    <w:rsid w:val="2F3D9EE2"/>
    <w:rsid w:val="2F4FAE9A"/>
    <w:rsid w:val="2F5140B5"/>
    <w:rsid w:val="2F6E82CC"/>
    <w:rsid w:val="2F755EE9"/>
    <w:rsid w:val="2FE35685"/>
    <w:rsid w:val="2FEB8490"/>
    <w:rsid w:val="3047C7AB"/>
    <w:rsid w:val="305A6C64"/>
    <w:rsid w:val="30872EF4"/>
    <w:rsid w:val="308FB2F7"/>
    <w:rsid w:val="30F168B0"/>
    <w:rsid w:val="30F6C585"/>
    <w:rsid w:val="3120CF55"/>
    <w:rsid w:val="31AE6B20"/>
    <w:rsid w:val="31C01AAC"/>
    <w:rsid w:val="31E032D1"/>
    <w:rsid w:val="31E4F8D2"/>
    <w:rsid w:val="325D09C9"/>
    <w:rsid w:val="325ECF36"/>
    <w:rsid w:val="3276D575"/>
    <w:rsid w:val="3281B51E"/>
    <w:rsid w:val="32907C89"/>
    <w:rsid w:val="32BA4CF8"/>
    <w:rsid w:val="32D915D4"/>
    <w:rsid w:val="32E17299"/>
    <w:rsid w:val="33102E96"/>
    <w:rsid w:val="33475D51"/>
    <w:rsid w:val="335741FA"/>
    <w:rsid w:val="336127BE"/>
    <w:rsid w:val="3370B1B9"/>
    <w:rsid w:val="33B843F1"/>
    <w:rsid w:val="33F4728F"/>
    <w:rsid w:val="340297B5"/>
    <w:rsid w:val="341B289A"/>
    <w:rsid w:val="34A082F1"/>
    <w:rsid w:val="34B02A31"/>
    <w:rsid w:val="34DAC9D3"/>
    <w:rsid w:val="357AB8E0"/>
    <w:rsid w:val="35B4C0DD"/>
    <w:rsid w:val="35B85FEC"/>
    <w:rsid w:val="35EC7A80"/>
    <w:rsid w:val="35EE1733"/>
    <w:rsid w:val="3620686E"/>
    <w:rsid w:val="3631080C"/>
    <w:rsid w:val="364C237B"/>
    <w:rsid w:val="3689CE44"/>
    <w:rsid w:val="36AD8812"/>
    <w:rsid w:val="36AF5FC9"/>
    <w:rsid w:val="36F218DE"/>
    <w:rsid w:val="37274D0F"/>
    <w:rsid w:val="37373AF1"/>
    <w:rsid w:val="374AAA00"/>
    <w:rsid w:val="3751762E"/>
    <w:rsid w:val="378E1C80"/>
    <w:rsid w:val="3793CED4"/>
    <w:rsid w:val="37AE05EA"/>
    <w:rsid w:val="37C38EDD"/>
    <w:rsid w:val="37F3EF7A"/>
    <w:rsid w:val="3805EDD0"/>
    <w:rsid w:val="385D04A7"/>
    <w:rsid w:val="385E857B"/>
    <w:rsid w:val="38C37DF2"/>
    <w:rsid w:val="38D8FD35"/>
    <w:rsid w:val="39023179"/>
    <w:rsid w:val="39257C08"/>
    <w:rsid w:val="395B9F1C"/>
    <w:rsid w:val="399841E8"/>
    <w:rsid w:val="399A2BEF"/>
    <w:rsid w:val="39D549B4"/>
    <w:rsid w:val="39DA6F2A"/>
    <w:rsid w:val="39EAEB4B"/>
    <w:rsid w:val="3A372CB5"/>
    <w:rsid w:val="3A8E5380"/>
    <w:rsid w:val="3A9A809D"/>
    <w:rsid w:val="3B136A8F"/>
    <w:rsid w:val="3B3B1614"/>
    <w:rsid w:val="3B40BDC5"/>
    <w:rsid w:val="3B543EAC"/>
    <w:rsid w:val="3B6E294B"/>
    <w:rsid w:val="3B8AA190"/>
    <w:rsid w:val="3B8EDB08"/>
    <w:rsid w:val="3B952964"/>
    <w:rsid w:val="3BF4A976"/>
    <w:rsid w:val="3C100AAA"/>
    <w:rsid w:val="3C3CDB47"/>
    <w:rsid w:val="3C5AFAD7"/>
    <w:rsid w:val="3C629ABE"/>
    <w:rsid w:val="3C83CBF0"/>
    <w:rsid w:val="3C86956F"/>
    <w:rsid w:val="3D7D81B4"/>
    <w:rsid w:val="3D83624D"/>
    <w:rsid w:val="3D8EB36F"/>
    <w:rsid w:val="3D96EF15"/>
    <w:rsid w:val="3D9B7BD2"/>
    <w:rsid w:val="3DC66003"/>
    <w:rsid w:val="3E17C178"/>
    <w:rsid w:val="3EA3DA65"/>
    <w:rsid w:val="3EB0D51C"/>
    <w:rsid w:val="3F9B7C22"/>
    <w:rsid w:val="3F9C7841"/>
    <w:rsid w:val="3FB08953"/>
    <w:rsid w:val="3FB4ADA6"/>
    <w:rsid w:val="404F0D83"/>
    <w:rsid w:val="408141AB"/>
    <w:rsid w:val="40A89948"/>
    <w:rsid w:val="40BF2A6F"/>
    <w:rsid w:val="40C706FB"/>
    <w:rsid w:val="40D8F0C9"/>
    <w:rsid w:val="40EEFB95"/>
    <w:rsid w:val="410984B8"/>
    <w:rsid w:val="41671724"/>
    <w:rsid w:val="4168577F"/>
    <w:rsid w:val="4174C4AA"/>
    <w:rsid w:val="418BA89A"/>
    <w:rsid w:val="41949AE8"/>
    <w:rsid w:val="419F5B30"/>
    <w:rsid w:val="41CB8595"/>
    <w:rsid w:val="41CC7240"/>
    <w:rsid w:val="41DEC279"/>
    <w:rsid w:val="41E1B7D1"/>
    <w:rsid w:val="41F8C4B0"/>
    <w:rsid w:val="4205CBAE"/>
    <w:rsid w:val="4243252D"/>
    <w:rsid w:val="4260029F"/>
    <w:rsid w:val="429DCD35"/>
    <w:rsid w:val="42B85658"/>
    <w:rsid w:val="42EE4F31"/>
    <w:rsid w:val="43112C83"/>
    <w:rsid w:val="432B1512"/>
    <w:rsid w:val="438837E6"/>
    <w:rsid w:val="439E1AD2"/>
    <w:rsid w:val="43D20FDA"/>
    <w:rsid w:val="43E10142"/>
    <w:rsid w:val="43E95585"/>
    <w:rsid w:val="43F3D91C"/>
    <w:rsid w:val="44021236"/>
    <w:rsid w:val="4455288F"/>
    <w:rsid w:val="44774A0A"/>
    <w:rsid w:val="4478E4BB"/>
    <w:rsid w:val="449E206E"/>
    <w:rsid w:val="44D16C4C"/>
    <w:rsid w:val="4506F7E8"/>
    <w:rsid w:val="45C4A178"/>
    <w:rsid w:val="45E882EA"/>
    <w:rsid w:val="460B611D"/>
    <w:rsid w:val="462160E5"/>
    <w:rsid w:val="46237D77"/>
    <w:rsid w:val="46316B78"/>
    <w:rsid w:val="465120EE"/>
    <w:rsid w:val="46534B02"/>
    <w:rsid w:val="4687422A"/>
    <w:rsid w:val="469A1A0B"/>
    <w:rsid w:val="46A8ED84"/>
    <w:rsid w:val="46C3D415"/>
    <w:rsid w:val="46F8FB8B"/>
    <w:rsid w:val="46F9FD66"/>
    <w:rsid w:val="47031A3F"/>
    <w:rsid w:val="4729530C"/>
    <w:rsid w:val="4731CC77"/>
    <w:rsid w:val="473A94FD"/>
    <w:rsid w:val="475FA972"/>
    <w:rsid w:val="476CD688"/>
    <w:rsid w:val="47733696"/>
    <w:rsid w:val="47A0F9D4"/>
    <w:rsid w:val="47A65B36"/>
    <w:rsid w:val="47F1825F"/>
    <w:rsid w:val="48610FD4"/>
    <w:rsid w:val="48653D38"/>
    <w:rsid w:val="4906DC0E"/>
    <w:rsid w:val="492FC1D0"/>
    <w:rsid w:val="4931FA30"/>
    <w:rsid w:val="4935B718"/>
    <w:rsid w:val="493881C0"/>
    <w:rsid w:val="493DD674"/>
    <w:rsid w:val="495F5196"/>
    <w:rsid w:val="49866254"/>
    <w:rsid w:val="499C6288"/>
    <w:rsid w:val="49C3C748"/>
    <w:rsid w:val="49EEF4C5"/>
    <w:rsid w:val="4A3FD44E"/>
    <w:rsid w:val="4A6AE42A"/>
    <w:rsid w:val="4A77B3B3"/>
    <w:rsid w:val="4AA4774A"/>
    <w:rsid w:val="4AD70B8C"/>
    <w:rsid w:val="4AEA4A34"/>
    <w:rsid w:val="4B108920"/>
    <w:rsid w:val="4B171E01"/>
    <w:rsid w:val="4B1A3C13"/>
    <w:rsid w:val="4B25B56E"/>
    <w:rsid w:val="4B727441"/>
    <w:rsid w:val="4B884008"/>
    <w:rsid w:val="4BA4C169"/>
    <w:rsid w:val="4C408C2E"/>
    <w:rsid w:val="4C7F34C1"/>
    <w:rsid w:val="4CCFB192"/>
    <w:rsid w:val="4CE438E6"/>
    <w:rsid w:val="4D269587"/>
    <w:rsid w:val="4D5EAA38"/>
    <w:rsid w:val="4DBAA597"/>
    <w:rsid w:val="4DCBAAF8"/>
    <w:rsid w:val="4DCDB16E"/>
    <w:rsid w:val="4DDC1F26"/>
    <w:rsid w:val="4DE0589E"/>
    <w:rsid w:val="4E78E6D3"/>
    <w:rsid w:val="4E9931A4"/>
    <w:rsid w:val="4EAB03F3"/>
    <w:rsid w:val="4EB0D068"/>
    <w:rsid w:val="4ED613CF"/>
    <w:rsid w:val="4EDF93F1"/>
    <w:rsid w:val="4EF26DF2"/>
    <w:rsid w:val="4EFF1E5E"/>
    <w:rsid w:val="4F49D8F6"/>
    <w:rsid w:val="4F50D0C6"/>
    <w:rsid w:val="4FB3A9DC"/>
    <w:rsid w:val="500C970F"/>
    <w:rsid w:val="503A2C09"/>
    <w:rsid w:val="504731E1"/>
    <w:rsid w:val="505CAD4A"/>
    <w:rsid w:val="5066CE6C"/>
    <w:rsid w:val="50C9F8B0"/>
    <w:rsid w:val="51021ECE"/>
    <w:rsid w:val="5137C0F4"/>
    <w:rsid w:val="51544B2D"/>
    <w:rsid w:val="516C5A26"/>
    <w:rsid w:val="5189EC55"/>
    <w:rsid w:val="51C9E0FF"/>
    <w:rsid w:val="51D693E2"/>
    <w:rsid w:val="522F373C"/>
    <w:rsid w:val="52A160ED"/>
    <w:rsid w:val="52C4D8E1"/>
    <w:rsid w:val="52E55853"/>
    <w:rsid w:val="53451FDD"/>
    <w:rsid w:val="5370075E"/>
    <w:rsid w:val="537F5C5C"/>
    <w:rsid w:val="538C7863"/>
    <w:rsid w:val="539886A4"/>
    <w:rsid w:val="53A71C7A"/>
    <w:rsid w:val="53AB1848"/>
    <w:rsid w:val="53D944FB"/>
    <w:rsid w:val="53E7B2B3"/>
    <w:rsid w:val="53EA2278"/>
    <w:rsid w:val="53F4D4D5"/>
    <w:rsid w:val="54456BB3"/>
    <w:rsid w:val="54717858"/>
    <w:rsid w:val="54B1B482"/>
    <w:rsid w:val="54E1F9F7"/>
    <w:rsid w:val="54EBBEF6"/>
    <w:rsid w:val="55405D25"/>
    <w:rsid w:val="55673528"/>
    <w:rsid w:val="556CB897"/>
    <w:rsid w:val="558E78AB"/>
    <w:rsid w:val="55A76FB3"/>
    <w:rsid w:val="55BF0D92"/>
    <w:rsid w:val="55CD86E9"/>
    <w:rsid w:val="55D7E853"/>
    <w:rsid w:val="55E2B233"/>
    <w:rsid w:val="56251871"/>
    <w:rsid w:val="567CAD74"/>
    <w:rsid w:val="56ABB29A"/>
    <w:rsid w:val="56CFDF4A"/>
    <w:rsid w:val="570A3043"/>
    <w:rsid w:val="574051D6"/>
    <w:rsid w:val="5743CDBD"/>
    <w:rsid w:val="57BD7B1F"/>
    <w:rsid w:val="582497C4"/>
    <w:rsid w:val="589BAD1D"/>
    <w:rsid w:val="58C4226F"/>
    <w:rsid w:val="58C422AB"/>
    <w:rsid w:val="5902F27C"/>
    <w:rsid w:val="590AD5E6"/>
    <w:rsid w:val="59279339"/>
    <w:rsid w:val="594B06CA"/>
    <w:rsid w:val="5975B08E"/>
    <w:rsid w:val="5986E07A"/>
    <w:rsid w:val="598FFDB9"/>
    <w:rsid w:val="59AB8CCA"/>
    <w:rsid w:val="59B64F90"/>
    <w:rsid w:val="59C23009"/>
    <w:rsid w:val="5A05ED74"/>
    <w:rsid w:val="5A47F823"/>
    <w:rsid w:val="5A5BBA5D"/>
    <w:rsid w:val="5A5F50FC"/>
    <w:rsid w:val="5A758401"/>
    <w:rsid w:val="5AA60D58"/>
    <w:rsid w:val="5ACCAB33"/>
    <w:rsid w:val="5B055A99"/>
    <w:rsid w:val="5B07D4C3"/>
    <w:rsid w:val="5B547F4D"/>
    <w:rsid w:val="5B580C1D"/>
    <w:rsid w:val="5B82BFEE"/>
    <w:rsid w:val="5B97321F"/>
    <w:rsid w:val="5B9B7F58"/>
    <w:rsid w:val="5BE18B3A"/>
    <w:rsid w:val="5BE3BDEC"/>
    <w:rsid w:val="5C7E2227"/>
    <w:rsid w:val="5CB5BB8E"/>
    <w:rsid w:val="5CBDC286"/>
    <w:rsid w:val="5CCBCB97"/>
    <w:rsid w:val="5CECC338"/>
    <w:rsid w:val="5CFF2DA0"/>
    <w:rsid w:val="5D04BA3C"/>
    <w:rsid w:val="5D18EC7A"/>
    <w:rsid w:val="5D724E8A"/>
    <w:rsid w:val="5DF0ECC2"/>
    <w:rsid w:val="5E04B74F"/>
    <w:rsid w:val="5E143EF5"/>
    <w:rsid w:val="5E33B8A2"/>
    <w:rsid w:val="5E769634"/>
    <w:rsid w:val="5E8A7748"/>
    <w:rsid w:val="5EB8849D"/>
    <w:rsid w:val="5ECF62E7"/>
    <w:rsid w:val="5EDC19D0"/>
    <w:rsid w:val="5F0BE028"/>
    <w:rsid w:val="5F778F59"/>
    <w:rsid w:val="5FC89DD6"/>
    <w:rsid w:val="5FCB1DB5"/>
    <w:rsid w:val="601E0930"/>
    <w:rsid w:val="60516C33"/>
    <w:rsid w:val="60677FF2"/>
    <w:rsid w:val="608042AD"/>
    <w:rsid w:val="60AF1EA8"/>
    <w:rsid w:val="60DD533F"/>
    <w:rsid w:val="60EA552B"/>
    <w:rsid w:val="61C0F3B2"/>
    <w:rsid w:val="61CA4B1A"/>
    <w:rsid w:val="61FEC764"/>
    <w:rsid w:val="62103E28"/>
    <w:rsid w:val="6258FFF4"/>
    <w:rsid w:val="625FA83C"/>
    <w:rsid w:val="627447AA"/>
    <w:rsid w:val="62A1B3EA"/>
    <w:rsid w:val="62CF48E4"/>
    <w:rsid w:val="62DE1CBF"/>
    <w:rsid w:val="62E476AE"/>
    <w:rsid w:val="63A48821"/>
    <w:rsid w:val="63DEF73C"/>
    <w:rsid w:val="63E0FBC5"/>
    <w:rsid w:val="640D1916"/>
    <w:rsid w:val="6459DE6E"/>
    <w:rsid w:val="64B39D85"/>
    <w:rsid w:val="64BA8359"/>
    <w:rsid w:val="64CC4225"/>
    <w:rsid w:val="64EDB291"/>
    <w:rsid w:val="64F0AE08"/>
    <w:rsid w:val="651116F8"/>
    <w:rsid w:val="653E22DB"/>
    <w:rsid w:val="658A3D07"/>
    <w:rsid w:val="65906C46"/>
    <w:rsid w:val="659F685A"/>
    <w:rsid w:val="65AE79E6"/>
    <w:rsid w:val="65B9D159"/>
    <w:rsid w:val="65C0724E"/>
    <w:rsid w:val="65D394AC"/>
    <w:rsid w:val="6645B124"/>
    <w:rsid w:val="6662EE62"/>
    <w:rsid w:val="668C7E69"/>
    <w:rsid w:val="668CD835"/>
    <w:rsid w:val="66AE6832"/>
    <w:rsid w:val="66C98ACE"/>
    <w:rsid w:val="66CE9068"/>
    <w:rsid w:val="66DFD5D7"/>
    <w:rsid w:val="66F47C5F"/>
    <w:rsid w:val="673D8BA7"/>
    <w:rsid w:val="67BC6FC5"/>
    <w:rsid w:val="67D35496"/>
    <w:rsid w:val="6809B8E1"/>
    <w:rsid w:val="68238253"/>
    <w:rsid w:val="682E28CA"/>
    <w:rsid w:val="6880E2E9"/>
    <w:rsid w:val="68B44B11"/>
    <w:rsid w:val="699B3ED7"/>
    <w:rsid w:val="69A80E04"/>
    <w:rsid w:val="69C5B5BF"/>
    <w:rsid w:val="69CE3B3E"/>
    <w:rsid w:val="69D8EB4B"/>
    <w:rsid w:val="69F9F727"/>
    <w:rsid w:val="6A1EB671"/>
    <w:rsid w:val="6A752C69"/>
    <w:rsid w:val="6AAFEE79"/>
    <w:rsid w:val="6AB1BF79"/>
    <w:rsid w:val="6AE27BA1"/>
    <w:rsid w:val="6BDA3424"/>
    <w:rsid w:val="6BF1C3D6"/>
    <w:rsid w:val="6BF798B4"/>
    <w:rsid w:val="6BFC7D80"/>
    <w:rsid w:val="6C06BD53"/>
    <w:rsid w:val="6C0F7EBF"/>
    <w:rsid w:val="6C10444C"/>
    <w:rsid w:val="6C46DF4C"/>
    <w:rsid w:val="6C544BF9"/>
    <w:rsid w:val="6CE3B692"/>
    <w:rsid w:val="6D0D2776"/>
    <w:rsid w:val="6D364C06"/>
    <w:rsid w:val="6D4B3EB0"/>
    <w:rsid w:val="6D55AA3A"/>
    <w:rsid w:val="6D9FFDFE"/>
    <w:rsid w:val="6DADDED6"/>
    <w:rsid w:val="6E6D810A"/>
    <w:rsid w:val="6EC1507A"/>
    <w:rsid w:val="6F2CC7B3"/>
    <w:rsid w:val="6F68CBE1"/>
    <w:rsid w:val="6FF7665D"/>
    <w:rsid w:val="700C1E8A"/>
    <w:rsid w:val="709574F0"/>
    <w:rsid w:val="70A47A20"/>
    <w:rsid w:val="70C99D9A"/>
    <w:rsid w:val="70F5F121"/>
    <w:rsid w:val="71047B23"/>
    <w:rsid w:val="710F679E"/>
    <w:rsid w:val="71326EA5"/>
    <w:rsid w:val="7144FFAA"/>
    <w:rsid w:val="71740B95"/>
    <w:rsid w:val="7178ED98"/>
    <w:rsid w:val="719A3FE9"/>
    <w:rsid w:val="71D1C3C3"/>
    <w:rsid w:val="71D8B42F"/>
    <w:rsid w:val="71F5A746"/>
    <w:rsid w:val="71FDBC0A"/>
    <w:rsid w:val="723BFD7F"/>
    <w:rsid w:val="7241B699"/>
    <w:rsid w:val="72470917"/>
    <w:rsid w:val="72BB5A6D"/>
    <w:rsid w:val="72BB6505"/>
    <w:rsid w:val="72EB9C62"/>
    <w:rsid w:val="72F0AA1C"/>
    <w:rsid w:val="730B6F89"/>
    <w:rsid w:val="73155571"/>
    <w:rsid w:val="7335C7ED"/>
    <w:rsid w:val="735B32F3"/>
    <w:rsid w:val="739438B2"/>
    <w:rsid w:val="739DAFB8"/>
    <w:rsid w:val="73ABF632"/>
    <w:rsid w:val="73BA6E82"/>
    <w:rsid w:val="73BE4972"/>
    <w:rsid w:val="73C0C871"/>
    <w:rsid w:val="74A3B4BC"/>
    <w:rsid w:val="74C2A72E"/>
    <w:rsid w:val="752154D6"/>
    <w:rsid w:val="75369654"/>
    <w:rsid w:val="7591E786"/>
    <w:rsid w:val="7592CE19"/>
    <w:rsid w:val="75C01ED3"/>
    <w:rsid w:val="75E9EA4C"/>
    <w:rsid w:val="763C8EDA"/>
    <w:rsid w:val="765D7254"/>
    <w:rsid w:val="76A82BBA"/>
    <w:rsid w:val="76C0F58F"/>
    <w:rsid w:val="76D77A1F"/>
    <w:rsid w:val="76F5F9A1"/>
    <w:rsid w:val="7734767D"/>
    <w:rsid w:val="7736AAA8"/>
    <w:rsid w:val="77539327"/>
    <w:rsid w:val="77D43BD5"/>
    <w:rsid w:val="7802D584"/>
    <w:rsid w:val="781C260E"/>
    <w:rsid w:val="782C99D4"/>
    <w:rsid w:val="787B377F"/>
    <w:rsid w:val="788CE386"/>
    <w:rsid w:val="789A117C"/>
    <w:rsid w:val="78B9F40A"/>
    <w:rsid w:val="790C8CF9"/>
    <w:rsid w:val="791A70ED"/>
    <w:rsid w:val="792F7300"/>
    <w:rsid w:val="794DE680"/>
    <w:rsid w:val="79DC99BB"/>
    <w:rsid w:val="79E342C5"/>
    <w:rsid w:val="79F308AD"/>
    <w:rsid w:val="7A32513D"/>
    <w:rsid w:val="7A571DC2"/>
    <w:rsid w:val="7A988665"/>
    <w:rsid w:val="7AAB8920"/>
    <w:rsid w:val="7AD92FCC"/>
    <w:rsid w:val="7ADA4272"/>
    <w:rsid w:val="7AFCE3D7"/>
    <w:rsid w:val="7B13A461"/>
    <w:rsid w:val="7B21FCEA"/>
    <w:rsid w:val="7B3540BE"/>
    <w:rsid w:val="7B82B487"/>
    <w:rsid w:val="7B985BA7"/>
    <w:rsid w:val="7BCC24EE"/>
    <w:rsid w:val="7BE72CC7"/>
    <w:rsid w:val="7BF1BF33"/>
    <w:rsid w:val="7C02C834"/>
    <w:rsid w:val="7C052519"/>
    <w:rsid w:val="7C550883"/>
    <w:rsid w:val="7C7EFB7D"/>
    <w:rsid w:val="7CC49325"/>
    <w:rsid w:val="7CCF1AD4"/>
    <w:rsid w:val="7CDCAA33"/>
    <w:rsid w:val="7CE76FCC"/>
    <w:rsid w:val="7D1C1E9F"/>
    <w:rsid w:val="7D420248"/>
    <w:rsid w:val="7D47E625"/>
    <w:rsid w:val="7D8CA527"/>
    <w:rsid w:val="7DF26C7B"/>
    <w:rsid w:val="7DFE2693"/>
    <w:rsid w:val="7E3B22F3"/>
    <w:rsid w:val="7E3FAA04"/>
    <w:rsid w:val="7EADE8EB"/>
    <w:rsid w:val="7EB8CD45"/>
    <w:rsid w:val="7EFFC00C"/>
    <w:rsid w:val="7F11C097"/>
    <w:rsid w:val="7F132760"/>
    <w:rsid w:val="7F364332"/>
    <w:rsid w:val="7F5BA51C"/>
    <w:rsid w:val="7F8C0735"/>
    <w:rsid w:val="7F9CDD65"/>
    <w:rsid w:val="7FA6C22E"/>
    <w:rsid w:val="7FAB2CFB"/>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637024"/>
  <w15:chartTrackingRefBased/>
  <w15:docId w15:val="{3095FADF-6817-48FA-93A2-B169CB8A0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s-ES" w:eastAsia="es-ES_tradnl"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semiHidden="1" w:unhideWhenUsed="1"/>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732A6"/>
    <w:pPr>
      <w:jc w:val="both"/>
    </w:pPr>
    <w:rPr>
      <w:rFonts w:ascii="Times New Roman" w:hAnsi="Times New Roman"/>
      <w:sz w:val="24"/>
      <w:szCs w:val="24"/>
      <w:lang w:eastAsia="en-US" w:bidi="en-US"/>
    </w:rPr>
  </w:style>
  <w:style w:type="paragraph" w:styleId="Ttulo1">
    <w:name w:val="heading 1"/>
    <w:basedOn w:val="Normal"/>
    <w:next w:val="Normal"/>
    <w:link w:val="Ttulo1Car"/>
    <w:uiPriority w:val="9"/>
    <w:qFormat/>
    <w:rsid w:val="003036AA"/>
    <w:pPr>
      <w:keepNext/>
      <w:numPr>
        <w:numId w:val="17"/>
      </w:numPr>
      <w:spacing w:before="240" w:after="60"/>
      <w:outlineLvl w:val="0"/>
    </w:pPr>
    <w:rPr>
      <w:rFonts w:cs="Arial"/>
      <w:b/>
      <w:bCs/>
      <w:kern w:val="32"/>
      <w:sz w:val="32"/>
      <w:szCs w:val="32"/>
    </w:rPr>
  </w:style>
  <w:style w:type="paragraph" w:styleId="Ttulo2">
    <w:name w:val="heading 2"/>
    <w:basedOn w:val="Normal"/>
    <w:next w:val="Normal"/>
    <w:link w:val="Ttulo2Car"/>
    <w:uiPriority w:val="9"/>
    <w:unhideWhenUsed/>
    <w:qFormat/>
    <w:rsid w:val="003036AA"/>
    <w:pPr>
      <w:keepNext/>
      <w:numPr>
        <w:ilvl w:val="1"/>
        <w:numId w:val="17"/>
      </w:numPr>
      <w:spacing w:before="240" w:after="60"/>
      <w:outlineLvl w:val="1"/>
    </w:pPr>
    <w:rPr>
      <w:rFonts w:ascii="Cambria" w:hAnsi="Cambria" w:cs="Arial"/>
      <w:b/>
      <w:bCs/>
      <w:i/>
      <w:iCs/>
      <w:sz w:val="28"/>
      <w:szCs w:val="28"/>
    </w:rPr>
  </w:style>
  <w:style w:type="paragraph" w:styleId="Ttulo3">
    <w:name w:val="heading 3"/>
    <w:basedOn w:val="Normal"/>
    <w:next w:val="Normal"/>
    <w:link w:val="Ttulo3Car"/>
    <w:uiPriority w:val="9"/>
    <w:unhideWhenUsed/>
    <w:qFormat/>
    <w:rsid w:val="003036AA"/>
    <w:pPr>
      <w:keepNext/>
      <w:numPr>
        <w:ilvl w:val="2"/>
        <w:numId w:val="17"/>
      </w:numPr>
      <w:spacing w:before="240" w:after="60"/>
      <w:outlineLvl w:val="2"/>
    </w:pPr>
    <w:rPr>
      <w:rFonts w:ascii="Cambria" w:hAnsi="Cambria" w:cs="Arial"/>
      <w:b/>
      <w:bCs/>
      <w:sz w:val="26"/>
      <w:szCs w:val="26"/>
    </w:rPr>
  </w:style>
  <w:style w:type="paragraph" w:styleId="Ttulo4">
    <w:name w:val="heading 4"/>
    <w:basedOn w:val="Normal"/>
    <w:next w:val="Normal"/>
    <w:link w:val="Ttulo4Car"/>
    <w:uiPriority w:val="9"/>
    <w:unhideWhenUsed/>
    <w:qFormat/>
    <w:rsid w:val="003036AA"/>
    <w:pPr>
      <w:keepNext/>
      <w:numPr>
        <w:ilvl w:val="3"/>
        <w:numId w:val="17"/>
      </w:numPr>
      <w:spacing w:before="240" w:after="60"/>
      <w:outlineLvl w:val="3"/>
    </w:pPr>
    <w:rPr>
      <w:b/>
      <w:bCs/>
      <w:sz w:val="28"/>
      <w:szCs w:val="28"/>
    </w:rPr>
  </w:style>
  <w:style w:type="paragraph" w:styleId="Ttulo5">
    <w:name w:val="heading 5"/>
    <w:basedOn w:val="Normal"/>
    <w:next w:val="Normal"/>
    <w:link w:val="Ttulo5Car"/>
    <w:uiPriority w:val="9"/>
    <w:unhideWhenUsed/>
    <w:qFormat/>
    <w:rsid w:val="003036AA"/>
    <w:pPr>
      <w:numPr>
        <w:ilvl w:val="4"/>
        <w:numId w:val="17"/>
      </w:numPr>
      <w:spacing w:before="240" w:after="60"/>
      <w:outlineLvl w:val="4"/>
    </w:pPr>
    <w:rPr>
      <w:b/>
      <w:bCs/>
      <w:i/>
      <w:iCs/>
      <w:sz w:val="26"/>
      <w:szCs w:val="26"/>
    </w:rPr>
  </w:style>
  <w:style w:type="paragraph" w:styleId="Ttulo6">
    <w:name w:val="heading 6"/>
    <w:basedOn w:val="Normal"/>
    <w:next w:val="Normal"/>
    <w:link w:val="Ttulo6Car"/>
    <w:uiPriority w:val="9"/>
    <w:unhideWhenUsed/>
    <w:qFormat/>
    <w:rsid w:val="003036AA"/>
    <w:pPr>
      <w:numPr>
        <w:ilvl w:val="5"/>
        <w:numId w:val="17"/>
      </w:numPr>
      <w:spacing w:before="240" w:after="60"/>
      <w:outlineLvl w:val="5"/>
    </w:pPr>
    <w:rPr>
      <w:b/>
      <w:bCs/>
      <w:sz w:val="22"/>
      <w:szCs w:val="22"/>
    </w:rPr>
  </w:style>
  <w:style w:type="paragraph" w:styleId="Ttulo7">
    <w:name w:val="heading 7"/>
    <w:basedOn w:val="Normal"/>
    <w:next w:val="Normal"/>
    <w:link w:val="Ttulo7Car"/>
    <w:uiPriority w:val="9"/>
    <w:unhideWhenUsed/>
    <w:qFormat/>
    <w:rsid w:val="003036AA"/>
    <w:pPr>
      <w:numPr>
        <w:ilvl w:val="6"/>
        <w:numId w:val="17"/>
      </w:numPr>
      <w:spacing w:before="240" w:after="60"/>
      <w:outlineLvl w:val="6"/>
    </w:pPr>
  </w:style>
  <w:style w:type="paragraph" w:styleId="Ttulo8">
    <w:name w:val="heading 8"/>
    <w:basedOn w:val="Normal"/>
    <w:next w:val="Normal"/>
    <w:link w:val="Ttulo8Car"/>
    <w:uiPriority w:val="9"/>
    <w:unhideWhenUsed/>
    <w:qFormat/>
    <w:rsid w:val="003036AA"/>
    <w:pPr>
      <w:numPr>
        <w:ilvl w:val="7"/>
        <w:numId w:val="17"/>
      </w:numPr>
      <w:spacing w:before="240" w:after="60"/>
      <w:outlineLvl w:val="7"/>
    </w:pPr>
    <w:rPr>
      <w:i/>
      <w:iCs/>
    </w:rPr>
  </w:style>
  <w:style w:type="paragraph" w:styleId="Ttulo9">
    <w:name w:val="heading 9"/>
    <w:basedOn w:val="Normal"/>
    <w:next w:val="Normal"/>
    <w:link w:val="Ttulo9Car"/>
    <w:uiPriority w:val="9"/>
    <w:unhideWhenUsed/>
    <w:qFormat/>
    <w:rsid w:val="003036AA"/>
    <w:pPr>
      <w:numPr>
        <w:ilvl w:val="8"/>
        <w:numId w:val="17"/>
      </w:numPr>
      <w:spacing w:before="240" w:after="60"/>
      <w:outlineLvl w:val="8"/>
    </w:pPr>
    <w:rPr>
      <w:rFonts w:ascii="Cambria" w:hAnsi="Cambria"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648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rsid w:val="00C026AA"/>
    <w:pPr>
      <w:tabs>
        <w:tab w:val="center" w:pos="4252"/>
        <w:tab w:val="right" w:pos="8504"/>
      </w:tabs>
    </w:pPr>
  </w:style>
  <w:style w:type="paragraph" w:styleId="Piedepgina">
    <w:name w:val="footer"/>
    <w:basedOn w:val="Normal"/>
    <w:rsid w:val="00AB302A"/>
    <w:pPr>
      <w:tabs>
        <w:tab w:val="center" w:pos="4252"/>
        <w:tab w:val="right" w:pos="8504"/>
      </w:tabs>
    </w:pPr>
  </w:style>
  <w:style w:type="character" w:styleId="Nmerodepgina">
    <w:name w:val="page number"/>
    <w:basedOn w:val="Fuentedeprrafopredeter"/>
    <w:rsid w:val="000C4199"/>
  </w:style>
  <w:style w:type="character" w:styleId="Hipervnculo">
    <w:name w:val="Hyperlink"/>
    <w:uiPriority w:val="99"/>
    <w:rsid w:val="003E3C81"/>
    <w:rPr>
      <w:b/>
      <w:sz w:val="24"/>
    </w:rPr>
  </w:style>
  <w:style w:type="paragraph" w:styleId="TDC1">
    <w:name w:val="toc 1"/>
    <w:basedOn w:val="Normal"/>
    <w:next w:val="Normal"/>
    <w:autoRedefine/>
    <w:uiPriority w:val="39"/>
    <w:rsid w:val="006F30C4"/>
    <w:pPr>
      <w:tabs>
        <w:tab w:val="left" w:pos="284"/>
        <w:tab w:val="right" w:leader="dot" w:pos="8494"/>
      </w:tabs>
    </w:pPr>
    <w:rPr>
      <w:b/>
      <w:iCs/>
      <w:smallCaps/>
      <w:noProof/>
      <w:sz w:val="36"/>
      <w:szCs w:val="36"/>
    </w:rPr>
  </w:style>
  <w:style w:type="paragraph" w:styleId="TDC2">
    <w:name w:val="toc 2"/>
    <w:basedOn w:val="Normal"/>
    <w:next w:val="Normal"/>
    <w:autoRedefine/>
    <w:uiPriority w:val="39"/>
    <w:rsid w:val="00FB5C23"/>
    <w:pPr>
      <w:tabs>
        <w:tab w:val="left" w:pos="709"/>
        <w:tab w:val="right" w:leader="dot" w:pos="8494"/>
      </w:tabs>
      <w:ind w:left="284"/>
    </w:pPr>
    <w:rPr>
      <w:b/>
      <w:bCs/>
      <w:smallCaps/>
    </w:rPr>
  </w:style>
  <w:style w:type="paragraph" w:styleId="TDC3">
    <w:name w:val="toc 3"/>
    <w:basedOn w:val="Normal"/>
    <w:next w:val="Normal"/>
    <w:autoRedefine/>
    <w:uiPriority w:val="39"/>
    <w:rsid w:val="00FB5C23"/>
    <w:pPr>
      <w:ind w:left="709"/>
    </w:pPr>
    <w:rPr>
      <w:b/>
      <w:smallCaps/>
    </w:rPr>
  </w:style>
  <w:style w:type="paragraph" w:styleId="Textonotapie">
    <w:name w:val="footnote text"/>
    <w:basedOn w:val="Normal"/>
    <w:semiHidden/>
    <w:rsid w:val="00071938"/>
    <w:rPr>
      <w:sz w:val="20"/>
      <w:szCs w:val="20"/>
    </w:rPr>
  </w:style>
  <w:style w:type="paragraph" w:styleId="TDC4">
    <w:name w:val="toc 4"/>
    <w:basedOn w:val="Normal"/>
    <w:next w:val="Normal"/>
    <w:autoRedefine/>
    <w:semiHidden/>
    <w:rsid w:val="00FB5C23"/>
    <w:pPr>
      <w:ind w:left="709"/>
    </w:pPr>
    <w:rPr>
      <w:b/>
      <w:smallCaps/>
    </w:rPr>
  </w:style>
  <w:style w:type="paragraph" w:styleId="TDC5">
    <w:name w:val="toc 5"/>
    <w:basedOn w:val="Normal"/>
    <w:next w:val="Normal"/>
    <w:autoRedefine/>
    <w:semiHidden/>
    <w:rsid w:val="006E55A9"/>
    <w:pPr>
      <w:ind w:left="960"/>
    </w:pPr>
    <w:rPr>
      <w:sz w:val="20"/>
      <w:szCs w:val="20"/>
    </w:rPr>
  </w:style>
  <w:style w:type="paragraph" w:styleId="TDC6">
    <w:name w:val="toc 6"/>
    <w:basedOn w:val="Normal"/>
    <w:next w:val="Normal"/>
    <w:autoRedefine/>
    <w:semiHidden/>
    <w:rsid w:val="006E55A9"/>
    <w:pPr>
      <w:ind w:left="1200"/>
    </w:pPr>
    <w:rPr>
      <w:sz w:val="20"/>
      <w:szCs w:val="20"/>
    </w:rPr>
  </w:style>
  <w:style w:type="paragraph" w:styleId="TDC7">
    <w:name w:val="toc 7"/>
    <w:basedOn w:val="Normal"/>
    <w:next w:val="Normal"/>
    <w:autoRedefine/>
    <w:semiHidden/>
    <w:rsid w:val="006E55A9"/>
    <w:pPr>
      <w:ind w:left="1440"/>
    </w:pPr>
    <w:rPr>
      <w:sz w:val="20"/>
      <w:szCs w:val="20"/>
    </w:rPr>
  </w:style>
  <w:style w:type="paragraph" w:styleId="TDC8">
    <w:name w:val="toc 8"/>
    <w:basedOn w:val="Normal"/>
    <w:next w:val="Normal"/>
    <w:autoRedefine/>
    <w:semiHidden/>
    <w:rsid w:val="006E55A9"/>
    <w:pPr>
      <w:ind w:left="1680"/>
    </w:pPr>
    <w:rPr>
      <w:sz w:val="20"/>
      <w:szCs w:val="20"/>
    </w:rPr>
  </w:style>
  <w:style w:type="paragraph" w:styleId="TDC9">
    <w:name w:val="toc 9"/>
    <w:basedOn w:val="Normal"/>
    <w:next w:val="Normal"/>
    <w:autoRedefine/>
    <w:semiHidden/>
    <w:rsid w:val="006E55A9"/>
    <w:pPr>
      <w:ind w:left="1920"/>
    </w:pPr>
    <w:rPr>
      <w:sz w:val="20"/>
      <w:szCs w:val="20"/>
    </w:rPr>
  </w:style>
  <w:style w:type="paragraph" w:styleId="Mapadeldocumento">
    <w:name w:val="Document Map"/>
    <w:basedOn w:val="Normal"/>
    <w:semiHidden/>
    <w:rsid w:val="005B5ADA"/>
    <w:pPr>
      <w:shd w:val="clear" w:color="auto" w:fill="000080"/>
    </w:pPr>
    <w:rPr>
      <w:rFonts w:ascii="Tahoma" w:hAnsi="Tahoma" w:cs="Tahoma"/>
      <w:sz w:val="20"/>
      <w:szCs w:val="20"/>
    </w:rPr>
  </w:style>
  <w:style w:type="paragraph" w:customStyle="1" w:styleId="TtulodeDocumento">
    <w:name w:val="Título de Documento"/>
    <w:basedOn w:val="Normal"/>
    <w:next w:val="Normal"/>
    <w:autoRedefine/>
    <w:rsid w:val="00F42A99"/>
    <w:pPr>
      <w:spacing w:before="480" w:after="480"/>
      <w:jc w:val="center"/>
    </w:pPr>
    <w:rPr>
      <w:b/>
      <w:i/>
      <w:caps/>
      <w:sz w:val="40"/>
      <w:szCs w:val="40"/>
    </w:rPr>
  </w:style>
  <w:style w:type="character" w:styleId="Refdenotaalpie">
    <w:name w:val="footnote reference"/>
    <w:semiHidden/>
    <w:rsid w:val="00071938"/>
    <w:rPr>
      <w:vertAlign w:val="superscript"/>
    </w:rPr>
  </w:style>
  <w:style w:type="paragraph" w:styleId="Textoindependiente2">
    <w:name w:val="Body Text 2"/>
    <w:basedOn w:val="Normal"/>
    <w:rsid w:val="00E36259"/>
    <w:pPr>
      <w:spacing w:before="120" w:after="120" w:line="480" w:lineRule="auto"/>
    </w:pPr>
    <w:rPr>
      <w:rFonts w:ascii="Verdana" w:hAnsi="Verdana"/>
      <w:sz w:val="20"/>
      <w:szCs w:val="20"/>
      <w:lang w:val="es-ES_tradnl"/>
    </w:rPr>
  </w:style>
  <w:style w:type="paragraph" w:styleId="Prrafodelista">
    <w:name w:val="List Paragraph"/>
    <w:basedOn w:val="Normal"/>
    <w:uiPriority w:val="34"/>
    <w:qFormat/>
    <w:rsid w:val="003036AA"/>
    <w:pPr>
      <w:ind w:left="720"/>
      <w:contextualSpacing/>
    </w:pPr>
  </w:style>
  <w:style w:type="paragraph" w:customStyle="1" w:styleId="Epgrafe">
    <w:name w:val="Epígrafe"/>
    <w:basedOn w:val="Normal"/>
    <w:next w:val="Normal"/>
    <w:unhideWhenUsed/>
    <w:rsid w:val="001D7957"/>
    <w:rPr>
      <w:b/>
      <w:bCs/>
      <w:sz w:val="20"/>
      <w:szCs w:val="20"/>
    </w:rPr>
  </w:style>
  <w:style w:type="paragraph" w:customStyle="1" w:styleId="TtulodeTDC">
    <w:name w:val="Título de TDC"/>
    <w:basedOn w:val="Ttulo1"/>
    <w:next w:val="Normal"/>
    <w:uiPriority w:val="39"/>
    <w:semiHidden/>
    <w:unhideWhenUsed/>
    <w:qFormat/>
    <w:rsid w:val="003036AA"/>
    <w:pPr>
      <w:outlineLvl w:val="9"/>
    </w:pPr>
    <w:rPr>
      <w:rFonts w:cs="Times New Roman"/>
    </w:rPr>
  </w:style>
  <w:style w:type="character" w:customStyle="1" w:styleId="Ttulo1Car">
    <w:name w:val="Título 1 Car"/>
    <w:link w:val="Ttulo1"/>
    <w:uiPriority w:val="9"/>
    <w:rsid w:val="003036AA"/>
    <w:rPr>
      <w:rFonts w:ascii="Times New Roman" w:hAnsi="Times New Roman" w:cs="Arial"/>
      <w:b/>
      <w:bCs/>
      <w:kern w:val="32"/>
      <w:sz w:val="32"/>
      <w:szCs w:val="32"/>
      <w:lang w:val="en-US" w:eastAsia="en-US" w:bidi="en-US"/>
    </w:rPr>
  </w:style>
  <w:style w:type="character" w:customStyle="1" w:styleId="Ttulo2Car">
    <w:name w:val="Título 2 Car"/>
    <w:link w:val="Ttulo2"/>
    <w:uiPriority w:val="9"/>
    <w:rsid w:val="003036AA"/>
    <w:rPr>
      <w:rFonts w:ascii="Cambria" w:hAnsi="Cambria" w:cs="Arial"/>
      <w:b/>
      <w:bCs/>
      <w:i/>
      <w:iCs/>
      <w:sz w:val="28"/>
      <w:szCs w:val="28"/>
      <w:lang w:val="en-US" w:eastAsia="en-US" w:bidi="en-US"/>
    </w:rPr>
  </w:style>
  <w:style w:type="character" w:customStyle="1" w:styleId="Ttulo3Car">
    <w:name w:val="Título 3 Car"/>
    <w:link w:val="Ttulo3"/>
    <w:uiPriority w:val="9"/>
    <w:rsid w:val="003036AA"/>
    <w:rPr>
      <w:rFonts w:ascii="Cambria" w:hAnsi="Cambria" w:cs="Arial"/>
      <w:b/>
      <w:bCs/>
      <w:sz w:val="26"/>
      <w:szCs w:val="26"/>
      <w:lang w:val="en-US" w:eastAsia="en-US" w:bidi="en-US"/>
    </w:rPr>
  </w:style>
  <w:style w:type="character" w:customStyle="1" w:styleId="Ttulo4Car">
    <w:name w:val="Título 4 Car"/>
    <w:link w:val="Ttulo4"/>
    <w:uiPriority w:val="9"/>
    <w:rsid w:val="003036AA"/>
    <w:rPr>
      <w:rFonts w:ascii="Times New Roman" w:hAnsi="Times New Roman"/>
      <w:b/>
      <w:bCs/>
      <w:sz w:val="28"/>
      <w:szCs w:val="28"/>
      <w:lang w:val="en-US" w:eastAsia="en-US" w:bidi="en-US"/>
    </w:rPr>
  </w:style>
  <w:style w:type="character" w:customStyle="1" w:styleId="Ttulo5Car">
    <w:name w:val="Título 5 Car"/>
    <w:link w:val="Ttulo5"/>
    <w:uiPriority w:val="9"/>
    <w:rsid w:val="003036AA"/>
    <w:rPr>
      <w:rFonts w:ascii="Times New Roman" w:hAnsi="Times New Roman"/>
      <w:b/>
      <w:bCs/>
      <w:i/>
      <w:iCs/>
      <w:sz w:val="26"/>
      <w:szCs w:val="26"/>
      <w:lang w:val="en-US" w:eastAsia="en-US" w:bidi="en-US"/>
    </w:rPr>
  </w:style>
  <w:style w:type="character" w:customStyle="1" w:styleId="Ttulo6Car">
    <w:name w:val="Título 6 Car"/>
    <w:link w:val="Ttulo6"/>
    <w:uiPriority w:val="9"/>
    <w:rsid w:val="003036AA"/>
    <w:rPr>
      <w:rFonts w:ascii="Times New Roman" w:hAnsi="Times New Roman"/>
      <w:b/>
      <w:bCs/>
      <w:sz w:val="22"/>
      <w:szCs w:val="22"/>
      <w:lang w:val="en-US" w:eastAsia="en-US" w:bidi="en-US"/>
    </w:rPr>
  </w:style>
  <w:style w:type="character" w:customStyle="1" w:styleId="Ttulo7Car">
    <w:name w:val="Título 7 Car"/>
    <w:link w:val="Ttulo7"/>
    <w:uiPriority w:val="9"/>
    <w:rsid w:val="003036AA"/>
    <w:rPr>
      <w:rFonts w:ascii="Times New Roman" w:hAnsi="Times New Roman"/>
      <w:sz w:val="24"/>
      <w:szCs w:val="24"/>
      <w:lang w:val="en-US" w:eastAsia="en-US" w:bidi="en-US"/>
    </w:rPr>
  </w:style>
  <w:style w:type="character" w:customStyle="1" w:styleId="Ttulo8Car">
    <w:name w:val="Título 8 Car"/>
    <w:link w:val="Ttulo8"/>
    <w:uiPriority w:val="9"/>
    <w:rsid w:val="003036AA"/>
    <w:rPr>
      <w:rFonts w:ascii="Times New Roman" w:hAnsi="Times New Roman"/>
      <w:i/>
      <w:iCs/>
      <w:sz w:val="24"/>
      <w:szCs w:val="24"/>
      <w:lang w:val="en-US" w:eastAsia="en-US" w:bidi="en-US"/>
    </w:rPr>
  </w:style>
  <w:style w:type="character" w:customStyle="1" w:styleId="Ttulo9Car">
    <w:name w:val="Título 9 Car"/>
    <w:link w:val="Ttulo9"/>
    <w:uiPriority w:val="9"/>
    <w:rsid w:val="003036AA"/>
    <w:rPr>
      <w:rFonts w:ascii="Cambria" w:hAnsi="Cambria" w:cs="Arial"/>
      <w:sz w:val="22"/>
      <w:szCs w:val="22"/>
      <w:lang w:val="en-US" w:eastAsia="en-US" w:bidi="en-US"/>
    </w:rPr>
  </w:style>
  <w:style w:type="paragraph" w:styleId="Ttulo">
    <w:name w:val="Title"/>
    <w:basedOn w:val="Normal"/>
    <w:next w:val="Normal"/>
    <w:link w:val="TtuloCar"/>
    <w:uiPriority w:val="10"/>
    <w:qFormat/>
    <w:rsid w:val="003036AA"/>
    <w:pPr>
      <w:spacing w:before="240" w:after="60"/>
      <w:jc w:val="center"/>
      <w:outlineLvl w:val="0"/>
    </w:pPr>
    <w:rPr>
      <w:rFonts w:ascii="Cambria" w:hAnsi="Cambria"/>
      <w:b/>
      <w:bCs/>
      <w:kern w:val="28"/>
      <w:sz w:val="32"/>
      <w:szCs w:val="32"/>
    </w:rPr>
  </w:style>
  <w:style w:type="character" w:customStyle="1" w:styleId="TtuloCar">
    <w:name w:val="Título Car"/>
    <w:link w:val="Ttulo"/>
    <w:uiPriority w:val="10"/>
    <w:rsid w:val="003036AA"/>
    <w:rPr>
      <w:rFonts w:ascii="Cambria" w:eastAsia="Times New Roman" w:hAnsi="Cambria"/>
      <w:b/>
      <w:bCs/>
      <w:kern w:val="28"/>
      <w:sz w:val="32"/>
      <w:szCs w:val="32"/>
    </w:rPr>
  </w:style>
  <w:style w:type="paragraph" w:styleId="Subttulo">
    <w:name w:val="Subtitle"/>
    <w:basedOn w:val="Normal"/>
    <w:next w:val="Normal"/>
    <w:link w:val="SubttuloCar"/>
    <w:uiPriority w:val="11"/>
    <w:qFormat/>
    <w:rsid w:val="003036AA"/>
    <w:pPr>
      <w:spacing w:after="60"/>
      <w:jc w:val="center"/>
      <w:outlineLvl w:val="1"/>
    </w:pPr>
    <w:rPr>
      <w:rFonts w:ascii="Cambria" w:hAnsi="Cambria"/>
    </w:rPr>
  </w:style>
  <w:style w:type="character" w:customStyle="1" w:styleId="SubttuloCar">
    <w:name w:val="Subtítulo Car"/>
    <w:link w:val="Subttulo"/>
    <w:uiPriority w:val="11"/>
    <w:rsid w:val="003036AA"/>
    <w:rPr>
      <w:rFonts w:ascii="Cambria" w:eastAsia="Times New Roman" w:hAnsi="Cambria"/>
      <w:sz w:val="24"/>
      <w:szCs w:val="24"/>
    </w:rPr>
  </w:style>
  <w:style w:type="character" w:styleId="Textoennegrita">
    <w:name w:val="Strong"/>
    <w:uiPriority w:val="22"/>
    <w:qFormat/>
    <w:rsid w:val="003036AA"/>
    <w:rPr>
      <w:b/>
      <w:bCs/>
    </w:rPr>
  </w:style>
  <w:style w:type="character" w:styleId="nfasis">
    <w:name w:val="Emphasis"/>
    <w:uiPriority w:val="20"/>
    <w:qFormat/>
    <w:rsid w:val="003036AA"/>
    <w:rPr>
      <w:rFonts w:ascii="Calibri" w:hAnsi="Calibri"/>
      <w:b/>
      <w:i/>
      <w:iCs/>
    </w:rPr>
  </w:style>
  <w:style w:type="paragraph" w:styleId="Sinespaciado">
    <w:name w:val="No Spacing"/>
    <w:basedOn w:val="Normal"/>
    <w:uiPriority w:val="1"/>
    <w:qFormat/>
    <w:rsid w:val="003036AA"/>
    <w:rPr>
      <w:szCs w:val="32"/>
    </w:rPr>
  </w:style>
  <w:style w:type="paragraph" w:styleId="Cita">
    <w:name w:val="Quote"/>
    <w:basedOn w:val="Normal"/>
    <w:next w:val="Normal"/>
    <w:link w:val="CitaCar"/>
    <w:uiPriority w:val="29"/>
    <w:qFormat/>
    <w:rsid w:val="003036AA"/>
    <w:rPr>
      <w:i/>
    </w:rPr>
  </w:style>
  <w:style w:type="character" w:customStyle="1" w:styleId="CitaCar">
    <w:name w:val="Cita Car"/>
    <w:link w:val="Cita"/>
    <w:uiPriority w:val="29"/>
    <w:rsid w:val="003036AA"/>
    <w:rPr>
      <w:i/>
      <w:sz w:val="24"/>
      <w:szCs w:val="24"/>
    </w:rPr>
  </w:style>
  <w:style w:type="paragraph" w:styleId="Citadestacada">
    <w:name w:val="Intense Quote"/>
    <w:basedOn w:val="Normal"/>
    <w:next w:val="Normal"/>
    <w:link w:val="CitadestacadaCar"/>
    <w:uiPriority w:val="30"/>
    <w:qFormat/>
    <w:rsid w:val="003036AA"/>
    <w:pPr>
      <w:ind w:left="720" w:right="720"/>
    </w:pPr>
    <w:rPr>
      <w:b/>
      <w:i/>
      <w:szCs w:val="22"/>
    </w:rPr>
  </w:style>
  <w:style w:type="character" w:customStyle="1" w:styleId="CitadestacadaCar">
    <w:name w:val="Cita destacada Car"/>
    <w:link w:val="Citadestacada"/>
    <w:uiPriority w:val="30"/>
    <w:rsid w:val="003036AA"/>
    <w:rPr>
      <w:b/>
      <w:i/>
      <w:sz w:val="24"/>
    </w:rPr>
  </w:style>
  <w:style w:type="character" w:styleId="nfasissutil">
    <w:name w:val="Subtle Emphasis"/>
    <w:uiPriority w:val="19"/>
    <w:qFormat/>
    <w:rsid w:val="003036AA"/>
    <w:rPr>
      <w:i/>
      <w:color w:val="5A5A5A"/>
    </w:rPr>
  </w:style>
  <w:style w:type="character" w:styleId="nfasisintenso">
    <w:name w:val="Intense Emphasis"/>
    <w:uiPriority w:val="21"/>
    <w:qFormat/>
    <w:rsid w:val="003036AA"/>
    <w:rPr>
      <w:b/>
      <w:i/>
      <w:sz w:val="24"/>
      <w:szCs w:val="24"/>
      <w:u w:val="single"/>
    </w:rPr>
  </w:style>
  <w:style w:type="character" w:styleId="Referenciasutil">
    <w:name w:val="Subtle Reference"/>
    <w:uiPriority w:val="31"/>
    <w:qFormat/>
    <w:rsid w:val="003036AA"/>
    <w:rPr>
      <w:sz w:val="24"/>
      <w:szCs w:val="24"/>
      <w:u w:val="single"/>
    </w:rPr>
  </w:style>
  <w:style w:type="character" w:styleId="Referenciaintensa">
    <w:name w:val="Intense Reference"/>
    <w:uiPriority w:val="32"/>
    <w:qFormat/>
    <w:rsid w:val="003036AA"/>
    <w:rPr>
      <w:b/>
      <w:sz w:val="24"/>
      <w:u w:val="single"/>
    </w:rPr>
  </w:style>
  <w:style w:type="character" w:styleId="Ttulodellibro">
    <w:name w:val="Book Title"/>
    <w:uiPriority w:val="33"/>
    <w:qFormat/>
    <w:rsid w:val="003036AA"/>
    <w:rPr>
      <w:rFonts w:ascii="Cambria" w:eastAsia="Times New Roman" w:hAnsi="Cambria"/>
      <w:b/>
      <w:i/>
      <w:sz w:val="24"/>
      <w:szCs w:val="24"/>
    </w:rPr>
  </w:style>
  <w:style w:type="paragraph" w:styleId="Textodeglobo">
    <w:name w:val="Balloon Text"/>
    <w:basedOn w:val="Normal"/>
    <w:link w:val="TextodegloboCar"/>
    <w:rsid w:val="00F63D22"/>
    <w:rPr>
      <w:rFonts w:ascii="Tahoma" w:hAnsi="Tahoma" w:cs="Tahoma"/>
      <w:sz w:val="16"/>
      <w:szCs w:val="16"/>
    </w:rPr>
  </w:style>
  <w:style w:type="character" w:customStyle="1" w:styleId="TextodegloboCar">
    <w:name w:val="Texto de globo Car"/>
    <w:link w:val="Textodeglobo"/>
    <w:rsid w:val="00F63D22"/>
    <w:rPr>
      <w:rFonts w:ascii="Tahoma" w:hAnsi="Tahoma" w:cs="Tahoma"/>
      <w:sz w:val="16"/>
      <w:szCs w:val="16"/>
      <w:lang w:val="en-US" w:eastAsia="en-US" w:bidi="en-US"/>
    </w:rPr>
  </w:style>
  <w:style w:type="character" w:styleId="Refdecomentario">
    <w:name w:val="annotation reference"/>
    <w:rsid w:val="00F70832"/>
    <w:rPr>
      <w:sz w:val="16"/>
      <w:szCs w:val="16"/>
    </w:rPr>
  </w:style>
  <w:style w:type="paragraph" w:styleId="Textocomentario">
    <w:name w:val="annotation text"/>
    <w:basedOn w:val="Normal"/>
    <w:link w:val="TextocomentarioCar"/>
    <w:rsid w:val="00F70832"/>
    <w:rPr>
      <w:sz w:val="20"/>
      <w:szCs w:val="20"/>
    </w:rPr>
  </w:style>
  <w:style w:type="character" w:customStyle="1" w:styleId="TextocomentarioCar">
    <w:name w:val="Texto comentario Car"/>
    <w:link w:val="Textocomentario"/>
    <w:rsid w:val="00F70832"/>
    <w:rPr>
      <w:rFonts w:ascii="Times New Roman" w:hAnsi="Times New Roman"/>
      <w:lang w:val="en-US" w:eastAsia="en-US" w:bidi="en-US"/>
    </w:rPr>
  </w:style>
  <w:style w:type="paragraph" w:styleId="Asuntodelcomentario">
    <w:name w:val="annotation subject"/>
    <w:basedOn w:val="Textocomentario"/>
    <w:next w:val="Textocomentario"/>
    <w:link w:val="AsuntodelcomentarioCar"/>
    <w:rsid w:val="00F70832"/>
    <w:rPr>
      <w:b/>
      <w:bCs/>
    </w:rPr>
  </w:style>
  <w:style w:type="character" w:customStyle="1" w:styleId="AsuntodelcomentarioCar">
    <w:name w:val="Asunto del comentario Car"/>
    <w:link w:val="Asuntodelcomentario"/>
    <w:rsid w:val="00F70832"/>
    <w:rPr>
      <w:rFonts w:ascii="Times New Roman" w:hAnsi="Times New Roman"/>
      <w:b/>
      <w:bCs/>
      <w:lang w:val="en-US" w:eastAsia="en-US" w:bidi="en-US"/>
    </w:rPr>
  </w:style>
  <w:style w:type="paragraph" w:styleId="Descripcin">
    <w:name w:val="caption"/>
    <w:basedOn w:val="Normal"/>
    <w:next w:val="Normal"/>
    <w:unhideWhenUsed/>
    <w:rsid w:val="002E0EF4"/>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39819">
      <w:bodyDiv w:val="1"/>
      <w:marLeft w:val="0"/>
      <w:marRight w:val="0"/>
      <w:marTop w:val="0"/>
      <w:marBottom w:val="0"/>
      <w:divBdr>
        <w:top w:val="none" w:sz="0" w:space="0" w:color="auto"/>
        <w:left w:val="none" w:sz="0" w:space="0" w:color="auto"/>
        <w:bottom w:val="none" w:sz="0" w:space="0" w:color="auto"/>
        <w:right w:val="none" w:sz="0" w:space="0" w:color="auto"/>
      </w:divBdr>
    </w:div>
    <w:div w:id="115494148">
      <w:bodyDiv w:val="1"/>
      <w:marLeft w:val="0"/>
      <w:marRight w:val="0"/>
      <w:marTop w:val="0"/>
      <w:marBottom w:val="0"/>
      <w:divBdr>
        <w:top w:val="none" w:sz="0" w:space="0" w:color="auto"/>
        <w:left w:val="none" w:sz="0" w:space="0" w:color="auto"/>
        <w:bottom w:val="none" w:sz="0" w:space="0" w:color="auto"/>
        <w:right w:val="none" w:sz="0" w:space="0" w:color="auto"/>
      </w:divBdr>
    </w:div>
    <w:div w:id="226304247">
      <w:bodyDiv w:val="1"/>
      <w:marLeft w:val="0"/>
      <w:marRight w:val="0"/>
      <w:marTop w:val="0"/>
      <w:marBottom w:val="0"/>
      <w:divBdr>
        <w:top w:val="none" w:sz="0" w:space="0" w:color="auto"/>
        <w:left w:val="none" w:sz="0" w:space="0" w:color="auto"/>
        <w:bottom w:val="none" w:sz="0" w:space="0" w:color="auto"/>
        <w:right w:val="none" w:sz="0" w:space="0" w:color="auto"/>
      </w:divBdr>
    </w:div>
    <w:div w:id="270210494">
      <w:bodyDiv w:val="1"/>
      <w:marLeft w:val="0"/>
      <w:marRight w:val="0"/>
      <w:marTop w:val="0"/>
      <w:marBottom w:val="0"/>
      <w:divBdr>
        <w:top w:val="none" w:sz="0" w:space="0" w:color="auto"/>
        <w:left w:val="none" w:sz="0" w:space="0" w:color="auto"/>
        <w:bottom w:val="none" w:sz="0" w:space="0" w:color="auto"/>
        <w:right w:val="none" w:sz="0" w:space="0" w:color="auto"/>
      </w:divBdr>
    </w:div>
    <w:div w:id="293681005">
      <w:bodyDiv w:val="1"/>
      <w:marLeft w:val="0"/>
      <w:marRight w:val="0"/>
      <w:marTop w:val="0"/>
      <w:marBottom w:val="0"/>
      <w:divBdr>
        <w:top w:val="none" w:sz="0" w:space="0" w:color="auto"/>
        <w:left w:val="none" w:sz="0" w:space="0" w:color="auto"/>
        <w:bottom w:val="none" w:sz="0" w:space="0" w:color="auto"/>
        <w:right w:val="none" w:sz="0" w:space="0" w:color="auto"/>
      </w:divBdr>
    </w:div>
    <w:div w:id="455024582">
      <w:bodyDiv w:val="1"/>
      <w:marLeft w:val="0"/>
      <w:marRight w:val="0"/>
      <w:marTop w:val="0"/>
      <w:marBottom w:val="0"/>
      <w:divBdr>
        <w:top w:val="none" w:sz="0" w:space="0" w:color="auto"/>
        <w:left w:val="none" w:sz="0" w:space="0" w:color="auto"/>
        <w:bottom w:val="none" w:sz="0" w:space="0" w:color="auto"/>
        <w:right w:val="none" w:sz="0" w:space="0" w:color="auto"/>
      </w:divBdr>
    </w:div>
    <w:div w:id="648750037">
      <w:bodyDiv w:val="1"/>
      <w:marLeft w:val="0"/>
      <w:marRight w:val="0"/>
      <w:marTop w:val="0"/>
      <w:marBottom w:val="0"/>
      <w:divBdr>
        <w:top w:val="none" w:sz="0" w:space="0" w:color="auto"/>
        <w:left w:val="none" w:sz="0" w:space="0" w:color="auto"/>
        <w:bottom w:val="none" w:sz="0" w:space="0" w:color="auto"/>
        <w:right w:val="none" w:sz="0" w:space="0" w:color="auto"/>
      </w:divBdr>
    </w:div>
    <w:div w:id="758715594">
      <w:bodyDiv w:val="1"/>
      <w:marLeft w:val="0"/>
      <w:marRight w:val="0"/>
      <w:marTop w:val="0"/>
      <w:marBottom w:val="0"/>
      <w:divBdr>
        <w:top w:val="none" w:sz="0" w:space="0" w:color="auto"/>
        <w:left w:val="none" w:sz="0" w:space="0" w:color="auto"/>
        <w:bottom w:val="none" w:sz="0" w:space="0" w:color="auto"/>
        <w:right w:val="none" w:sz="0" w:space="0" w:color="auto"/>
      </w:divBdr>
    </w:div>
    <w:div w:id="774834060">
      <w:bodyDiv w:val="1"/>
      <w:marLeft w:val="0"/>
      <w:marRight w:val="0"/>
      <w:marTop w:val="0"/>
      <w:marBottom w:val="0"/>
      <w:divBdr>
        <w:top w:val="none" w:sz="0" w:space="0" w:color="auto"/>
        <w:left w:val="none" w:sz="0" w:space="0" w:color="auto"/>
        <w:bottom w:val="none" w:sz="0" w:space="0" w:color="auto"/>
        <w:right w:val="none" w:sz="0" w:space="0" w:color="auto"/>
      </w:divBdr>
    </w:div>
    <w:div w:id="929384923">
      <w:bodyDiv w:val="1"/>
      <w:marLeft w:val="0"/>
      <w:marRight w:val="0"/>
      <w:marTop w:val="0"/>
      <w:marBottom w:val="0"/>
      <w:divBdr>
        <w:top w:val="none" w:sz="0" w:space="0" w:color="auto"/>
        <w:left w:val="none" w:sz="0" w:space="0" w:color="auto"/>
        <w:bottom w:val="none" w:sz="0" w:space="0" w:color="auto"/>
        <w:right w:val="none" w:sz="0" w:space="0" w:color="auto"/>
      </w:divBdr>
    </w:div>
    <w:div w:id="1038703051">
      <w:bodyDiv w:val="1"/>
      <w:marLeft w:val="0"/>
      <w:marRight w:val="0"/>
      <w:marTop w:val="0"/>
      <w:marBottom w:val="0"/>
      <w:divBdr>
        <w:top w:val="none" w:sz="0" w:space="0" w:color="auto"/>
        <w:left w:val="none" w:sz="0" w:space="0" w:color="auto"/>
        <w:bottom w:val="none" w:sz="0" w:space="0" w:color="auto"/>
        <w:right w:val="none" w:sz="0" w:space="0" w:color="auto"/>
      </w:divBdr>
    </w:div>
    <w:div w:id="1080564896">
      <w:bodyDiv w:val="1"/>
      <w:marLeft w:val="0"/>
      <w:marRight w:val="0"/>
      <w:marTop w:val="0"/>
      <w:marBottom w:val="0"/>
      <w:divBdr>
        <w:top w:val="none" w:sz="0" w:space="0" w:color="auto"/>
        <w:left w:val="none" w:sz="0" w:space="0" w:color="auto"/>
        <w:bottom w:val="none" w:sz="0" w:space="0" w:color="auto"/>
        <w:right w:val="none" w:sz="0" w:space="0" w:color="auto"/>
      </w:divBdr>
    </w:div>
    <w:div w:id="1084297332">
      <w:bodyDiv w:val="1"/>
      <w:marLeft w:val="0"/>
      <w:marRight w:val="0"/>
      <w:marTop w:val="0"/>
      <w:marBottom w:val="0"/>
      <w:divBdr>
        <w:top w:val="none" w:sz="0" w:space="0" w:color="auto"/>
        <w:left w:val="none" w:sz="0" w:space="0" w:color="auto"/>
        <w:bottom w:val="none" w:sz="0" w:space="0" w:color="auto"/>
        <w:right w:val="none" w:sz="0" w:space="0" w:color="auto"/>
      </w:divBdr>
      <w:divsChild>
        <w:div w:id="1837527451">
          <w:marLeft w:val="1800"/>
          <w:marRight w:val="0"/>
          <w:marTop w:val="77"/>
          <w:marBottom w:val="0"/>
          <w:divBdr>
            <w:top w:val="none" w:sz="0" w:space="0" w:color="auto"/>
            <w:left w:val="none" w:sz="0" w:space="0" w:color="auto"/>
            <w:bottom w:val="none" w:sz="0" w:space="0" w:color="auto"/>
            <w:right w:val="none" w:sz="0" w:space="0" w:color="auto"/>
          </w:divBdr>
        </w:div>
        <w:div w:id="1946957482">
          <w:marLeft w:val="1800"/>
          <w:marRight w:val="0"/>
          <w:marTop w:val="77"/>
          <w:marBottom w:val="0"/>
          <w:divBdr>
            <w:top w:val="none" w:sz="0" w:space="0" w:color="auto"/>
            <w:left w:val="none" w:sz="0" w:space="0" w:color="auto"/>
            <w:bottom w:val="none" w:sz="0" w:space="0" w:color="auto"/>
            <w:right w:val="none" w:sz="0" w:space="0" w:color="auto"/>
          </w:divBdr>
        </w:div>
      </w:divsChild>
    </w:div>
    <w:div w:id="1163854717">
      <w:bodyDiv w:val="1"/>
      <w:marLeft w:val="0"/>
      <w:marRight w:val="0"/>
      <w:marTop w:val="0"/>
      <w:marBottom w:val="0"/>
      <w:divBdr>
        <w:top w:val="none" w:sz="0" w:space="0" w:color="auto"/>
        <w:left w:val="none" w:sz="0" w:space="0" w:color="auto"/>
        <w:bottom w:val="none" w:sz="0" w:space="0" w:color="auto"/>
        <w:right w:val="none" w:sz="0" w:space="0" w:color="auto"/>
      </w:divBdr>
      <w:divsChild>
        <w:div w:id="1569074891">
          <w:marLeft w:val="1166"/>
          <w:marRight w:val="0"/>
          <w:marTop w:val="96"/>
          <w:marBottom w:val="0"/>
          <w:divBdr>
            <w:top w:val="none" w:sz="0" w:space="0" w:color="auto"/>
            <w:left w:val="none" w:sz="0" w:space="0" w:color="auto"/>
            <w:bottom w:val="none" w:sz="0" w:space="0" w:color="auto"/>
            <w:right w:val="none" w:sz="0" w:space="0" w:color="auto"/>
          </w:divBdr>
        </w:div>
      </w:divsChild>
    </w:div>
    <w:div w:id="1270818740">
      <w:bodyDiv w:val="1"/>
      <w:marLeft w:val="0"/>
      <w:marRight w:val="0"/>
      <w:marTop w:val="0"/>
      <w:marBottom w:val="0"/>
      <w:divBdr>
        <w:top w:val="none" w:sz="0" w:space="0" w:color="auto"/>
        <w:left w:val="none" w:sz="0" w:space="0" w:color="auto"/>
        <w:bottom w:val="none" w:sz="0" w:space="0" w:color="auto"/>
        <w:right w:val="none" w:sz="0" w:space="0" w:color="auto"/>
      </w:divBdr>
    </w:div>
    <w:div w:id="1291519605">
      <w:bodyDiv w:val="1"/>
      <w:marLeft w:val="0"/>
      <w:marRight w:val="0"/>
      <w:marTop w:val="0"/>
      <w:marBottom w:val="0"/>
      <w:divBdr>
        <w:top w:val="none" w:sz="0" w:space="0" w:color="auto"/>
        <w:left w:val="none" w:sz="0" w:space="0" w:color="auto"/>
        <w:bottom w:val="none" w:sz="0" w:space="0" w:color="auto"/>
        <w:right w:val="none" w:sz="0" w:space="0" w:color="auto"/>
      </w:divBdr>
    </w:div>
    <w:div w:id="1326278327">
      <w:bodyDiv w:val="1"/>
      <w:marLeft w:val="0"/>
      <w:marRight w:val="0"/>
      <w:marTop w:val="0"/>
      <w:marBottom w:val="0"/>
      <w:divBdr>
        <w:top w:val="none" w:sz="0" w:space="0" w:color="auto"/>
        <w:left w:val="none" w:sz="0" w:space="0" w:color="auto"/>
        <w:bottom w:val="none" w:sz="0" w:space="0" w:color="auto"/>
        <w:right w:val="none" w:sz="0" w:space="0" w:color="auto"/>
      </w:divBdr>
    </w:div>
    <w:div w:id="1429345611">
      <w:bodyDiv w:val="1"/>
      <w:marLeft w:val="0"/>
      <w:marRight w:val="0"/>
      <w:marTop w:val="0"/>
      <w:marBottom w:val="0"/>
      <w:divBdr>
        <w:top w:val="none" w:sz="0" w:space="0" w:color="auto"/>
        <w:left w:val="none" w:sz="0" w:space="0" w:color="auto"/>
        <w:bottom w:val="none" w:sz="0" w:space="0" w:color="auto"/>
        <w:right w:val="none" w:sz="0" w:space="0" w:color="auto"/>
      </w:divBdr>
    </w:div>
    <w:div w:id="1467628822">
      <w:bodyDiv w:val="1"/>
      <w:marLeft w:val="0"/>
      <w:marRight w:val="0"/>
      <w:marTop w:val="0"/>
      <w:marBottom w:val="0"/>
      <w:divBdr>
        <w:top w:val="none" w:sz="0" w:space="0" w:color="auto"/>
        <w:left w:val="none" w:sz="0" w:space="0" w:color="auto"/>
        <w:bottom w:val="none" w:sz="0" w:space="0" w:color="auto"/>
        <w:right w:val="none" w:sz="0" w:space="0" w:color="auto"/>
      </w:divBdr>
    </w:div>
    <w:div w:id="1471442751">
      <w:bodyDiv w:val="1"/>
      <w:marLeft w:val="0"/>
      <w:marRight w:val="0"/>
      <w:marTop w:val="0"/>
      <w:marBottom w:val="0"/>
      <w:divBdr>
        <w:top w:val="none" w:sz="0" w:space="0" w:color="auto"/>
        <w:left w:val="none" w:sz="0" w:space="0" w:color="auto"/>
        <w:bottom w:val="none" w:sz="0" w:space="0" w:color="auto"/>
        <w:right w:val="none" w:sz="0" w:space="0" w:color="auto"/>
      </w:divBdr>
    </w:div>
    <w:div w:id="1590382136">
      <w:bodyDiv w:val="1"/>
      <w:marLeft w:val="0"/>
      <w:marRight w:val="0"/>
      <w:marTop w:val="0"/>
      <w:marBottom w:val="0"/>
      <w:divBdr>
        <w:top w:val="none" w:sz="0" w:space="0" w:color="auto"/>
        <w:left w:val="none" w:sz="0" w:space="0" w:color="auto"/>
        <w:bottom w:val="none" w:sz="0" w:space="0" w:color="auto"/>
        <w:right w:val="none" w:sz="0" w:space="0" w:color="auto"/>
      </w:divBdr>
    </w:div>
    <w:div w:id="1839923773">
      <w:bodyDiv w:val="1"/>
      <w:marLeft w:val="0"/>
      <w:marRight w:val="0"/>
      <w:marTop w:val="0"/>
      <w:marBottom w:val="0"/>
      <w:divBdr>
        <w:top w:val="none" w:sz="0" w:space="0" w:color="auto"/>
        <w:left w:val="none" w:sz="0" w:space="0" w:color="auto"/>
        <w:bottom w:val="none" w:sz="0" w:space="0" w:color="auto"/>
        <w:right w:val="none" w:sz="0" w:space="0" w:color="auto"/>
      </w:divBdr>
    </w:div>
    <w:div w:id="2046638741">
      <w:bodyDiv w:val="1"/>
      <w:marLeft w:val="0"/>
      <w:marRight w:val="0"/>
      <w:marTop w:val="0"/>
      <w:marBottom w:val="0"/>
      <w:divBdr>
        <w:top w:val="none" w:sz="0" w:space="0" w:color="auto"/>
        <w:left w:val="none" w:sz="0" w:space="0" w:color="auto"/>
        <w:bottom w:val="none" w:sz="0" w:space="0" w:color="auto"/>
        <w:right w:val="none" w:sz="0" w:space="0" w:color="auto"/>
      </w:divBdr>
    </w:div>
    <w:div w:id="2102873396">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os\proyectos\PEIXE%20VERDE\CALIDAD\NUEVO%20PLAN%20DE%20CALIDAD\CONTROL%20DOCUMENTACION\PV_PLT_09_014_07_PLANTILLA%20DE%20ACTA%20DE%20REUNIO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o" ma:contentTypeID="0x0101008C79112E2BFE4348901631CC6C7FC01E" ma:contentTypeVersion="12" ma:contentTypeDescription="Crear nuevo documento." ma:contentTypeScope="" ma:versionID="968a322a85f3d5ca5699b01595de1f30">
  <xsd:schema xmlns:xsd="http://www.w3.org/2001/XMLSchema" xmlns:xs="http://www.w3.org/2001/XMLSchema" xmlns:p="http://schemas.microsoft.com/office/2006/metadata/properties" xmlns:ns3="2ec35ded-96fe-4936-83fe-36cd873d72ae" xmlns:ns4="6c92336e-ef09-4440-a3a3-65b9b20445bb" targetNamespace="http://schemas.microsoft.com/office/2006/metadata/properties" ma:root="true" ma:fieldsID="be90893141c4d9ccca9298efc85feaad" ns3:_="" ns4:_="">
    <xsd:import namespace="2ec35ded-96fe-4936-83fe-36cd873d72ae"/>
    <xsd:import namespace="6c92336e-ef09-4440-a3a3-65b9b20445b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3:MediaServiceAutoTags" minOccurs="0"/>
                <xsd:element ref="ns3:MediaServiceGenerationTime" minOccurs="0"/>
                <xsd:element ref="ns3:MediaServiceEventHashCode" minOccurs="0"/>
                <xsd:element ref="ns3:MediaServiceObjectDetectorVersion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c35ded-96fe-4936-83fe-36cd873d72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c92336e-ef09-4440-a3a3-65b9b20445bb" elementFormDefault="qualified">
    <xsd:import namespace="http://schemas.microsoft.com/office/2006/documentManagement/types"/>
    <xsd:import namespace="http://schemas.microsoft.com/office/infopath/2007/PartnerControls"/>
    <xsd:element name="SharedWithUsers" ma:index="17"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talles de uso compartido" ma:internalName="SharedWithDetails" ma:readOnly="true">
      <xsd:simpleType>
        <xsd:restriction base="dms:Note">
          <xsd:maxLength value="255"/>
        </xsd:restriction>
      </xsd:simpleType>
    </xsd:element>
    <xsd:element name="SharingHintHash" ma:index="19"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2ec35ded-96fe-4936-83fe-36cd873d72ae" xsi:nil="true"/>
  </documentManagement>
</p:properties>
</file>

<file path=customXml/itemProps1.xml><?xml version="1.0" encoding="utf-8"?>
<ds:datastoreItem xmlns:ds="http://schemas.openxmlformats.org/officeDocument/2006/customXml" ds:itemID="{78FE2447-E056-48CA-AE89-E5BC1B62D1DC}">
  <ds:schemaRefs>
    <ds:schemaRef ds:uri="http://schemas.openxmlformats.org/officeDocument/2006/bibliography"/>
  </ds:schemaRefs>
</ds:datastoreItem>
</file>

<file path=customXml/itemProps2.xml><?xml version="1.0" encoding="utf-8"?>
<ds:datastoreItem xmlns:ds="http://schemas.openxmlformats.org/officeDocument/2006/customXml" ds:itemID="{80490908-213F-45A7-9616-C66F2867B9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c35ded-96fe-4936-83fe-36cd873d72ae"/>
    <ds:schemaRef ds:uri="6c92336e-ef09-4440-a3a3-65b9b20445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B30E2E2-9725-4D49-A867-4B0209D7B726}">
  <ds:schemaRefs>
    <ds:schemaRef ds:uri="http://schemas.microsoft.com/sharepoint/v3/contenttype/forms"/>
  </ds:schemaRefs>
</ds:datastoreItem>
</file>

<file path=customXml/itemProps4.xml><?xml version="1.0" encoding="utf-8"?>
<ds:datastoreItem xmlns:ds="http://schemas.openxmlformats.org/officeDocument/2006/customXml" ds:itemID="{4C2B1489-9F36-4A46-9354-E7D60CAACA3C}">
  <ds:schemaRefs>
    <ds:schemaRef ds:uri="http://schemas.openxmlformats.org/package/2006/metadata/core-properties"/>
    <ds:schemaRef ds:uri="http://purl.org/dc/terms/"/>
    <ds:schemaRef ds:uri="http://purl.org/dc/dcmitype/"/>
    <ds:schemaRef ds:uri="6c92336e-ef09-4440-a3a3-65b9b20445bb"/>
    <ds:schemaRef ds:uri="http://schemas.microsoft.com/office/infopath/2007/PartnerControls"/>
    <ds:schemaRef ds:uri="http://schemas.microsoft.com/office/2006/documentManagement/types"/>
    <ds:schemaRef ds:uri="2ec35ded-96fe-4936-83fe-36cd873d72ae"/>
    <ds:schemaRef ds:uri="http://schemas.microsoft.com/office/2006/metadata/properties"/>
    <ds:schemaRef ds:uri="http://www.w3.org/XML/1998/namespac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PV_PLT_09_014_07_PLANTILLA DE ACTA DE REUNION.dot</Template>
  <TotalTime>2</TotalTime>
  <Pages>29</Pages>
  <Words>6598</Words>
  <Characters>36295</Characters>
  <Application>Microsoft Office Word</Application>
  <DocSecurity>0</DocSecurity>
  <Lines>302</Lines>
  <Paragraphs>85</Paragraphs>
  <ScaleCrop>false</ScaleCrop>
  <Company>Dark</Company>
  <LinksUpToDate>false</LinksUpToDate>
  <CharactersWithSpaces>42808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dc:title>
  <dc:subject/>
  <dc:creator>jmdorado</dc:creator>
  <cp:keywords/>
  <cp:lastModifiedBy>garcía fuentes pablo</cp:lastModifiedBy>
  <cp:revision>2</cp:revision>
  <cp:lastPrinted>2010-11-24T15:59:00Z</cp:lastPrinted>
  <dcterms:created xsi:type="dcterms:W3CDTF">2024-02-13T22:44:00Z</dcterms:created>
  <dcterms:modified xsi:type="dcterms:W3CDTF">2024-02-13T22:44:00Z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0x0101008C79112E2BFE4348901631CC6C7FC01E</vt:lpwstr>
  </property>
</Properties>
</file>